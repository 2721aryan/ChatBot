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CB08" w14:textId="6865EE51" w:rsidR="00A43A72" w:rsidRDefault="00A43A72" w:rsidP="00A43A72">
      <w:pPr>
        <w:pStyle w:val="Heading1"/>
      </w:pPr>
      <w:r>
        <w:t>Interview Questions</w:t>
      </w:r>
    </w:p>
    <w:p w14:paraId="787EE9BE" w14:textId="77777777" w:rsidR="00A43A72" w:rsidRPr="00A43A72" w:rsidRDefault="00A43A72" w:rsidP="00A43A72">
      <w:pPr>
        <w:pStyle w:val="ListParagraph"/>
        <w:numPr>
          <w:ilvl w:val="0"/>
          <w:numId w:val="10"/>
        </w:numPr>
        <w:rPr>
          <w:b/>
          <w:bCs/>
          <w:sz w:val="32"/>
          <w:szCs w:val="32"/>
          <w:lang w:val="en-IN"/>
        </w:rPr>
      </w:pPr>
      <w:r w:rsidRPr="00A43A72">
        <w:rPr>
          <w:b/>
          <w:bCs/>
          <w:sz w:val="32"/>
          <w:szCs w:val="32"/>
          <w:lang w:val="en-IN"/>
        </w:rPr>
        <w:t>Q-1: Tell me about yourself.</w:t>
      </w:r>
    </w:p>
    <w:p w14:paraId="37DA2951" w14:textId="01629A18" w:rsidR="00A43A72" w:rsidRPr="00A43A72" w:rsidRDefault="00A43A72" w:rsidP="00A43A72">
      <w:pPr>
        <w:pStyle w:val="ListParagraph"/>
        <w:numPr>
          <w:ilvl w:val="0"/>
          <w:numId w:val="10"/>
        </w:numPr>
        <w:rPr>
          <w:lang w:val="en-IN"/>
        </w:rPr>
      </w:pPr>
      <w:r w:rsidRPr="00A43A72">
        <w:rPr>
          <w:lang w:val="en-IN"/>
        </w:rPr>
        <w:t>TIPS: -</w:t>
      </w:r>
    </w:p>
    <w:p w14:paraId="476FD5AD" w14:textId="77777777" w:rsidR="00A43A72" w:rsidRPr="00A43A72" w:rsidRDefault="00A43A72" w:rsidP="00A43A72">
      <w:pPr>
        <w:pStyle w:val="ListParagraph"/>
        <w:numPr>
          <w:ilvl w:val="0"/>
          <w:numId w:val="10"/>
        </w:numPr>
        <w:rPr>
          <w:lang w:val="en-IN"/>
        </w:rPr>
      </w:pPr>
      <w:r w:rsidRPr="00A43A72">
        <w:rPr>
          <w:lang w:val="en-IN"/>
        </w:rPr>
        <w:t>Choose the Right Starting Point: Your goal when answering is to give a brief, concise walkthrough of your career story that will show off relevant pieces of experience (Try to keep answer within 90 sec)</w:t>
      </w:r>
    </w:p>
    <w:p w14:paraId="2865321A" w14:textId="77777777" w:rsidR="00A43A72" w:rsidRPr="00A43A72" w:rsidRDefault="00A43A72" w:rsidP="00A43A72">
      <w:pPr>
        <w:pStyle w:val="ListParagraph"/>
        <w:numPr>
          <w:ilvl w:val="0"/>
          <w:numId w:val="10"/>
        </w:numPr>
        <w:rPr>
          <w:lang w:val="en-IN"/>
        </w:rPr>
      </w:pPr>
      <w:r w:rsidRPr="00A43A72">
        <w:rPr>
          <w:lang w:val="en-IN"/>
        </w:rPr>
        <w:t>Discuss Your Roles: Talk about 3-4 of your roles (may be professional, education, extracurricular), 2-3 sentences each.</w:t>
      </w:r>
    </w:p>
    <w:p w14:paraId="4D3FEAA2" w14:textId="77777777" w:rsidR="00A43A72" w:rsidRPr="00A43A72" w:rsidRDefault="00A43A72" w:rsidP="00A43A72">
      <w:pPr>
        <w:pStyle w:val="ListParagraph"/>
        <w:numPr>
          <w:ilvl w:val="0"/>
          <w:numId w:val="10"/>
        </w:numPr>
        <w:rPr>
          <w:lang w:val="en-IN"/>
        </w:rPr>
      </w:pPr>
      <w:r w:rsidRPr="00A43A72">
        <w:rPr>
          <w:lang w:val="en-IN"/>
        </w:rPr>
        <w:t>Explain Your Interest: State the main reason why the job is the next logical career step for you.</w:t>
      </w:r>
    </w:p>
    <w:p w14:paraId="281924DE" w14:textId="77777777" w:rsidR="00A43A72" w:rsidRPr="00A43A72" w:rsidRDefault="00A43A72" w:rsidP="00A43A72">
      <w:pPr>
        <w:pStyle w:val="ListParagraph"/>
        <w:numPr>
          <w:ilvl w:val="0"/>
          <w:numId w:val="10"/>
        </w:numPr>
        <w:rPr>
          <w:lang w:val="en-IN"/>
        </w:rPr>
      </w:pPr>
      <w:r w:rsidRPr="00A43A72">
        <w:rPr>
          <w:lang w:val="en-IN"/>
        </w:rPr>
        <w:t>Mention Experiences and Successes: Begin by reviewing the job description. Notice what skills the job requires and identify recent actions of yours that show them.</w:t>
      </w:r>
    </w:p>
    <w:p w14:paraId="67A80E38" w14:textId="77777777" w:rsidR="00A43A72" w:rsidRPr="00A43A72" w:rsidRDefault="00A43A72" w:rsidP="00A43A72">
      <w:pPr>
        <w:pStyle w:val="ListParagraph"/>
        <w:numPr>
          <w:ilvl w:val="0"/>
          <w:numId w:val="10"/>
        </w:numPr>
        <w:rPr>
          <w:lang w:val="en-IN"/>
        </w:rPr>
      </w:pPr>
      <w:r w:rsidRPr="00A43A72">
        <w:rPr>
          <w:lang w:val="en-IN"/>
        </w:rPr>
        <w:t>Consider How Your Current Job Relates to the Job You’re Applying For: You may discuss your current job and relate your experiences to the open role.</w:t>
      </w:r>
    </w:p>
    <w:p w14:paraId="353675AD" w14:textId="77777777" w:rsidR="00A43A72" w:rsidRPr="00A43A72" w:rsidRDefault="00A43A72" w:rsidP="00A43A72">
      <w:pPr>
        <w:pStyle w:val="ListParagraph"/>
        <w:numPr>
          <w:ilvl w:val="0"/>
          <w:numId w:val="10"/>
        </w:numPr>
        <w:rPr>
          <w:lang w:val="en-IN"/>
        </w:rPr>
      </w:pPr>
      <w:r w:rsidRPr="00A43A72">
        <w:rPr>
          <w:lang w:val="en-IN"/>
        </w:rPr>
        <w:t>Focus on Strengths and Abilities: Highlight your strengths and abilities that you can support with examples.</w:t>
      </w:r>
    </w:p>
    <w:p w14:paraId="054D46F1" w14:textId="77777777" w:rsidR="00A43A72" w:rsidRPr="00A43A72" w:rsidRDefault="00A43A72" w:rsidP="00A43A72">
      <w:pPr>
        <w:pStyle w:val="ListParagraph"/>
        <w:numPr>
          <w:ilvl w:val="0"/>
          <w:numId w:val="10"/>
        </w:numPr>
        <w:rPr>
          <w:lang w:val="en-IN"/>
        </w:rPr>
      </w:pPr>
      <w:r w:rsidRPr="00A43A72">
        <w:rPr>
          <w:lang w:val="en-IN"/>
        </w:rPr>
        <w:t>Remember, the goal is to weave a narrative that showcases your journey, motivations, and how they align with the role you’re aspiring for.</w:t>
      </w:r>
    </w:p>
    <w:p w14:paraId="00A73DE8" w14:textId="38A75C22" w:rsidR="00A43A72" w:rsidRPr="00A43A72" w:rsidRDefault="00A43A72" w:rsidP="00A43A72">
      <w:pPr>
        <w:pStyle w:val="ListParagraph"/>
        <w:numPr>
          <w:ilvl w:val="0"/>
          <w:numId w:val="10"/>
        </w:numPr>
        <w:rPr>
          <w:color w:val="0070C0"/>
          <w:lang w:val="en-IN"/>
        </w:rPr>
      </w:pPr>
      <w:r w:rsidRPr="00A43A72">
        <w:rPr>
          <w:color w:val="0070C0"/>
          <w:lang w:val="en-IN"/>
        </w:rPr>
        <w:t xml:space="preserve">SAMPLE ANSWER for your </w:t>
      </w:r>
      <w:r w:rsidRPr="00A43A72">
        <w:rPr>
          <w:color w:val="0070C0"/>
          <w:lang w:val="en-IN"/>
        </w:rPr>
        <w:t>reference: -</w:t>
      </w:r>
    </w:p>
    <w:p w14:paraId="2AFEA328" w14:textId="77777777" w:rsidR="00A43A72" w:rsidRPr="00A43A72" w:rsidRDefault="00A43A72" w:rsidP="00A43A72">
      <w:pPr>
        <w:pStyle w:val="ListParagraph"/>
        <w:numPr>
          <w:ilvl w:val="0"/>
          <w:numId w:val="10"/>
        </w:numPr>
        <w:rPr>
          <w:lang w:val="en-IN"/>
        </w:rPr>
      </w:pPr>
      <w:r w:rsidRPr="00A43A72">
        <w:rPr>
          <w:lang w:val="en-IN"/>
        </w:rPr>
        <w:t>Hello, my name is John Doe. I recently completed my Graduation from ABC College, where I specialized in XYZ Engineering. I worked as a SDE at a leading tech firm ABC, where I worked in cross-functional teams to successfully launch three new AI products, achieving a 20% increase in revenue.</w:t>
      </w:r>
    </w:p>
    <w:p w14:paraId="05C60004" w14:textId="77777777" w:rsidR="00A43A72" w:rsidRPr="00A43A72" w:rsidRDefault="00A43A72" w:rsidP="00A43A72">
      <w:pPr>
        <w:pStyle w:val="ListParagraph"/>
        <w:numPr>
          <w:ilvl w:val="0"/>
          <w:numId w:val="10"/>
        </w:numPr>
        <w:rPr>
          <w:lang w:val="en-IN"/>
        </w:rPr>
      </w:pPr>
      <w:r w:rsidRPr="00A43A72">
        <w:rPr>
          <w:lang w:val="en-IN"/>
        </w:rPr>
        <w:t xml:space="preserve">During my Graduation, I led an awareness drive for a non-profit organization, where we devised a strategy that increased their </w:t>
      </w:r>
      <w:r w:rsidRPr="00A43A72">
        <w:rPr>
          <w:lang w:val="en-IN"/>
        </w:rPr>
        <w:lastRenderedPageBreak/>
        <w:t>fundraising by 30%. This experience sparked my interest in consulting, as I enjoyed the problem-solving aspect and the impact we could make. </w:t>
      </w:r>
    </w:p>
    <w:p w14:paraId="17FB4733" w14:textId="77777777" w:rsidR="00A43A72" w:rsidRPr="00A43A72" w:rsidRDefault="00A43A72" w:rsidP="00A43A72">
      <w:pPr>
        <w:pStyle w:val="ListParagraph"/>
        <w:numPr>
          <w:ilvl w:val="0"/>
          <w:numId w:val="10"/>
        </w:numPr>
        <w:rPr>
          <w:lang w:val="en-IN"/>
        </w:rPr>
      </w:pPr>
      <w:r w:rsidRPr="00A43A72">
        <w:rPr>
          <w:lang w:val="en-IN"/>
        </w:rPr>
        <w:t>Apart from academics, responsibilities at ABC College as a Member of ABC Club as Society head, Event Organising head and campus ambassador have enhanced my teamwork, leadership, communication and problem-solving skills.</w:t>
      </w:r>
    </w:p>
    <w:p w14:paraId="1DE73207" w14:textId="77777777" w:rsidR="00A43A72" w:rsidRPr="00A43A72" w:rsidRDefault="00A43A72" w:rsidP="00A43A72">
      <w:pPr>
        <w:pStyle w:val="ListParagraph"/>
        <w:numPr>
          <w:ilvl w:val="0"/>
          <w:numId w:val="10"/>
        </w:numPr>
        <w:rPr>
          <w:lang w:val="en-IN"/>
        </w:rPr>
      </w:pPr>
      <w:r w:rsidRPr="00A43A72">
        <w:rPr>
          <w:lang w:val="en-IN"/>
        </w:rPr>
        <w:t>Speaking of my hobbies I love to play cricket and badminton. Recently I have developed an interest in reading about psychic phenomena.</w:t>
      </w:r>
    </w:p>
    <w:p w14:paraId="4977051B" w14:textId="77777777" w:rsidR="00A43A72" w:rsidRPr="00A43A72" w:rsidRDefault="00A43A72" w:rsidP="00A43A72">
      <w:pPr>
        <w:pStyle w:val="ListParagraph"/>
        <w:numPr>
          <w:ilvl w:val="0"/>
          <w:numId w:val="10"/>
        </w:numPr>
        <w:rPr>
          <w:lang w:val="en-IN"/>
        </w:rPr>
      </w:pPr>
      <w:r w:rsidRPr="00A43A72">
        <w:rPr>
          <w:lang w:val="en-IN"/>
        </w:rPr>
        <w:t>I am excited about the possibility of bringing my unique perspective to the team and learning from the diverse experiences of others.</w:t>
      </w:r>
    </w:p>
    <w:p w14:paraId="760BB4BC" w14:textId="77777777" w:rsid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3D61E23A" w14:textId="77777777" w:rsidR="00A43A72" w:rsidRDefault="00A43A72" w:rsidP="00A43A72">
      <w:pPr>
        <w:pStyle w:val="ListParagraph"/>
        <w:rPr>
          <w:lang w:val="en-IN"/>
        </w:rPr>
      </w:pPr>
    </w:p>
    <w:p w14:paraId="37E893AE" w14:textId="77777777" w:rsidR="00A43A72" w:rsidRPr="00A43A72" w:rsidRDefault="00A43A72" w:rsidP="00A43A72">
      <w:pPr>
        <w:pStyle w:val="ListParagraph"/>
        <w:rPr>
          <w:lang w:val="en-IN"/>
        </w:rPr>
      </w:pPr>
    </w:p>
    <w:p w14:paraId="3A21833D" w14:textId="77777777" w:rsidR="00A43A72" w:rsidRPr="00A43A72" w:rsidRDefault="00A43A72" w:rsidP="00A43A72">
      <w:pPr>
        <w:pStyle w:val="ListParagraph"/>
        <w:numPr>
          <w:ilvl w:val="0"/>
          <w:numId w:val="10"/>
        </w:numPr>
        <w:rPr>
          <w:b/>
          <w:bCs/>
          <w:sz w:val="32"/>
          <w:szCs w:val="32"/>
          <w:lang w:val="en-IN"/>
        </w:rPr>
      </w:pPr>
      <w:r w:rsidRPr="00A43A72">
        <w:rPr>
          <w:b/>
          <w:bCs/>
          <w:sz w:val="32"/>
          <w:szCs w:val="32"/>
          <w:lang w:val="en-IN"/>
        </w:rPr>
        <w:t>Q-2: Why MBA?</w:t>
      </w:r>
    </w:p>
    <w:p w14:paraId="32B48737" w14:textId="283C8ACD" w:rsidR="00A43A72" w:rsidRPr="00A43A72" w:rsidRDefault="00A43A72" w:rsidP="00A43A72">
      <w:pPr>
        <w:pStyle w:val="ListParagraph"/>
        <w:numPr>
          <w:ilvl w:val="0"/>
          <w:numId w:val="10"/>
        </w:numPr>
        <w:rPr>
          <w:lang w:val="en-IN"/>
        </w:rPr>
      </w:pPr>
      <w:r w:rsidRPr="00A43A72">
        <w:rPr>
          <w:lang w:val="en-IN"/>
        </w:rPr>
        <w:t>TIPS:</w:t>
      </w:r>
      <w:r>
        <w:rPr>
          <w:lang w:val="en-IN"/>
        </w:rPr>
        <w:t xml:space="preserve"> </w:t>
      </w:r>
      <w:r w:rsidRPr="00A43A72">
        <w:rPr>
          <w:lang w:val="en-IN"/>
        </w:rPr>
        <w:t>-</w:t>
      </w:r>
    </w:p>
    <w:p w14:paraId="52B40A78" w14:textId="77777777" w:rsidR="00A43A72" w:rsidRPr="00A43A72" w:rsidRDefault="00A43A72" w:rsidP="00A43A72">
      <w:pPr>
        <w:pStyle w:val="ListParagraph"/>
        <w:numPr>
          <w:ilvl w:val="0"/>
          <w:numId w:val="10"/>
        </w:numPr>
        <w:rPr>
          <w:lang w:val="en-IN"/>
        </w:rPr>
      </w:pPr>
      <w:r w:rsidRPr="00A43A72">
        <w:rPr>
          <w:lang w:val="en-IN"/>
        </w:rPr>
        <w:t>Prepare an Answer: Consider why you want to complete an MBA and list some reasons that you are pursuing this degree. Be honest about your career aspirations and how an MBA can help you achieve those.</w:t>
      </w:r>
    </w:p>
    <w:p w14:paraId="60026DFD" w14:textId="77777777" w:rsidR="00A43A72" w:rsidRPr="00A43A72" w:rsidRDefault="00A43A72" w:rsidP="00A43A72">
      <w:pPr>
        <w:pStyle w:val="ListParagraph"/>
        <w:numPr>
          <w:ilvl w:val="0"/>
          <w:numId w:val="10"/>
        </w:numPr>
        <w:rPr>
          <w:lang w:val="en-IN"/>
        </w:rPr>
      </w:pPr>
      <w:r w:rsidRPr="00A43A72">
        <w:rPr>
          <w:lang w:val="en-IN"/>
        </w:rPr>
        <w:t>Provide Several Reasons: Aim to list three to five reasons in your answer that are specific to your interests and career goals. Having multiple reasons for pursuing an MBA can show an interviewer that you have a genuine desire to earn this degree.</w:t>
      </w:r>
    </w:p>
    <w:p w14:paraId="58427F4A" w14:textId="77777777" w:rsidR="00A43A72" w:rsidRPr="00A43A72" w:rsidRDefault="00A43A72" w:rsidP="00A43A72">
      <w:pPr>
        <w:pStyle w:val="ListParagraph"/>
        <w:numPr>
          <w:ilvl w:val="0"/>
          <w:numId w:val="10"/>
        </w:numPr>
        <w:rPr>
          <w:lang w:val="en-IN"/>
        </w:rPr>
      </w:pPr>
      <w:r w:rsidRPr="00A43A72">
        <w:rPr>
          <w:lang w:val="en-IN"/>
        </w:rPr>
        <w:t>Be Specific About the School or Programme: If you’re applying for a specific MBA program, do some research and find out what makes it unique. Then, incorporate these details into your answer to show that you’ve done your homework and are genuinely interested in the program.</w:t>
      </w:r>
    </w:p>
    <w:p w14:paraId="0A1A27CE" w14:textId="77777777" w:rsidR="00A43A72" w:rsidRPr="00A43A72" w:rsidRDefault="00A43A72" w:rsidP="00A43A72">
      <w:pPr>
        <w:pStyle w:val="ListParagraph"/>
        <w:numPr>
          <w:ilvl w:val="0"/>
          <w:numId w:val="10"/>
        </w:numPr>
        <w:rPr>
          <w:lang w:val="en-IN"/>
        </w:rPr>
      </w:pPr>
      <w:r w:rsidRPr="00A43A72">
        <w:rPr>
          <w:lang w:val="en-IN"/>
        </w:rPr>
        <w:t>Keep Your Answer Brief: While it’s important to provide a comprehensive response, also demonstrate your ability to stick to the key points making the response more precise and showcasing your communication skills.</w:t>
      </w:r>
    </w:p>
    <w:p w14:paraId="2875CF39" w14:textId="77777777" w:rsidR="00A43A72" w:rsidRPr="00A43A72" w:rsidRDefault="00A43A72" w:rsidP="00A43A72">
      <w:pPr>
        <w:pStyle w:val="ListParagraph"/>
        <w:numPr>
          <w:ilvl w:val="0"/>
          <w:numId w:val="10"/>
        </w:numPr>
        <w:rPr>
          <w:lang w:val="en-IN"/>
        </w:rPr>
      </w:pPr>
      <w:r w:rsidRPr="00A43A72">
        <w:rPr>
          <w:lang w:val="en-IN"/>
        </w:rPr>
        <w:lastRenderedPageBreak/>
        <w:t>Speak Clearly and Confidently: Confidence is key in an interview. Practice your answer to ensure you can deliver it smoothly and confidently.</w:t>
      </w:r>
    </w:p>
    <w:p w14:paraId="4A9B78D3" w14:textId="77777777" w:rsidR="00A43A72" w:rsidRPr="00A43A72" w:rsidRDefault="00A43A72" w:rsidP="00A43A72">
      <w:pPr>
        <w:pStyle w:val="ListParagraph"/>
        <w:numPr>
          <w:ilvl w:val="0"/>
          <w:numId w:val="10"/>
        </w:numPr>
        <w:rPr>
          <w:lang w:val="en-IN"/>
        </w:rPr>
      </w:pPr>
      <w:r w:rsidRPr="00A43A72">
        <w:rPr>
          <w:lang w:val="en-IN"/>
        </w:rPr>
        <w:t>Anticipate Follow-up Questions: Be prepared to answer follow-up questions that delve deeper into your reasons for pursuing an MBA.</w:t>
      </w:r>
    </w:p>
    <w:p w14:paraId="49771C8E" w14:textId="77777777" w:rsidR="00A43A72" w:rsidRPr="00A43A72" w:rsidRDefault="00A43A72" w:rsidP="00A43A72">
      <w:pPr>
        <w:pStyle w:val="ListParagraph"/>
        <w:numPr>
          <w:ilvl w:val="0"/>
          <w:numId w:val="10"/>
        </w:numPr>
        <w:rPr>
          <w:lang w:val="en-IN"/>
        </w:rPr>
      </w:pPr>
      <w:r w:rsidRPr="00A43A72">
        <w:rPr>
          <w:lang w:val="en-IN"/>
        </w:rPr>
        <w:t>Remember, the goal is to convey a clear vision of your desired professional path in the future and how an MBA will help you achieve it.</w:t>
      </w:r>
    </w:p>
    <w:p w14:paraId="798F4E9F" w14:textId="35A59478" w:rsidR="00A43A72" w:rsidRPr="00A43A72" w:rsidRDefault="00A43A72" w:rsidP="00A43A72">
      <w:pPr>
        <w:pStyle w:val="ListParagraph"/>
        <w:numPr>
          <w:ilvl w:val="0"/>
          <w:numId w:val="10"/>
        </w:numPr>
        <w:rPr>
          <w:color w:val="0070C0"/>
          <w:lang w:val="en-IN"/>
        </w:rPr>
      </w:pPr>
      <w:r w:rsidRPr="00A43A72">
        <w:rPr>
          <w:color w:val="0070C0"/>
          <w:lang w:val="en-IN"/>
        </w:rPr>
        <w:t>SAMPLE ANSWER for your reference:</w:t>
      </w:r>
      <w:r w:rsidRPr="00A43A72">
        <w:rPr>
          <w:color w:val="0070C0"/>
          <w:lang w:val="en-IN"/>
        </w:rPr>
        <w:t xml:space="preserve"> </w:t>
      </w:r>
      <w:r w:rsidRPr="00A43A72">
        <w:rPr>
          <w:color w:val="0070C0"/>
          <w:lang w:val="en-IN"/>
        </w:rPr>
        <w:t>-</w:t>
      </w:r>
    </w:p>
    <w:p w14:paraId="09C81E34" w14:textId="77777777" w:rsidR="00A43A72" w:rsidRPr="00A43A72" w:rsidRDefault="00A43A72" w:rsidP="00A43A72">
      <w:pPr>
        <w:pStyle w:val="ListParagraph"/>
        <w:numPr>
          <w:ilvl w:val="0"/>
          <w:numId w:val="10"/>
        </w:numPr>
        <w:rPr>
          <w:lang w:val="en-IN"/>
        </w:rPr>
      </w:pPr>
      <w:r w:rsidRPr="00A43A72">
        <w:rPr>
          <w:lang w:val="en-IN"/>
        </w:rPr>
        <w:t>Through many instances in my life and in my work, I have realized my keen interest and internal potential to take up and grow in managerial and leadership roles of the corporate world. During my work at ABC, while I possess strong interpersonal skills and propensity to build and work with diverse teams, I lack the knowledge and hard skills required to truly run and manage the different aspects of businesses in an efficient and effective manner. </w:t>
      </w:r>
    </w:p>
    <w:p w14:paraId="5D3B6EDB" w14:textId="77777777" w:rsidR="00A43A72" w:rsidRPr="00A43A72" w:rsidRDefault="00A43A72" w:rsidP="00A43A72">
      <w:pPr>
        <w:pStyle w:val="ListParagraph"/>
        <w:numPr>
          <w:ilvl w:val="0"/>
          <w:numId w:val="10"/>
        </w:numPr>
        <w:rPr>
          <w:lang w:val="en-IN"/>
        </w:rPr>
      </w:pPr>
      <w:r w:rsidRPr="00A43A72">
        <w:rPr>
          <w:lang w:val="en-IN"/>
        </w:rPr>
        <w:t>To grow as a successful business leader, one needs to not just be proactive, creative and visionary, but also have intricate understanding of variety of topics such as finance, operations, marketing, advertising, human resources etc. Furthermore, one needs to have a strategic mindset to make all these levers work in tandem for successful execution. This is something I deeply desire to learn and adapt. </w:t>
      </w:r>
    </w:p>
    <w:p w14:paraId="4C18A9B7" w14:textId="12B6DAB5" w:rsidR="00A43A72" w:rsidRPr="00A43A72" w:rsidRDefault="00A43A72" w:rsidP="00A43A72">
      <w:pPr>
        <w:pStyle w:val="ListParagraph"/>
        <w:numPr>
          <w:ilvl w:val="0"/>
          <w:numId w:val="10"/>
        </w:numPr>
        <w:rPr>
          <w:lang w:val="en-IN"/>
        </w:rPr>
      </w:pPr>
      <w:r w:rsidRPr="00A43A72">
        <w:rPr>
          <w:lang w:val="en-IN"/>
        </w:rPr>
        <w:t xml:space="preserve">I believe that the holistic education which MBA provides would build a strong foundation on these critical areas. Furthermore, the interaction and learning from professors and peers add great value to my skill sets. Pursuing MBA from a reputed college like PYQ would equip me with the skills to </w:t>
      </w:r>
      <w:r w:rsidR="008B2685" w:rsidRPr="00A43A72">
        <w:rPr>
          <w:lang w:val="en-IN"/>
        </w:rPr>
        <w:t>fulfil</w:t>
      </w:r>
      <w:r w:rsidRPr="00A43A72">
        <w:rPr>
          <w:lang w:val="en-IN"/>
        </w:rPr>
        <w:t xml:space="preserve"> my aspirations and also open new doors of career opportunities for me in managerial positions and in domains of my interest.</w:t>
      </w:r>
    </w:p>
    <w:p w14:paraId="6933A95F" w14:textId="77777777" w:rsidR="00A43A72" w:rsidRP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7DF57DD2" w14:textId="77777777" w:rsidR="00A43A72" w:rsidRPr="00A43A72" w:rsidRDefault="00A43A72" w:rsidP="00A43A72">
      <w:pPr>
        <w:pStyle w:val="ListParagraph"/>
        <w:numPr>
          <w:ilvl w:val="0"/>
          <w:numId w:val="10"/>
        </w:numPr>
        <w:rPr>
          <w:b/>
          <w:bCs/>
          <w:sz w:val="32"/>
          <w:szCs w:val="32"/>
          <w:lang w:val="en-IN"/>
        </w:rPr>
      </w:pPr>
      <w:r w:rsidRPr="00A43A72">
        <w:rPr>
          <w:b/>
          <w:bCs/>
          <w:sz w:val="32"/>
          <w:szCs w:val="32"/>
          <w:lang w:val="en-IN"/>
        </w:rPr>
        <w:lastRenderedPageBreak/>
        <w:t>Q-3: What are your short-term and long-term professional goals? (or) Where do you see yourself in five/ten years?</w:t>
      </w:r>
    </w:p>
    <w:p w14:paraId="4DE8D919" w14:textId="0BF0FA72" w:rsidR="00A43A72" w:rsidRPr="00A43A72" w:rsidRDefault="00A43A72" w:rsidP="00A43A72">
      <w:pPr>
        <w:pStyle w:val="ListParagraph"/>
        <w:numPr>
          <w:ilvl w:val="0"/>
          <w:numId w:val="10"/>
        </w:numPr>
        <w:rPr>
          <w:lang w:val="en-IN"/>
        </w:rPr>
      </w:pPr>
      <w:r w:rsidRPr="00A43A72">
        <w:rPr>
          <w:lang w:val="en-IN"/>
        </w:rPr>
        <w:t>TIPS:</w:t>
      </w:r>
      <w:r w:rsidR="008B2685">
        <w:rPr>
          <w:lang w:val="en-IN"/>
        </w:rPr>
        <w:t xml:space="preserve"> </w:t>
      </w:r>
      <w:r w:rsidRPr="00A43A72">
        <w:rPr>
          <w:lang w:val="en-IN"/>
        </w:rPr>
        <w:t>-</w:t>
      </w:r>
    </w:p>
    <w:p w14:paraId="78DD7F00" w14:textId="77777777" w:rsidR="00A43A72" w:rsidRPr="00A43A72" w:rsidRDefault="00A43A72" w:rsidP="00A43A72">
      <w:pPr>
        <w:pStyle w:val="ListParagraph"/>
        <w:numPr>
          <w:ilvl w:val="0"/>
          <w:numId w:val="10"/>
        </w:numPr>
        <w:rPr>
          <w:lang w:val="en-IN"/>
        </w:rPr>
      </w:pPr>
      <w:r w:rsidRPr="00A43A72">
        <w:rPr>
          <w:lang w:val="en-IN"/>
        </w:rPr>
        <w:t>Align with the Organization’s Goals: Both your short-term and long-term goals should be in sync with the organization’s goals.</w:t>
      </w:r>
    </w:p>
    <w:p w14:paraId="645E2AEB" w14:textId="77777777" w:rsidR="00A43A72" w:rsidRPr="00A43A72" w:rsidRDefault="00A43A72" w:rsidP="00A43A72">
      <w:pPr>
        <w:pStyle w:val="ListParagraph"/>
        <w:numPr>
          <w:ilvl w:val="0"/>
          <w:numId w:val="10"/>
        </w:numPr>
        <w:rPr>
          <w:lang w:val="en-IN"/>
        </w:rPr>
      </w:pPr>
      <w:r w:rsidRPr="00A43A72">
        <w:rPr>
          <w:lang w:val="en-IN"/>
        </w:rPr>
        <w:t>Be Specific and Realistic: Your goals should be specific, measurable, achievable, relevant, and time-bound (SMART). Be realistic about what you can achieve in the given time frame.</w:t>
      </w:r>
    </w:p>
    <w:p w14:paraId="0BA16665" w14:textId="77777777" w:rsidR="00A43A72" w:rsidRPr="00A43A72" w:rsidRDefault="00A43A72" w:rsidP="00A43A72">
      <w:pPr>
        <w:pStyle w:val="ListParagraph"/>
        <w:numPr>
          <w:ilvl w:val="0"/>
          <w:numId w:val="10"/>
        </w:numPr>
        <w:rPr>
          <w:lang w:val="en-IN"/>
        </w:rPr>
      </w:pPr>
      <w:r w:rsidRPr="00A43A72">
        <w:rPr>
          <w:lang w:val="en-IN"/>
        </w:rPr>
        <w:t>Show Progression: Your short-term goals should logically lead to your long-term goals. Show that you have a plan for your career progression.</w:t>
      </w:r>
    </w:p>
    <w:p w14:paraId="49E1EF2E" w14:textId="77777777" w:rsidR="00A43A72" w:rsidRPr="00A43A72" w:rsidRDefault="00A43A72" w:rsidP="00A43A72">
      <w:pPr>
        <w:pStyle w:val="ListParagraph"/>
        <w:numPr>
          <w:ilvl w:val="0"/>
          <w:numId w:val="10"/>
        </w:numPr>
        <w:rPr>
          <w:lang w:val="en-IN"/>
        </w:rPr>
      </w:pPr>
      <w:r w:rsidRPr="00A43A72">
        <w:rPr>
          <w:lang w:val="en-IN"/>
        </w:rPr>
        <w:t>Explain the Steps: Include a short description of the steps you hope to take to achieve your goals1.</w:t>
      </w:r>
    </w:p>
    <w:p w14:paraId="7BA1A447" w14:textId="77777777" w:rsidR="00A43A72" w:rsidRPr="00A43A72" w:rsidRDefault="00A43A72" w:rsidP="00A43A72">
      <w:pPr>
        <w:pStyle w:val="ListParagraph"/>
        <w:numPr>
          <w:ilvl w:val="0"/>
          <w:numId w:val="10"/>
        </w:numPr>
        <w:rPr>
          <w:lang w:val="en-IN"/>
        </w:rPr>
      </w:pPr>
      <w:r w:rsidRPr="00A43A72">
        <w:rPr>
          <w:lang w:val="en-IN"/>
        </w:rPr>
        <w:t>Avoid Exaggeration: While it’s important to be ambitious, avoid exaggeration. It can possibly make the answer seem insincere.</w:t>
      </w:r>
    </w:p>
    <w:p w14:paraId="03283F91" w14:textId="77777777" w:rsidR="00A43A72" w:rsidRPr="00A43A72" w:rsidRDefault="00A43A72" w:rsidP="00A43A72">
      <w:pPr>
        <w:pStyle w:val="ListParagraph"/>
        <w:numPr>
          <w:ilvl w:val="0"/>
          <w:numId w:val="10"/>
        </w:numPr>
        <w:rPr>
          <w:lang w:val="en-IN"/>
        </w:rPr>
      </w:pPr>
      <w:r w:rsidRPr="00A43A72">
        <w:rPr>
          <w:lang w:val="en-IN"/>
        </w:rPr>
        <w:t>Prepare and Practice: Prepare your answer in advance and practice it. This will help you answer confidently and coherently.</w:t>
      </w:r>
    </w:p>
    <w:p w14:paraId="3A1B563F" w14:textId="77777777" w:rsidR="00A43A72" w:rsidRPr="00A43A72" w:rsidRDefault="00A43A72" w:rsidP="00A43A72">
      <w:pPr>
        <w:pStyle w:val="ListParagraph"/>
        <w:numPr>
          <w:ilvl w:val="0"/>
          <w:numId w:val="10"/>
        </w:numPr>
        <w:rPr>
          <w:lang w:val="en-IN"/>
        </w:rPr>
      </w:pPr>
      <w:r w:rsidRPr="00A43A72">
        <w:rPr>
          <w:lang w:val="en-IN"/>
        </w:rPr>
        <w:t>Remember, the goal is to show that you’ve thought about your future, are ambitious, and that the role fits into your career development plan. Make sure the Short-term goals are the stepping stone of your long-term goals.</w:t>
      </w:r>
    </w:p>
    <w:p w14:paraId="45C88E0C" w14:textId="36C48CBB" w:rsidR="00A43A72" w:rsidRPr="00A43A72" w:rsidRDefault="00A43A72" w:rsidP="00A43A72">
      <w:pPr>
        <w:pStyle w:val="ListParagraph"/>
        <w:numPr>
          <w:ilvl w:val="0"/>
          <w:numId w:val="10"/>
        </w:numPr>
        <w:rPr>
          <w:color w:val="0070C0"/>
          <w:lang w:val="en-IN"/>
        </w:rPr>
      </w:pPr>
      <w:r w:rsidRPr="00A43A72">
        <w:rPr>
          <w:color w:val="0070C0"/>
          <w:lang w:val="en-IN"/>
        </w:rPr>
        <w:t>SAMPLE ANSWER for your reference:</w:t>
      </w:r>
      <w:r w:rsidR="008B2685" w:rsidRPr="008B2685">
        <w:rPr>
          <w:color w:val="0070C0"/>
          <w:lang w:val="en-IN"/>
        </w:rPr>
        <w:t xml:space="preserve"> </w:t>
      </w:r>
      <w:r w:rsidRPr="00A43A72">
        <w:rPr>
          <w:color w:val="0070C0"/>
          <w:lang w:val="en-IN"/>
        </w:rPr>
        <w:t>-</w:t>
      </w:r>
    </w:p>
    <w:p w14:paraId="39FE4710" w14:textId="77777777" w:rsidR="00A43A72" w:rsidRPr="00A43A72" w:rsidRDefault="00A43A72" w:rsidP="00A43A72">
      <w:pPr>
        <w:pStyle w:val="ListParagraph"/>
        <w:numPr>
          <w:ilvl w:val="0"/>
          <w:numId w:val="10"/>
        </w:numPr>
        <w:rPr>
          <w:lang w:val="en-IN"/>
        </w:rPr>
      </w:pPr>
      <w:r w:rsidRPr="00A43A72">
        <w:rPr>
          <w:lang w:val="en-IN"/>
        </w:rPr>
        <w:t>Short Term Goals:</w:t>
      </w:r>
    </w:p>
    <w:p w14:paraId="6AF90F72" w14:textId="77777777" w:rsidR="00A43A72" w:rsidRPr="00A43A72" w:rsidRDefault="00A43A72" w:rsidP="00A43A72">
      <w:pPr>
        <w:pStyle w:val="ListParagraph"/>
        <w:numPr>
          <w:ilvl w:val="0"/>
          <w:numId w:val="10"/>
        </w:numPr>
        <w:rPr>
          <w:lang w:val="en-IN"/>
        </w:rPr>
      </w:pPr>
      <w:r w:rsidRPr="00A43A72">
        <w:rPr>
          <w:lang w:val="en-IN"/>
        </w:rPr>
        <w:t>Initial 4-5 years will be a huge learning opportunity period for me. I want to learn new skills and sharpen my technical and managerial abilities that are required to truly run and manage the different aspects of businesses efficiently and effectively. In the immediate future, I look forward to get mentored by my seniors, faculties and industrial experts to gain expertise in business and simultaneously looking for getting insights into various other domains by interacting across the departments. I want to be efficient enough in utilizing all the exposure I get in the next 4-5 years.</w:t>
      </w:r>
    </w:p>
    <w:p w14:paraId="6FD2720F" w14:textId="77777777" w:rsidR="00A43A72" w:rsidRPr="00A43A72" w:rsidRDefault="00A43A72" w:rsidP="00A43A72">
      <w:pPr>
        <w:pStyle w:val="ListParagraph"/>
        <w:numPr>
          <w:ilvl w:val="0"/>
          <w:numId w:val="10"/>
        </w:numPr>
        <w:rPr>
          <w:lang w:val="en-IN"/>
        </w:rPr>
      </w:pPr>
      <w:r w:rsidRPr="00A43A72">
        <w:rPr>
          <w:lang w:val="en-IN"/>
        </w:rPr>
        <w:t>Long Term Goals:</w:t>
      </w:r>
    </w:p>
    <w:p w14:paraId="776EAE25" w14:textId="52DD0EE3" w:rsidR="00A43A72" w:rsidRPr="00A43A72" w:rsidRDefault="00A43A72" w:rsidP="00A43A72">
      <w:pPr>
        <w:pStyle w:val="ListParagraph"/>
        <w:numPr>
          <w:ilvl w:val="0"/>
          <w:numId w:val="10"/>
        </w:numPr>
        <w:rPr>
          <w:lang w:val="en-IN"/>
        </w:rPr>
      </w:pPr>
      <w:r w:rsidRPr="00A43A72">
        <w:rPr>
          <w:lang w:val="en-IN"/>
        </w:rPr>
        <w:lastRenderedPageBreak/>
        <w:t xml:space="preserve">My learnings in the initial years of my career will be the stepping-stones to my long-term objectives. In the long term, I wish to apply my learnings towards attaining my organization’s goals and face new challenges. I aspire to manage a group of talented individuals by holding an important position of responsibility in the organization. I want to create a long-lasting impact in the firm by putting forward my dedication and hard work. And I want to take leadership goals. I also want to give back to the lower strata of society as owing to my past experiences I know the importance of opportunities that these people seldom </w:t>
      </w:r>
      <w:r w:rsidR="008B2685" w:rsidRPr="00A43A72">
        <w:rPr>
          <w:lang w:val="en-IN"/>
        </w:rPr>
        <w:t>get</w:t>
      </w:r>
      <w:r w:rsidRPr="00A43A72">
        <w:rPr>
          <w:lang w:val="en-IN"/>
        </w:rPr>
        <w:t>. These are not just goals but a guideline that I must follow. While I will work on the long-term plans, the short-term goals can pave the way for it. Ultimately, I wish to live a fulfilled and satisfying life.</w:t>
      </w:r>
    </w:p>
    <w:p w14:paraId="6C1BB5A7" w14:textId="77777777" w:rsid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28D319A7" w14:textId="77777777" w:rsidR="008B2685" w:rsidRDefault="008B2685" w:rsidP="008B2685">
      <w:pPr>
        <w:rPr>
          <w:lang w:val="en-IN"/>
        </w:rPr>
      </w:pPr>
    </w:p>
    <w:p w14:paraId="016033D5" w14:textId="77777777" w:rsidR="008B2685" w:rsidRPr="008B2685" w:rsidRDefault="008B2685" w:rsidP="008B2685">
      <w:pPr>
        <w:rPr>
          <w:lang w:val="en-IN"/>
        </w:rPr>
      </w:pPr>
    </w:p>
    <w:p w14:paraId="7E14BD60" w14:textId="77777777" w:rsidR="00A43A72" w:rsidRPr="00A43A72" w:rsidRDefault="00A43A72" w:rsidP="00A43A72">
      <w:pPr>
        <w:pStyle w:val="ListParagraph"/>
        <w:numPr>
          <w:ilvl w:val="0"/>
          <w:numId w:val="10"/>
        </w:numPr>
        <w:rPr>
          <w:b/>
          <w:bCs/>
          <w:lang w:val="en-IN"/>
        </w:rPr>
      </w:pPr>
      <w:r w:rsidRPr="00A43A72">
        <w:rPr>
          <w:b/>
          <w:bCs/>
          <w:lang w:val="en-IN"/>
        </w:rPr>
        <w:t>Q-4: What are your strengths and weaknesses?</w:t>
      </w:r>
    </w:p>
    <w:p w14:paraId="7CB219DC" w14:textId="2D57A6F2" w:rsidR="00A43A72" w:rsidRPr="00A43A72" w:rsidRDefault="00A43A72" w:rsidP="00A43A72">
      <w:pPr>
        <w:pStyle w:val="ListParagraph"/>
        <w:numPr>
          <w:ilvl w:val="0"/>
          <w:numId w:val="10"/>
        </w:numPr>
        <w:rPr>
          <w:lang w:val="en-IN"/>
        </w:rPr>
      </w:pPr>
      <w:r w:rsidRPr="00A43A72">
        <w:rPr>
          <w:lang w:val="en-IN"/>
        </w:rPr>
        <w:t>TIPS:</w:t>
      </w:r>
      <w:r w:rsidR="008B2685">
        <w:rPr>
          <w:lang w:val="en-IN"/>
        </w:rPr>
        <w:t xml:space="preserve"> </w:t>
      </w:r>
      <w:r w:rsidRPr="00A43A72">
        <w:rPr>
          <w:lang w:val="en-IN"/>
        </w:rPr>
        <w:t>-</w:t>
      </w:r>
    </w:p>
    <w:p w14:paraId="57971537" w14:textId="77777777" w:rsidR="00A43A72" w:rsidRPr="00A43A72" w:rsidRDefault="00A43A72" w:rsidP="00A43A72">
      <w:pPr>
        <w:pStyle w:val="ListParagraph"/>
        <w:numPr>
          <w:ilvl w:val="0"/>
          <w:numId w:val="10"/>
        </w:numPr>
        <w:rPr>
          <w:lang w:val="en-IN"/>
        </w:rPr>
      </w:pPr>
      <w:r w:rsidRPr="00A43A72">
        <w:rPr>
          <w:lang w:val="en-IN"/>
        </w:rPr>
        <w:t>Self-Assessment: Reflect on your skills, experiences, and personal traits. Identify what you are good at (your strengths) and areas where you could improve (your weaknesses).</w:t>
      </w:r>
    </w:p>
    <w:p w14:paraId="5A15C867" w14:textId="77777777" w:rsidR="00A43A72" w:rsidRPr="00A43A72" w:rsidRDefault="00A43A72" w:rsidP="00A43A72">
      <w:pPr>
        <w:pStyle w:val="ListParagraph"/>
        <w:numPr>
          <w:ilvl w:val="0"/>
          <w:numId w:val="10"/>
        </w:numPr>
        <w:rPr>
          <w:lang w:val="en-IN"/>
        </w:rPr>
      </w:pPr>
      <w:r w:rsidRPr="00A43A72">
        <w:rPr>
          <w:lang w:val="en-IN"/>
        </w:rPr>
        <w:t>Be Honest: It’s important to be honest while answering this question. However, try to present your weaknesses in a way that shows you’re aware of them and are taking steps to improve. Weakness to be worded positively and portrayed as a complement to your strength.</w:t>
      </w:r>
    </w:p>
    <w:p w14:paraId="10B60710" w14:textId="77777777" w:rsidR="00A43A72" w:rsidRPr="00A43A72" w:rsidRDefault="00A43A72" w:rsidP="00A43A72">
      <w:pPr>
        <w:pStyle w:val="ListParagraph"/>
        <w:numPr>
          <w:ilvl w:val="0"/>
          <w:numId w:val="10"/>
        </w:numPr>
        <w:rPr>
          <w:lang w:val="en-IN"/>
        </w:rPr>
      </w:pPr>
      <w:r w:rsidRPr="00A43A72">
        <w:rPr>
          <w:lang w:val="en-IN"/>
        </w:rPr>
        <w:t>Align with Job Requirements: Your strengths should align with the requirements of the role you’re applying for. For weaknesses, choose something that is not a key requirement for the job.</w:t>
      </w:r>
    </w:p>
    <w:p w14:paraId="3239BD04" w14:textId="77777777" w:rsidR="00A43A72" w:rsidRPr="00A43A72" w:rsidRDefault="00A43A72" w:rsidP="00A43A72">
      <w:pPr>
        <w:pStyle w:val="ListParagraph"/>
        <w:numPr>
          <w:ilvl w:val="0"/>
          <w:numId w:val="10"/>
        </w:numPr>
        <w:rPr>
          <w:lang w:val="en-IN"/>
        </w:rPr>
      </w:pPr>
      <w:r w:rsidRPr="00A43A72">
        <w:rPr>
          <w:lang w:val="en-IN"/>
        </w:rPr>
        <w:t>Provide Examples: Support your strengths with examples where you’ve demonstrated them. For weaknesses, describe the steps you’re taking to improve.</w:t>
      </w:r>
    </w:p>
    <w:p w14:paraId="6C1511E0" w14:textId="77777777" w:rsidR="00A43A72" w:rsidRPr="00A43A72" w:rsidRDefault="00A43A72" w:rsidP="00A43A72">
      <w:pPr>
        <w:pStyle w:val="ListParagraph"/>
        <w:numPr>
          <w:ilvl w:val="0"/>
          <w:numId w:val="10"/>
        </w:numPr>
        <w:rPr>
          <w:lang w:val="en-IN"/>
        </w:rPr>
      </w:pPr>
      <w:r w:rsidRPr="00A43A72">
        <w:rPr>
          <w:lang w:val="en-IN"/>
        </w:rPr>
        <w:lastRenderedPageBreak/>
        <w:t>Keep It Professional: Focus on professional strengths and weaknesses rather than personal ones.</w:t>
      </w:r>
    </w:p>
    <w:p w14:paraId="7F5BACE4" w14:textId="77777777" w:rsidR="00A43A72" w:rsidRPr="00A43A72" w:rsidRDefault="00A43A72" w:rsidP="00A43A72">
      <w:pPr>
        <w:pStyle w:val="ListParagraph"/>
        <w:numPr>
          <w:ilvl w:val="0"/>
          <w:numId w:val="10"/>
        </w:numPr>
        <w:rPr>
          <w:lang w:val="en-IN"/>
        </w:rPr>
      </w:pPr>
      <w:r w:rsidRPr="00A43A72">
        <w:rPr>
          <w:lang w:val="en-IN"/>
        </w:rPr>
        <w:t>End on a Positive Note: If possible, start with your weakness and end with your strength. This ensures the last thing the interviewer hears in your answer is positive.</w:t>
      </w:r>
    </w:p>
    <w:p w14:paraId="7B04A408" w14:textId="77777777" w:rsidR="00A43A72" w:rsidRPr="00A43A72" w:rsidRDefault="00A43A72" w:rsidP="00A43A72">
      <w:pPr>
        <w:pStyle w:val="ListParagraph"/>
        <w:numPr>
          <w:ilvl w:val="0"/>
          <w:numId w:val="10"/>
        </w:numPr>
        <w:rPr>
          <w:lang w:val="en-IN"/>
        </w:rPr>
      </w:pPr>
      <w:r w:rsidRPr="00A43A72">
        <w:rPr>
          <w:lang w:val="en-IN"/>
        </w:rPr>
        <w:t>Remember, the goal is to show that you’re self-aware, honest, and proactive about improving your skills.</w:t>
      </w:r>
    </w:p>
    <w:p w14:paraId="7C15B4D3" w14:textId="6BD7676C" w:rsidR="00A43A72" w:rsidRPr="00A43A72" w:rsidRDefault="00A43A72" w:rsidP="00A43A72">
      <w:pPr>
        <w:pStyle w:val="ListParagraph"/>
        <w:numPr>
          <w:ilvl w:val="0"/>
          <w:numId w:val="10"/>
        </w:numPr>
        <w:rPr>
          <w:color w:val="0070C0"/>
          <w:lang w:val="en-IN"/>
        </w:rPr>
      </w:pPr>
      <w:r w:rsidRPr="00A43A72">
        <w:rPr>
          <w:color w:val="0070C0"/>
          <w:lang w:val="en-IN"/>
        </w:rPr>
        <w:t>SAMPLE ANSWER for your reference:</w:t>
      </w:r>
      <w:r w:rsidR="008B2685" w:rsidRPr="008B2685">
        <w:rPr>
          <w:color w:val="0070C0"/>
          <w:lang w:val="en-IN"/>
        </w:rPr>
        <w:t xml:space="preserve"> </w:t>
      </w:r>
      <w:r w:rsidRPr="00A43A72">
        <w:rPr>
          <w:color w:val="0070C0"/>
          <w:lang w:val="en-IN"/>
        </w:rPr>
        <w:t>-</w:t>
      </w:r>
    </w:p>
    <w:p w14:paraId="67C6EE79" w14:textId="77777777" w:rsidR="00A43A72" w:rsidRPr="00A43A72" w:rsidRDefault="00A43A72" w:rsidP="00A43A72">
      <w:pPr>
        <w:pStyle w:val="ListParagraph"/>
        <w:numPr>
          <w:ilvl w:val="0"/>
          <w:numId w:val="10"/>
        </w:numPr>
        <w:rPr>
          <w:lang w:val="en-IN"/>
        </w:rPr>
      </w:pPr>
      <w:r w:rsidRPr="00A43A72">
        <w:rPr>
          <w:lang w:val="en-IN"/>
        </w:rPr>
        <w:t>For my strengths, I would say that I am highly analytical and detail-oriented. During my Graduation, I consistently received positive feedback on my ability to dissect complex problems and develop effective solutions. For instance, in a recent project, I was able to identify a cost-saving opportunity that resulted in a 15% reduction in expenses for the client.</w:t>
      </w:r>
    </w:p>
    <w:p w14:paraId="55B7807B" w14:textId="77777777" w:rsidR="00A43A72" w:rsidRPr="00A43A72" w:rsidRDefault="00A43A72" w:rsidP="00A43A72">
      <w:pPr>
        <w:pStyle w:val="ListParagraph"/>
        <w:numPr>
          <w:ilvl w:val="0"/>
          <w:numId w:val="10"/>
        </w:numPr>
        <w:rPr>
          <w:b/>
          <w:bCs/>
          <w:lang w:val="en-IN"/>
        </w:rPr>
      </w:pPr>
      <w:r w:rsidRPr="00A43A72">
        <w:rPr>
          <w:lang w:val="en-IN"/>
        </w:rPr>
        <w:t>In terms of weaknesses, I would say that I tend to be a perfectionist. I set high standards for myself and sometimes spend more time than necessary on tasks to ensure they are done perfectly. However, I am aware of this and have been working on it by setting realistic expectations and focusing on efficiency without compromising quality.</w:t>
      </w:r>
    </w:p>
    <w:p w14:paraId="7BC8D76E" w14:textId="77777777" w:rsid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2DC8AF4C" w14:textId="77777777" w:rsidR="008B2685" w:rsidRDefault="008B2685" w:rsidP="008B2685">
      <w:pPr>
        <w:rPr>
          <w:lang w:val="en-IN"/>
        </w:rPr>
      </w:pPr>
    </w:p>
    <w:p w14:paraId="35B0C0A0" w14:textId="77777777" w:rsidR="008B2685" w:rsidRPr="008B2685" w:rsidRDefault="008B2685" w:rsidP="008B2685">
      <w:pPr>
        <w:rPr>
          <w:lang w:val="en-IN"/>
        </w:rPr>
      </w:pPr>
    </w:p>
    <w:p w14:paraId="62FD949D" w14:textId="77777777" w:rsidR="00A43A72" w:rsidRPr="00A43A72" w:rsidRDefault="00A43A72" w:rsidP="00A43A72">
      <w:pPr>
        <w:pStyle w:val="ListParagraph"/>
        <w:numPr>
          <w:ilvl w:val="0"/>
          <w:numId w:val="10"/>
        </w:numPr>
        <w:rPr>
          <w:b/>
          <w:bCs/>
          <w:lang w:val="en-IN"/>
        </w:rPr>
      </w:pPr>
      <w:r w:rsidRPr="00A43A72">
        <w:rPr>
          <w:b/>
          <w:bCs/>
          <w:lang w:val="en-IN"/>
        </w:rPr>
        <w:t>Q-5: Mention situations where you used the mentioned strengths.</w:t>
      </w:r>
    </w:p>
    <w:p w14:paraId="353B3C67" w14:textId="3AE97E19" w:rsidR="00A43A72" w:rsidRPr="00A43A72" w:rsidRDefault="00A43A72" w:rsidP="00A43A72">
      <w:pPr>
        <w:pStyle w:val="ListParagraph"/>
        <w:numPr>
          <w:ilvl w:val="0"/>
          <w:numId w:val="10"/>
        </w:numPr>
        <w:rPr>
          <w:lang w:val="en-IN"/>
        </w:rPr>
      </w:pPr>
      <w:r w:rsidRPr="00A43A72">
        <w:rPr>
          <w:lang w:val="en-IN"/>
        </w:rPr>
        <w:t>TIPS:</w:t>
      </w:r>
      <w:r w:rsidR="008B2685">
        <w:rPr>
          <w:lang w:val="en-IN"/>
        </w:rPr>
        <w:t xml:space="preserve"> </w:t>
      </w:r>
      <w:r w:rsidRPr="00A43A72">
        <w:rPr>
          <w:lang w:val="en-IN"/>
        </w:rPr>
        <w:t>-</w:t>
      </w:r>
    </w:p>
    <w:p w14:paraId="3C890E70" w14:textId="77777777" w:rsidR="00A43A72" w:rsidRPr="00A43A72" w:rsidRDefault="00A43A72" w:rsidP="00A43A72">
      <w:pPr>
        <w:pStyle w:val="ListParagraph"/>
        <w:numPr>
          <w:ilvl w:val="0"/>
          <w:numId w:val="10"/>
        </w:numPr>
        <w:rPr>
          <w:lang w:val="en-IN"/>
        </w:rPr>
      </w:pPr>
      <w:r w:rsidRPr="00A43A72">
        <w:rPr>
          <w:lang w:val="en-IN"/>
        </w:rPr>
        <w:t>Use the STAR Method: This stands for Situation, Task, Action, and Result. Start by describing the Situation and the Task you were faced with. Then, explain the Action you took using your strength and the Result that followed.</w:t>
      </w:r>
    </w:p>
    <w:p w14:paraId="70FBC26A" w14:textId="77777777" w:rsidR="00A43A72" w:rsidRPr="00A43A72" w:rsidRDefault="00A43A72" w:rsidP="00A43A72">
      <w:pPr>
        <w:pStyle w:val="ListParagraph"/>
        <w:numPr>
          <w:ilvl w:val="0"/>
          <w:numId w:val="10"/>
        </w:numPr>
        <w:rPr>
          <w:lang w:val="en-IN"/>
        </w:rPr>
      </w:pPr>
      <w:r w:rsidRPr="00A43A72">
        <w:rPr>
          <w:lang w:val="en-IN"/>
        </w:rPr>
        <w:t xml:space="preserve">Be Specific: Provide specific examples from your past experiences where you used your strengths. The more specific you are, the more convincing your answer will </w:t>
      </w:r>
      <w:proofErr w:type="gramStart"/>
      <w:r w:rsidRPr="00A43A72">
        <w:rPr>
          <w:lang w:val="en-IN"/>
        </w:rPr>
        <w:t>be..</w:t>
      </w:r>
      <w:proofErr w:type="gramEnd"/>
    </w:p>
    <w:p w14:paraId="055E53A6" w14:textId="77777777" w:rsidR="00A43A72" w:rsidRPr="00A43A72" w:rsidRDefault="00A43A72" w:rsidP="00A43A72">
      <w:pPr>
        <w:pStyle w:val="ListParagraph"/>
        <w:numPr>
          <w:ilvl w:val="0"/>
          <w:numId w:val="10"/>
        </w:numPr>
        <w:rPr>
          <w:lang w:val="en-IN"/>
        </w:rPr>
      </w:pPr>
      <w:r w:rsidRPr="00A43A72">
        <w:rPr>
          <w:lang w:val="en-IN"/>
        </w:rPr>
        <w:lastRenderedPageBreak/>
        <w:t>Show Impact: Highlight the positive impact that resulted from using your strengths. This could be a successful project, a problem you solved, or a goal you achieved.</w:t>
      </w:r>
    </w:p>
    <w:p w14:paraId="0EBBB397" w14:textId="77777777" w:rsidR="00A43A72" w:rsidRPr="00A43A72" w:rsidRDefault="00A43A72" w:rsidP="00A43A72">
      <w:pPr>
        <w:pStyle w:val="ListParagraph"/>
        <w:numPr>
          <w:ilvl w:val="0"/>
          <w:numId w:val="10"/>
        </w:numPr>
        <w:rPr>
          <w:lang w:val="en-IN"/>
        </w:rPr>
      </w:pPr>
      <w:r w:rsidRPr="00A43A72">
        <w:rPr>
          <w:lang w:val="en-IN"/>
        </w:rPr>
        <w:t>Align with Job Requirements: Choose examples that align with the job requirements. This shows that your strengths are relevant to the role.</w:t>
      </w:r>
    </w:p>
    <w:p w14:paraId="51E568BE" w14:textId="77777777" w:rsidR="00A43A72" w:rsidRPr="00A43A72" w:rsidRDefault="00A43A72" w:rsidP="00A43A72">
      <w:pPr>
        <w:pStyle w:val="ListParagraph"/>
        <w:numPr>
          <w:ilvl w:val="0"/>
          <w:numId w:val="10"/>
        </w:numPr>
        <w:rPr>
          <w:lang w:val="en-IN"/>
        </w:rPr>
      </w:pPr>
      <w:r w:rsidRPr="00A43A72">
        <w:rPr>
          <w:lang w:val="en-IN"/>
        </w:rPr>
        <w:t>Prepare and Practice: Think about your examples in advance and practice your answer. This will help you deliver a smooth and confident response.</w:t>
      </w:r>
    </w:p>
    <w:p w14:paraId="68F02666" w14:textId="77777777" w:rsidR="00A43A72" w:rsidRPr="00A43A72" w:rsidRDefault="00A43A72" w:rsidP="00A43A72">
      <w:pPr>
        <w:pStyle w:val="ListParagraph"/>
        <w:numPr>
          <w:ilvl w:val="0"/>
          <w:numId w:val="10"/>
        </w:numPr>
        <w:rPr>
          <w:lang w:val="en-IN"/>
        </w:rPr>
      </w:pPr>
      <w:r w:rsidRPr="00A43A72">
        <w:rPr>
          <w:lang w:val="en-IN"/>
        </w:rPr>
        <w:t>Remember, the goal is to demonstrate how you’ve used your strengths in real-world situations to achieve positive outcomes.</w:t>
      </w:r>
    </w:p>
    <w:p w14:paraId="5FFE0E0A" w14:textId="77777777" w:rsidR="00A43A72" w:rsidRPr="00A43A72" w:rsidRDefault="00A43A72" w:rsidP="00A43A72">
      <w:pPr>
        <w:pStyle w:val="ListParagraph"/>
        <w:numPr>
          <w:ilvl w:val="0"/>
          <w:numId w:val="10"/>
        </w:numPr>
        <w:rPr>
          <w:color w:val="0070C0"/>
          <w:lang w:val="en-IN"/>
        </w:rPr>
      </w:pPr>
      <w:r w:rsidRPr="00A43A72">
        <w:rPr>
          <w:color w:val="0070C0"/>
          <w:lang w:val="en-IN"/>
        </w:rPr>
        <w:t xml:space="preserve">SAMPLE ANSWER for your </w:t>
      </w:r>
      <w:proofErr w:type="gramStart"/>
      <w:r w:rsidRPr="00A43A72">
        <w:rPr>
          <w:color w:val="0070C0"/>
          <w:lang w:val="en-IN"/>
        </w:rPr>
        <w:t>reference:-</w:t>
      </w:r>
      <w:proofErr w:type="gramEnd"/>
    </w:p>
    <w:p w14:paraId="306D808F" w14:textId="77777777" w:rsidR="00A43A72" w:rsidRPr="00A43A72" w:rsidRDefault="00A43A72" w:rsidP="00A43A72">
      <w:pPr>
        <w:pStyle w:val="ListParagraph"/>
        <w:numPr>
          <w:ilvl w:val="0"/>
          <w:numId w:val="10"/>
        </w:numPr>
        <w:rPr>
          <w:lang w:val="en-IN"/>
        </w:rPr>
      </w:pPr>
      <w:r w:rsidRPr="00A43A72">
        <w:rPr>
          <w:lang w:val="en-IN"/>
        </w:rPr>
        <w:t xml:space="preserve">Sure, I’d be happy to provide some examples. One of my strengths is my analytical ability. During my time as </w:t>
      </w:r>
      <w:proofErr w:type="gramStart"/>
      <w:r w:rsidRPr="00A43A72">
        <w:rPr>
          <w:lang w:val="en-IN"/>
        </w:rPr>
        <w:t>a</w:t>
      </w:r>
      <w:proofErr w:type="gramEnd"/>
      <w:r w:rsidRPr="00A43A72">
        <w:rPr>
          <w:lang w:val="en-IN"/>
        </w:rPr>
        <w:t xml:space="preserve"> ABC, we were faced with a significant challenge in reducing the time to market for our products. I led a project where we </w:t>
      </w:r>
      <w:proofErr w:type="spellStart"/>
      <w:r w:rsidRPr="00A43A72">
        <w:rPr>
          <w:lang w:val="en-IN"/>
        </w:rPr>
        <w:t>analyzed</w:t>
      </w:r>
      <w:proofErr w:type="spellEnd"/>
      <w:r w:rsidRPr="00A43A72">
        <w:rPr>
          <w:lang w:val="en-IN"/>
        </w:rPr>
        <w:t xml:space="preserve"> the entire product development process, identified bottlenecks, and implemented changes. As a result, we were able to reduce the time to market by 20%.</w:t>
      </w:r>
    </w:p>
    <w:p w14:paraId="73E9A924" w14:textId="77777777" w:rsidR="00A43A72" w:rsidRPr="00A43A72" w:rsidRDefault="00A43A72" w:rsidP="00A43A72">
      <w:pPr>
        <w:pStyle w:val="ListParagraph"/>
        <w:numPr>
          <w:ilvl w:val="0"/>
          <w:numId w:val="10"/>
        </w:numPr>
        <w:rPr>
          <w:lang w:val="en-IN"/>
        </w:rPr>
      </w:pPr>
      <w:r w:rsidRPr="00A43A72">
        <w:rPr>
          <w:lang w:val="en-IN"/>
        </w:rPr>
        <w:t>Another strength is my attention to detail. In one instance, while working on a strategic project during my Graduation, I noticed some discrepancies in the financial projections. Upon further analysis, I found an error in the calculations which, if overlooked, could have led to an overestimation of the project’s profitability. My attention to detail helped prevent a potential misstep in our strategy.</w:t>
      </w:r>
    </w:p>
    <w:p w14:paraId="660AB6F2" w14:textId="77777777" w:rsidR="00A43A72" w:rsidRPr="00A43A72" w:rsidRDefault="00A43A72" w:rsidP="00A43A72">
      <w:pPr>
        <w:pStyle w:val="ListParagraph"/>
        <w:numPr>
          <w:ilvl w:val="0"/>
          <w:numId w:val="10"/>
        </w:numPr>
        <w:rPr>
          <w:lang w:val="en-IN"/>
        </w:rPr>
      </w:pPr>
      <w:r w:rsidRPr="00A43A72">
        <w:rPr>
          <w:lang w:val="en-IN"/>
        </w:rPr>
        <w:t>As for my weakness, being a perfectionist, there was a situation where I was working on a project and spent a lot of time perfecting a client presentation. While the presentation was well-received, the time I spent on it caused me to fall behind on other tasks. I realized the need to balance perfection with efficiency. Since then, I’ve been working on setting realistic standards and focusing on prioritizing tasks effectively.</w:t>
      </w:r>
    </w:p>
    <w:p w14:paraId="44195F45" w14:textId="77777777" w:rsid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6FA84ACB" w14:textId="77777777" w:rsidR="008B2685" w:rsidRPr="008B2685" w:rsidRDefault="008B2685" w:rsidP="008B2685">
      <w:pPr>
        <w:rPr>
          <w:lang w:val="en-IN"/>
        </w:rPr>
      </w:pPr>
    </w:p>
    <w:p w14:paraId="1C68AF7D" w14:textId="77777777" w:rsidR="00A43A72" w:rsidRPr="00A43A72" w:rsidRDefault="00A43A72" w:rsidP="00A43A72">
      <w:pPr>
        <w:pStyle w:val="ListParagraph"/>
        <w:numPr>
          <w:ilvl w:val="0"/>
          <w:numId w:val="10"/>
        </w:numPr>
        <w:rPr>
          <w:b/>
          <w:bCs/>
          <w:lang w:val="en-IN"/>
        </w:rPr>
      </w:pPr>
      <w:r w:rsidRPr="00A43A72">
        <w:rPr>
          <w:b/>
          <w:bCs/>
          <w:lang w:val="en-IN"/>
        </w:rPr>
        <w:lastRenderedPageBreak/>
        <w:t>Q-6: Mention what kind of approaches you have taken to overcome your weaknesses.</w:t>
      </w:r>
    </w:p>
    <w:p w14:paraId="77210495" w14:textId="77777777" w:rsidR="00A43A72" w:rsidRPr="00A43A72" w:rsidRDefault="00A43A72" w:rsidP="00A43A72">
      <w:pPr>
        <w:pStyle w:val="ListParagraph"/>
        <w:numPr>
          <w:ilvl w:val="0"/>
          <w:numId w:val="10"/>
        </w:numPr>
        <w:rPr>
          <w:lang w:val="en-IN"/>
        </w:rPr>
      </w:pPr>
      <w:proofErr w:type="gramStart"/>
      <w:r w:rsidRPr="00A43A72">
        <w:rPr>
          <w:lang w:val="en-IN"/>
        </w:rPr>
        <w:t>TIPS:-</w:t>
      </w:r>
      <w:proofErr w:type="gramEnd"/>
    </w:p>
    <w:p w14:paraId="48B9AE7B" w14:textId="77777777" w:rsidR="00A43A72" w:rsidRPr="00A43A72" w:rsidRDefault="00A43A72" w:rsidP="00A43A72">
      <w:pPr>
        <w:pStyle w:val="ListParagraph"/>
        <w:numPr>
          <w:ilvl w:val="0"/>
          <w:numId w:val="10"/>
        </w:numPr>
        <w:rPr>
          <w:lang w:val="en-IN"/>
        </w:rPr>
      </w:pPr>
      <w:r w:rsidRPr="00A43A72">
        <w:rPr>
          <w:lang w:val="en-IN"/>
        </w:rPr>
        <w:t>Be Honest and Self-Aware: Acknowledge your weaknesses. This shows that you are self-aware and honest about your areas of improvement.</w:t>
      </w:r>
    </w:p>
    <w:p w14:paraId="16678352" w14:textId="77777777" w:rsidR="00A43A72" w:rsidRPr="00A43A72" w:rsidRDefault="00A43A72" w:rsidP="00A43A72">
      <w:pPr>
        <w:pStyle w:val="ListParagraph"/>
        <w:numPr>
          <w:ilvl w:val="0"/>
          <w:numId w:val="10"/>
        </w:numPr>
        <w:rPr>
          <w:lang w:val="en-IN"/>
        </w:rPr>
      </w:pPr>
      <w:r w:rsidRPr="00A43A72">
        <w:rPr>
          <w:lang w:val="en-IN"/>
        </w:rPr>
        <w:t>Show Improvement: Discuss the steps you have taken to overcome your weaknesses. This could include seeking feedback, enrolling in a course, or practicing improvement techniques.</w:t>
      </w:r>
    </w:p>
    <w:p w14:paraId="1C25A414" w14:textId="77777777" w:rsidR="00A43A72" w:rsidRPr="00A43A72" w:rsidRDefault="00A43A72" w:rsidP="00A43A72">
      <w:pPr>
        <w:pStyle w:val="ListParagraph"/>
        <w:numPr>
          <w:ilvl w:val="0"/>
          <w:numId w:val="10"/>
        </w:numPr>
        <w:rPr>
          <w:lang w:val="en-IN"/>
        </w:rPr>
      </w:pPr>
      <w:r w:rsidRPr="00A43A72">
        <w:rPr>
          <w:lang w:val="en-IN"/>
        </w:rPr>
        <w:t>Use Specific Examples: Provide specific examples of how you’ve worked on your weaknesses. This could be a situation where you faced a challenge due to your weakness and how you overcame it.</w:t>
      </w:r>
    </w:p>
    <w:p w14:paraId="6B144B16" w14:textId="77777777" w:rsidR="00A43A72" w:rsidRPr="00A43A72" w:rsidRDefault="00A43A72" w:rsidP="00A43A72">
      <w:pPr>
        <w:pStyle w:val="ListParagraph"/>
        <w:numPr>
          <w:ilvl w:val="0"/>
          <w:numId w:val="10"/>
        </w:numPr>
        <w:rPr>
          <w:lang w:val="en-IN"/>
        </w:rPr>
      </w:pPr>
      <w:r w:rsidRPr="00A43A72">
        <w:rPr>
          <w:lang w:val="en-IN"/>
        </w:rPr>
        <w:t>Show Progress: Demonstrate that you have made progress in overcoming your weaknesses. This shows that you are proactive and committed to personal growth.</w:t>
      </w:r>
    </w:p>
    <w:p w14:paraId="04917133" w14:textId="77777777" w:rsidR="00A43A72" w:rsidRPr="00A43A72" w:rsidRDefault="00A43A72" w:rsidP="00A43A72">
      <w:pPr>
        <w:pStyle w:val="ListParagraph"/>
        <w:numPr>
          <w:ilvl w:val="0"/>
          <w:numId w:val="10"/>
        </w:numPr>
        <w:rPr>
          <w:lang w:val="en-IN"/>
        </w:rPr>
      </w:pPr>
      <w:r w:rsidRPr="00A43A72">
        <w:rPr>
          <w:lang w:val="en-IN"/>
        </w:rPr>
        <w:t>Keep a Positive Tone: Frame your weaknesses and the steps you’ve taken to overcome them in a positive light. This shows that you view challenges as opportunities for growth.</w:t>
      </w:r>
    </w:p>
    <w:p w14:paraId="5AB05BB6" w14:textId="77777777" w:rsidR="00A43A72" w:rsidRPr="00A43A72" w:rsidRDefault="00A43A72" w:rsidP="00A43A72">
      <w:pPr>
        <w:pStyle w:val="ListParagraph"/>
        <w:numPr>
          <w:ilvl w:val="0"/>
          <w:numId w:val="10"/>
        </w:numPr>
        <w:rPr>
          <w:lang w:val="en-IN"/>
        </w:rPr>
      </w:pPr>
      <w:r w:rsidRPr="00A43A72">
        <w:rPr>
          <w:lang w:val="en-IN"/>
        </w:rPr>
        <w:t>Prepare and Practice: Think about your examples in advance and practice your answer. This will help you deliver a smooth and confident response.</w:t>
      </w:r>
    </w:p>
    <w:p w14:paraId="3ABB3912" w14:textId="77777777" w:rsidR="00A43A72" w:rsidRPr="00A43A72" w:rsidRDefault="00A43A72" w:rsidP="00A43A72">
      <w:pPr>
        <w:pStyle w:val="ListParagraph"/>
        <w:numPr>
          <w:ilvl w:val="0"/>
          <w:numId w:val="10"/>
        </w:numPr>
        <w:rPr>
          <w:lang w:val="en-IN"/>
        </w:rPr>
      </w:pPr>
      <w:r w:rsidRPr="00A43A72">
        <w:rPr>
          <w:lang w:val="en-IN"/>
        </w:rPr>
        <w:t>Remember, the goal is to show that you’re self-aware, honest, and proactive about improving your skills.</w:t>
      </w:r>
    </w:p>
    <w:p w14:paraId="3B894D38" w14:textId="77777777" w:rsidR="00A43A72" w:rsidRPr="00A43A72" w:rsidRDefault="00A43A72" w:rsidP="00A43A72">
      <w:pPr>
        <w:pStyle w:val="ListParagraph"/>
        <w:numPr>
          <w:ilvl w:val="0"/>
          <w:numId w:val="10"/>
        </w:numPr>
        <w:rPr>
          <w:color w:val="0070C0"/>
          <w:lang w:val="en-IN"/>
        </w:rPr>
      </w:pPr>
      <w:r w:rsidRPr="00A43A72">
        <w:rPr>
          <w:color w:val="0070C0"/>
          <w:lang w:val="en-IN"/>
        </w:rPr>
        <w:t xml:space="preserve">SAMPLE ANSWER for your </w:t>
      </w:r>
      <w:proofErr w:type="gramStart"/>
      <w:r w:rsidRPr="00A43A72">
        <w:rPr>
          <w:color w:val="0070C0"/>
          <w:lang w:val="en-IN"/>
        </w:rPr>
        <w:t>reference:-</w:t>
      </w:r>
      <w:proofErr w:type="gramEnd"/>
    </w:p>
    <w:p w14:paraId="1D64237B" w14:textId="77777777" w:rsidR="00A43A72" w:rsidRPr="00A43A72" w:rsidRDefault="00A43A72" w:rsidP="00A43A72">
      <w:pPr>
        <w:pStyle w:val="ListParagraph"/>
        <w:numPr>
          <w:ilvl w:val="0"/>
          <w:numId w:val="10"/>
        </w:numPr>
        <w:rPr>
          <w:lang w:val="en-IN"/>
        </w:rPr>
      </w:pPr>
      <w:r w:rsidRPr="00A43A72">
        <w:rPr>
          <w:lang w:val="en-IN"/>
        </w:rPr>
        <w:t>One of my weaknesses, as I mentioned earlier, is being a perfectionist. I realized that this was affecting my efficiency and causing me to spend more time than necessary on tasks. To overcome this, I have taken several steps.</w:t>
      </w:r>
    </w:p>
    <w:p w14:paraId="25B1D9C3" w14:textId="77777777" w:rsidR="00A43A72" w:rsidRPr="00A43A72" w:rsidRDefault="00A43A72" w:rsidP="00A43A72">
      <w:pPr>
        <w:pStyle w:val="ListParagraph"/>
        <w:numPr>
          <w:ilvl w:val="0"/>
          <w:numId w:val="10"/>
        </w:numPr>
        <w:rPr>
          <w:lang w:val="en-IN"/>
        </w:rPr>
      </w:pPr>
      <w:r w:rsidRPr="00A43A72">
        <w:rPr>
          <w:lang w:val="en-IN"/>
        </w:rPr>
        <w:t>Firstly, I started setting realistic expectations for myself and prioritizing tasks based on their impact and urgency. This helped me focus on what’s most important and avoid spending unnecessary time on less critical tasks.</w:t>
      </w:r>
    </w:p>
    <w:p w14:paraId="32FBCA88" w14:textId="77777777" w:rsidR="00A43A72" w:rsidRPr="00A43A72" w:rsidRDefault="00A43A72" w:rsidP="00A43A72">
      <w:pPr>
        <w:pStyle w:val="ListParagraph"/>
        <w:numPr>
          <w:ilvl w:val="0"/>
          <w:numId w:val="10"/>
        </w:numPr>
        <w:rPr>
          <w:lang w:val="en-IN"/>
        </w:rPr>
      </w:pPr>
      <w:r w:rsidRPr="00A43A72">
        <w:rPr>
          <w:lang w:val="en-IN"/>
        </w:rPr>
        <w:t xml:space="preserve">Secondly, I sought feedback from my peers and managers to understand if I was spending too much time on tasks. Their feedback </w:t>
      </w:r>
      <w:r w:rsidRPr="00A43A72">
        <w:rPr>
          <w:lang w:val="en-IN"/>
        </w:rPr>
        <w:lastRenderedPageBreak/>
        <w:t>helped me gauge my performance and adjust my approach accordingly.</w:t>
      </w:r>
    </w:p>
    <w:p w14:paraId="0095A232" w14:textId="77777777" w:rsidR="00A43A72" w:rsidRPr="00A43A72" w:rsidRDefault="00A43A72" w:rsidP="00A43A72">
      <w:pPr>
        <w:pStyle w:val="ListParagraph"/>
        <w:numPr>
          <w:ilvl w:val="0"/>
          <w:numId w:val="10"/>
        </w:numPr>
        <w:rPr>
          <w:lang w:val="en-IN"/>
        </w:rPr>
      </w:pPr>
      <w:r w:rsidRPr="00A43A72">
        <w:rPr>
          <w:lang w:val="en-IN"/>
        </w:rPr>
        <w:t>Lastly, I started using trackers and alarms to better manage my time and tasks. This has helped me become more organized and efficient.</w:t>
      </w:r>
    </w:p>
    <w:p w14:paraId="077C0307" w14:textId="77777777" w:rsidR="00A43A72" w:rsidRPr="00A43A72" w:rsidRDefault="00A43A72" w:rsidP="00A43A72">
      <w:pPr>
        <w:pStyle w:val="ListParagraph"/>
        <w:numPr>
          <w:ilvl w:val="0"/>
          <w:numId w:val="10"/>
        </w:numPr>
        <w:rPr>
          <w:lang w:val="en-IN"/>
        </w:rPr>
      </w:pPr>
      <w:r w:rsidRPr="00A43A72">
        <w:rPr>
          <w:lang w:val="en-IN"/>
        </w:rPr>
        <w:t>These steps have significantly helped me manage my tendency towards perfectionism and I continue to work on this aspect of my professional development.</w:t>
      </w:r>
    </w:p>
    <w:p w14:paraId="3B8CD320" w14:textId="77777777" w:rsidR="00A43A72" w:rsidRDefault="00A43A72" w:rsidP="00A43A72">
      <w:pPr>
        <w:pStyle w:val="ListParagraph"/>
        <w:numPr>
          <w:ilvl w:val="0"/>
          <w:numId w:val="10"/>
        </w:numPr>
        <w:rPr>
          <w:lang w:val="en-IN"/>
        </w:rPr>
      </w:pPr>
      <w:r w:rsidRPr="00A43A72">
        <w:rPr>
          <w:lang w:val="en-IN"/>
        </w:rPr>
        <w:t>NOTE: This is just an example and your answer should be tailored to your own experiences and self-awareness.</w:t>
      </w:r>
    </w:p>
    <w:p w14:paraId="03A5CBDD" w14:textId="77777777" w:rsidR="008B2685" w:rsidRPr="008B2685" w:rsidRDefault="008B2685" w:rsidP="008B2685">
      <w:pPr>
        <w:rPr>
          <w:b/>
          <w:bCs/>
          <w:lang w:val="en-IN"/>
        </w:rPr>
      </w:pPr>
    </w:p>
    <w:p w14:paraId="248C3EB7" w14:textId="77777777" w:rsidR="00A43A72" w:rsidRPr="00A43A72" w:rsidRDefault="00A43A72" w:rsidP="00A43A72">
      <w:pPr>
        <w:pStyle w:val="ListParagraph"/>
        <w:numPr>
          <w:ilvl w:val="0"/>
          <w:numId w:val="10"/>
        </w:numPr>
        <w:rPr>
          <w:b/>
          <w:bCs/>
          <w:lang w:val="en-IN"/>
        </w:rPr>
      </w:pPr>
      <w:r w:rsidRPr="00A43A72">
        <w:rPr>
          <w:b/>
          <w:bCs/>
          <w:lang w:val="en-IN"/>
        </w:rPr>
        <w:t>Q-7: What is your greatest professional achievement till date?</w:t>
      </w:r>
    </w:p>
    <w:p w14:paraId="334ECA99" w14:textId="77777777" w:rsidR="00A43A72" w:rsidRPr="00A43A72" w:rsidRDefault="00A43A72" w:rsidP="00A43A72">
      <w:pPr>
        <w:pStyle w:val="ListParagraph"/>
        <w:numPr>
          <w:ilvl w:val="0"/>
          <w:numId w:val="10"/>
        </w:numPr>
        <w:rPr>
          <w:lang w:val="en-IN"/>
        </w:rPr>
      </w:pPr>
      <w:proofErr w:type="gramStart"/>
      <w:r w:rsidRPr="00A43A72">
        <w:rPr>
          <w:lang w:val="en-IN"/>
        </w:rPr>
        <w:t>TIPS:-</w:t>
      </w:r>
      <w:proofErr w:type="gramEnd"/>
    </w:p>
    <w:p w14:paraId="70BF1A6F" w14:textId="77777777" w:rsidR="00A43A72" w:rsidRPr="00A43A72" w:rsidRDefault="00A43A72" w:rsidP="00A43A72">
      <w:pPr>
        <w:pStyle w:val="ListParagraph"/>
        <w:numPr>
          <w:ilvl w:val="0"/>
          <w:numId w:val="10"/>
        </w:numPr>
        <w:rPr>
          <w:lang w:val="en-IN"/>
        </w:rPr>
      </w:pPr>
      <w:r w:rsidRPr="00A43A72">
        <w:rPr>
          <w:lang w:val="en-IN"/>
        </w:rPr>
        <w:t>Use the STAR Method: This stands for Situation, Task, Action, and Result. Start by describing the Situation and the Task you were faced with. Then, explain the Action you took using your strength and the Result that followed.</w:t>
      </w:r>
    </w:p>
    <w:p w14:paraId="6E65FFC5" w14:textId="77777777" w:rsidR="00A43A72" w:rsidRPr="00A43A72" w:rsidRDefault="00A43A72" w:rsidP="00A43A72">
      <w:pPr>
        <w:pStyle w:val="ListParagraph"/>
        <w:numPr>
          <w:ilvl w:val="0"/>
          <w:numId w:val="10"/>
        </w:numPr>
        <w:rPr>
          <w:lang w:val="en-IN"/>
        </w:rPr>
      </w:pPr>
      <w:r w:rsidRPr="00A43A72">
        <w:rPr>
          <w:lang w:val="en-IN"/>
        </w:rPr>
        <w:t>Be Specific: Provide specific examples from your past experiences where you achieved something significant. The more specific you are, the more convincing your answer will be.</w:t>
      </w:r>
    </w:p>
    <w:p w14:paraId="5A1214B0" w14:textId="77777777" w:rsidR="00A43A72" w:rsidRPr="00A43A72" w:rsidRDefault="00A43A72" w:rsidP="00A43A72">
      <w:pPr>
        <w:pStyle w:val="ListParagraph"/>
        <w:numPr>
          <w:ilvl w:val="0"/>
          <w:numId w:val="10"/>
        </w:numPr>
        <w:rPr>
          <w:lang w:val="en-IN"/>
        </w:rPr>
      </w:pPr>
      <w:r w:rsidRPr="00A43A72">
        <w:rPr>
          <w:lang w:val="en-IN"/>
        </w:rPr>
        <w:t>Show Impact: Highlight the positive impact that resulted from your achievement. This could be a successful project, a problem you solved, or a goal you achieved.</w:t>
      </w:r>
    </w:p>
    <w:p w14:paraId="02B081FA" w14:textId="77777777" w:rsidR="00A43A72" w:rsidRPr="00A43A72" w:rsidRDefault="00A43A72" w:rsidP="00A43A72">
      <w:pPr>
        <w:pStyle w:val="ListParagraph"/>
        <w:numPr>
          <w:ilvl w:val="0"/>
          <w:numId w:val="10"/>
        </w:numPr>
        <w:rPr>
          <w:lang w:val="en-IN"/>
        </w:rPr>
      </w:pPr>
      <w:r w:rsidRPr="00A43A72">
        <w:rPr>
          <w:lang w:val="en-IN"/>
        </w:rPr>
        <w:t>Align with Job Requirements: Choose examples that align with the job requirements. This shows that your achievements are relevant to the role.</w:t>
      </w:r>
    </w:p>
    <w:p w14:paraId="487705B9" w14:textId="77777777" w:rsidR="00A43A72" w:rsidRPr="00A43A72" w:rsidRDefault="00A43A72" w:rsidP="00A43A72">
      <w:pPr>
        <w:pStyle w:val="ListParagraph"/>
        <w:numPr>
          <w:ilvl w:val="0"/>
          <w:numId w:val="10"/>
        </w:numPr>
        <w:rPr>
          <w:lang w:val="en-IN"/>
        </w:rPr>
      </w:pPr>
      <w:r w:rsidRPr="00A43A72">
        <w:rPr>
          <w:lang w:val="en-IN"/>
        </w:rPr>
        <w:t>Prepare and Practice: Think about your examples in advance and practice your answer. This will help you deliver a smooth and confident response.</w:t>
      </w:r>
    </w:p>
    <w:p w14:paraId="19236301" w14:textId="77777777" w:rsidR="00A43A72" w:rsidRPr="00A43A72" w:rsidRDefault="00A43A72" w:rsidP="00A43A72">
      <w:pPr>
        <w:pStyle w:val="ListParagraph"/>
        <w:numPr>
          <w:ilvl w:val="0"/>
          <w:numId w:val="10"/>
        </w:numPr>
        <w:rPr>
          <w:lang w:val="en-IN"/>
        </w:rPr>
      </w:pPr>
      <w:r w:rsidRPr="00A43A72">
        <w:rPr>
          <w:lang w:val="en-IN"/>
        </w:rPr>
        <w:t>Remember, the goal is to demonstrate how you’ve used your strengths in real-world situations to achieve positive outcomes.</w:t>
      </w:r>
    </w:p>
    <w:p w14:paraId="7D99CAD7" w14:textId="77777777" w:rsidR="00A43A72" w:rsidRPr="00A43A72" w:rsidRDefault="00A43A72" w:rsidP="00A43A72">
      <w:pPr>
        <w:pStyle w:val="ListParagraph"/>
        <w:numPr>
          <w:ilvl w:val="0"/>
          <w:numId w:val="10"/>
        </w:numPr>
        <w:rPr>
          <w:color w:val="0070C0"/>
          <w:lang w:val="en-IN"/>
        </w:rPr>
      </w:pPr>
      <w:r w:rsidRPr="00A43A72">
        <w:rPr>
          <w:color w:val="0070C0"/>
          <w:lang w:val="en-IN"/>
        </w:rPr>
        <w:t xml:space="preserve">SAMPLE ANSWER for your </w:t>
      </w:r>
      <w:proofErr w:type="gramStart"/>
      <w:r w:rsidRPr="00A43A72">
        <w:rPr>
          <w:color w:val="0070C0"/>
          <w:lang w:val="en-IN"/>
        </w:rPr>
        <w:t>reference:-</w:t>
      </w:r>
      <w:proofErr w:type="gramEnd"/>
    </w:p>
    <w:p w14:paraId="1007A420" w14:textId="77777777" w:rsidR="00A43A72" w:rsidRPr="00A43A72" w:rsidRDefault="00A43A72" w:rsidP="00A43A72">
      <w:pPr>
        <w:pStyle w:val="ListParagraph"/>
        <w:numPr>
          <w:ilvl w:val="0"/>
          <w:numId w:val="10"/>
        </w:numPr>
        <w:rPr>
          <w:lang w:val="en-IN"/>
        </w:rPr>
      </w:pPr>
      <w:r w:rsidRPr="00A43A72">
        <w:rPr>
          <w:lang w:val="en-IN"/>
        </w:rPr>
        <w:lastRenderedPageBreak/>
        <w:t xml:space="preserve">One of my greatest professional achievements was during my time as </w:t>
      </w:r>
      <w:proofErr w:type="gramStart"/>
      <w:r w:rsidRPr="00A43A72">
        <w:rPr>
          <w:lang w:val="en-IN"/>
        </w:rPr>
        <w:t>a</w:t>
      </w:r>
      <w:proofErr w:type="gramEnd"/>
      <w:r w:rsidRPr="00A43A72">
        <w:rPr>
          <w:lang w:val="en-IN"/>
        </w:rPr>
        <w:t xml:space="preserve"> ABC at XYZ Tech. We were facing a significant challenge in reducing the time to market for our products. I led a cross-functional team to </w:t>
      </w:r>
      <w:proofErr w:type="spellStart"/>
      <w:r w:rsidRPr="00A43A72">
        <w:rPr>
          <w:lang w:val="en-IN"/>
        </w:rPr>
        <w:t>analyze</w:t>
      </w:r>
      <w:proofErr w:type="spellEnd"/>
      <w:r w:rsidRPr="00A43A72">
        <w:rPr>
          <w:lang w:val="en-IN"/>
        </w:rPr>
        <w:t xml:space="preserve"> the entire product development process, identify bottlenecks, and implement changes. As a result, we were able to reduce the time to market by 20%.</w:t>
      </w:r>
    </w:p>
    <w:p w14:paraId="10302995" w14:textId="77777777" w:rsidR="00A43A72" w:rsidRPr="00A43A72" w:rsidRDefault="00A43A72" w:rsidP="00A43A72">
      <w:pPr>
        <w:pStyle w:val="ListParagraph"/>
        <w:numPr>
          <w:ilvl w:val="0"/>
          <w:numId w:val="10"/>
        </w:numPr>
        <w:rPr>
          <w:lang w:val="en-IN"/>
        </w:rPr>
      </w:pPr>
      <w:r w:rsidRPr="00A43A72">
        <w:rPr>
          <w:lang w:val="en-IN"/>
        </w:rPr>
        <w:t>This achievement is significant to me because it not only improved our efficiency but also had a direct impact on the company’s bottom line. It also demonstrated my ability to lead a team and drive change within an organization.</w:t>
      </w:r>
    </w:p>
    <w:p w14:paraId="22B7F752" w14:textId="77777777" w:rsidR="00A43A72" w:rsidRDefault="00A43A72" w:rsidP="00A43A72">
      <w:pPr>
        <w:pStyle w:val="ListParagraph"/>
        <w:numPr>
          <w:ilvl w:val="0"/>
          <w:numId w:val="10"/>
        </w:numPr>
        <w:rPr>
          <w:lang w:val="en-IN"/>
        </w:rPr>
      </w:pPr>
      <w:r w:rsidRPr="00A43A72">
        <w:rPr>
          <w:lang w:val="en-IN"/>
        </w:rPr>
        <w:t>NOTE: This is just an example and your answer should be tailored to your own experiences and self-awareness.</w:t>
      </w:r>
    </w:p>
    <w:p w14:paraId="012B1727" w14:textId="77777777" w:rsidR="008B2685" w:rsidRPr="008B2685" w:rsidRDefault="008B2685" w:rsidP="008B2685">
      <w:pPr>
        <w:rPr>
          <w:lang w:val="en-IN"/>
        </w:rPr>
      </w:pPr>
    </w:p>
    <w:p w14:paraId="0697D57E" w14:textId="77777777" w:rsidR="00A43A72" w:rsidRPr="00A43A72" w:rsidRDefault="00A43A72" w:rsidP="00A43A72">
      <w:pPr>
        <w:pStyle w:val="ListParagraph"/>
        <w:numPr>
          <w:ilvl w:val="0"/>
          <w:numId w:val="10"/>
        </w:numPr>
        <w:rPr>
          <w:b/>
          <w:bCs/>
          <w:lang w:val="en-IN"/>
        </w:rPr>
      </w:pPr>
      <w:r w:rsidRPr="00A43A72">
        <w:rPr>
          <w:b/>
          <w:bCs/>
          <w:lang w:val="en-IN"/>
        </w:rPr>
        <w:t>Q-8: What is your greatest PERSONAL achievement till date?</w:t>
      </w:r>
    </w:p>
    <w:p w14:paraId="09E5E7F1" w14:textId="77777777" w:rsidR="00A43A72" w:rsidRPr="00A43A72" w:rsidRDefault="00A43A72" w:rsidP="00A43A72">
      <w:pPr>
        <w:pStyle w:val="ListParagraph"/>
        <w:numPr>
          <w:ilvl w:val="0"/>
          <w:numId w:val="10"/>
        </w:numPr>
        <w:rPr>
          <w:lang w:val="en-IN"/>
        </w:rPr>
      </w:pPr>
      <w:proofErr w:type="gramStart"/>
      <w:r w:rsidRPr="00A43A72">
        <w:rPr>
          <w:lang w:val="en-IN"/>
        </w:rPr>
        <w:t>TIPS:-</w:t>
      </w:r>
      <w:proofErr w:type="gramEnd"/>
    </w:p>
    <w:p w14:paraId="53FFBF9F" w14:textId="77777777" w:rsidR="00A43A72" w:rsidRPr="00A43A72" w:rsidRDefault="00A43A72" w:rsidP="00A43A72">
      <w:pPr>
        <w:pStyle w:val="ListParagraph"/>
        <w:numPr>
          <w:ilvl w:val="0"/>
          <w:numId w:val="10"/>
        </w:numPr>
        <w:rPr>
          <w:lang w:val="en-IN"/>
        </w:rPr>
      </w:pPr>
      <w:r w:rsidRPr="00A43A72">
        <w:rPr>
          <w:lang w:val="en-IN"/>
        </w:rPr>
        <w:t>Use the STAR Method: This stands for Situation, Task, Action, and Result. Start by describing the Situation and the Task you were faced with. Then, explain the Action you took and the Result that followed.</w:t>
      </w:r>
    </w:p>
    <w:p w14:paraId="15672403" w14:textId="77777777" w:rsidR="00A43A72" w:rsidRPr="00A43A72" w:rsidRDefault="00A43A72" w:rsidP="00A43A72">
      <w:pPr>
        <w:pStyle w:val="ListParagraph"/>
        <w:numPr>
          <w:ilvl w:val="0"/>
          <w:numId w:val="10"/>
        </w:numPr>
        <w:rPr>
          <w:lang w:val="en-IN"/>
        </w:rPr>
      </w:pPr>
      <w:r w:rsidRPr="00A43A72">
        <w:rPr>
          <w:lang w:val="en-IN"/>
        </w:rPr>
        <w:t>Be Specific: Provide specific examples from your past experiences where you achieved something significant. The more specific you are, the more convincing your answer will be.</w:t>
      </w:r>
    </w:p>
    <w:p w14:paraId="30DD341F" w14:textId="77777777" w:rsidR="00A43A72" w:rsidRPr="00A43A72" w:rsidRDefault="00A43A72" w:rsidP="00A43A72">
      <w:pPr>
        <w:pStyle w:val="ListParagraph"/>
        <w:numPr>
          <w:ilvl w:val="0"/>
          <w:numId w:val="10"/>
        </w:numPr>
        <w:rPr>
          <w:lang w:val="en-IN"/>
        </w:rPr>
      </w:pPr>
      <w:r w:rsidRPr="00A43A72">
        <w:rPr>
          <w:lang w:val="en-IN"/>
        </w:rPr>
        <w:t>Show Impact: Highlight the positive impact that resulted from your achievement. This could be a successful project, a problem you solved, or a goal you achieved.</w:t>
      </w:r>
    </w:p>
    <w:p w14:paraId="31256979" w14:textId="77777777" w:rsidR="00A43A72" w:rsidRPr="00A43A72" w:rsidRDefault="00A43A72" w:rsidP="00A43A72">
      <w:pPr>
        <w:pStyle w:val="ListParagraph"/>
        <w:numPr>
          <w:ilvl w:val="0"/>
          <w:numId w:val="10"/>
        </w:numPr>
        <w:rPr>
          <w:lang w:val="en-IN"/>
        </w:rPr>
      </w:pPr>
      <w:r w:rsidRPr="00A43A72">
        <w:rPr>
          <w:lang w:val="en-IN"/>
        </w:rPr>
        <w:t>Align with Job Requirements: Choose examples that align with the job requirements. This shows that your achievements are relevant to the role.</w:t>
      </w:r>
    </w:p>
    <w:p w14:paraId="034C0321" w14:textId="77777777" w:rsidR="00A43A72" w:rsidRPr="00A43A72" w:rsidRDefault="00A43A72" w:rsidP="00A43A72">
      <w:pPr>
        <w:pStyle w:val="ListParagraph"/>
        <w:numPr>
          <w:ilvl w:val="0"/>
          <w:numId w:val="10"/>
        </w:numPr>
        <w:rPr>
          <w:lang w:val="en-IN"/>
        </w:rPr>
      </w:pPr>
      <w:r w:rsidRPr="00A43A72">
        <w:rPr>
          <w:lang w:val="en-IN"/>
        </w:rPr>
        <w:t>Prepare and Practice: Think about your examples in advance and practice your answer. This will help you deliver a smooth and confident response.</w:t>
      </w:r>
    </w:p>
    <w:p w14:paraId="1620B6FF" w14:textId="77777777" w:rsidR="00A43A72" w:rsidRPr="00A43A72" w:rsidRDefault="00A43A72" w:rsidP="00A43A72">
      <w:pPr>
        <w:pStyle w:val="ListParagraph"/>
        <w:numPr>
          <w:ilvl w:val="0"/>
          <w:numId w:val="10"/>
        </w:numPr>
        <w:rPr>
          <w:lang w:val="en-IN"/>
        </w:rPr>
      </w:pPr>
      <w:r w:rsidRPr="00A43A72">
        <w:rPr>
          <w:lang w:val="en-IN"/>
        </w:rPr>
        <w:t>Remember, the goal is to demonstrate how you’ve used your strengths in real-world situations to achieve positive outcomes.</w:t>
      </w:r>
    </w:p>
    <w:p w14:paraId="00191C5A" w14:textId="77777777" w:rsidR="00A43A72" w:rsidRPr="00A43A72" w:rsidRDefault="00A43A72" w:rsidP="00A43A72">
      <w:pPr>
        <w:pStyle w:val="ListParagraph"/>
        <w:numPr>
          <w:ilvl w:val="0"/>
          <w:numId w:val="10"/>
        </w:numPr>
        <w:rPr>
          <w:color w:val="0070C0"/>
          <w:lang w:val="en-IN"/>
        </w:rPr>
      </w:pPr>
      <w:r w:rsidRPr="00A43A72">
        <w:rPr>
          <w:color w:val="0070C0"/>
          <w:lang w:val="en-IN"/>
        </w:rPr>
        <w:lastRenderedPageBreak/>
        <w:t xml:space="preserve">SAMPLE ANSWER for your </w:t>
      </w:r>
      <w:proofErr w:type="gramStart"/>
      <w:r w:rsidRPr="00A43A72">
        <w:rPr>
          <w:color w:val="0070C0"/>
          <w:lang w:val="en-IN"/>
        </w:rPr>
        <w:t>reference:-</w:t>
      </w:r>
      <w:proofErr w:type="gramEnd"/>
    </w:p>
    <w:p w14:paraId="5E61464A" w14:textId="77777777" w:rsidR="00A43A72" w:rsidRPr="00A43A72" w:rsidRDefault="00A43A72" w:rsidP="00A43A72">
      <w:pPr>
        <w:pStyle w:val="ListParagraph"/>
        <w:numPr>
          <w:ilvl w:val="0"/>
          <w:numId w:val="10"/>
        </w:numPr>
        <w:rPr>
          <w:lang w:val="en-IN"/>
        </w:rPr>
      </w:pPr>
      <w:r w:rsidRPr="00A43A72">
        <w:rPr>
          <w:lang w:val="en-IN"/>
        </w:rPr>
        <w:t xml:space="preserve">My greatest personal achievement to date is </w:t>
      </w:r>
      <w:proofErr w:type="spellStart"/>
      <w:r w:rsidRPr="00A43A72">
        <w:rPr>
          <w:lang w:val="en-IN"/>
        </w:rPr>
        <w:t>Fouding</w:t>
      </w:r>
      <w:proofErr w:type="spellEnd"/>
      <w:r w:rsidRPr="00A43A72">
        <w:rPr>
          <w:lang w:val="en-IN"/>
        </w:rPr>
        <w:t xml:space="preserve"> Career Guidance Cell as during graduation, Due to a lack of awareness of career options in the ABC engineering branch as it is not very popular, I came up with the idea of initiating a Career Guidance Cell and acted as a bridge between senior and junior batches where seniors use to guide junior batch students in the right direction through a Webinar Series and providing them with free study materials.</w:t>
      </w:r>
      <w:r w:rsidRPr="00A43A72">
        <w:rPr>
          <w:lang w:val="en-IN"/>
        </w:rPr>
        <w:br/>
      </w:r>
      <w:r w:rsidRPr="00A43A72">
        <w:rPr>
          <w:lang w:val="en-IN"/>
        </w:rPr>
        <w:br/>
        <w:t>During this whole process I faced many challenges like challenges in collecting and making a database for notes, main challenge was to ask seniors to get out some time from their hectic schedule. But after a total of 28 out of 196 students cracked CAT/GATE was a great achievement for me that my hard work paid off and moreover the praise that I got from my professor and juniors is something that is invaluable to me.</w:t>
      </w:r>
    </w:p>
    <w:p w14:paraId="54D27B6B" w14:textId="77777777" w:rsid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155C65C4" w14:textId="77777777" w:rsidR="008B2685" w:rsidRPr="008B2685" w:rsidRDefault="008B2685" w:rsidP="008B2685">
      <w:pPr>
        <w:rPr>
          <w:lang w:val="en-IN"/>
        </w:rPr>
      </w:pPr>
    </w:p>
    <w:p w14:paraId="29D5ACFC" w14:textId="77777777" w:rsidR="00A43A72" w:rsidRPr="00A43A72" w:rsidRDefault="00A43A72" w:rsidP="00A43A72">
      <w:pPr>
        <w:pStyle w:val="ListParagraph"/>
        <w:numPr>
          <w:ilvl w:val="0"/>
          <w:numId w:val="10"/>
        </w:numPr>
        <w:rPr>
          <w:b/>
          <w:bCs/>
          <w:lang w:val="en-IN"/>
        </w:rPr>
      </w:pPr>
      <w:r w:rsidRPr="00A43A72">
        <w:rPr>
          <w:b/>
          <w:bCs/>
          <w:lang w:val="en-IN"/>
        </w:rPr>
        <w:t>Q-9:  Why should we select you? (or) Why should we hire you? (or) What will you bring to the table?</w:t>
      </w:r>
    </w:p>
    <w:p w14:paraId="055A15B8" w14:textId="77777777" w:rsidR="00A43A72" w:rsidRPr="00A43A72" w:rsidRDefault="00A43A72" w:rsidP="00A43A72">
      <w:pPr>
        <w:pStyle w:val="ListParagraph"/>
        <w:numPr>
          <w:ilvl w:val="0"/>
          <w:numId w:val="10"/>
        </w:numPr>
        <w:rPr>
          <w:lang w:val="en-IN"/>
        </w:rPr>
      </w:pPr>
      <w:proofErr w:type="gramStart"/>
      <w:r w:rsidRPr="00A43A72">
        <w:rPr>
          <w:lang w:val="en-IN"/>
        </w:rPr>
        <w:t>TIPS:-</w:t>
      </w:r>
      <w:proofErr w:type="gramEnd"/>
    </w:p>
    <w:p w14:paraId="6BFFE2F9" w14:textId="77777777" w:rsidR="00A43A72" w:rsidRPr="00A43A72" w:rsidRDefault="00A43A72" w:rsidP="00A43A72">
      <w:pPr>
        <w:pStyle w:val="ListParagraph"/>
        <w:numPr>
          <w:ilvl w:val="0"/>
          <w:numId w:val="10"/>
        </w:numPr>
        <w:rPr>
          <w:lang w:val="en-IN"/>
        </w:rPr>
      </w:pPr>
      <w:r w:rsidRPr="00A43A72">
        <w:rPr>
          <w:lang w:val="en-IN"/>
        </w:rPr>
        <w:t>Understand the Job Role: Study the job posting and understand the skills and qualifications required for the role.</w:t>
      </w:r>
    </w:p>
    <w:p w14:paraId="52B34DF6" w14:textId="77777777" w:rsidR="00A43A72" w:rsidRPr="00A43A72" w:rsidRDefault="00A43A72" w:rsidP="00A43A72">
      <w:pPr>
        <w:pStyle w:val="ListParagraph"/>
        <w:numPr>
          <w:ilvl w:val="0"/>
          <w:numId w:val="10"/>
        </w:numPr>
        <w:rPr>
          <w:lang w:val="en-IN"/>
        </w:rPr>
      </w:pPr>
      <w:r w:rsidRPr="00A43A72">
        <w:rPr>
          <w:lang w:val="en-IN"/>
        </w:rPr>
        <w:t>Research the Company: Learn about the company’s mission, values, and culture. This can help you tailor your answer to show how you can contribute to the company’s goals.</w:t>
      </w:r>
    </w:p>
    <w:p w14:paraId="43C2B899" w14:textId="77777777" w:rsidR="00A43A72" w:rsidRPr="00A43A72" w:rsidRDefault="00A43A72" w:rsidP="00A43A72">
      <w:pPr>
        <w:pStyle w:val="ListParagraph"/>
        <w:numPr>
          <w:ilvl w:val="0"/>
          <w:numId w:val="10"/>
        </w:numPr>
        <w:rPr>
          <w:lang w:val="en-IN"/>
        </w:rPr>
      </w:pPr>
      <w:r w:rsidRPr="00A43A72">
        <w:rPr>
          <w:lang w:val="en-IN"/>
        </w:rPr>
        <w:t>Highlight Relevant Skills and Experiences: Discuss your skills and experiences that are relevant to the job role. Use specific examples to demonstrate how you’ve used these skills in the past.</w:t>
      </w:r>
    </w:p>
    <w:p w14:paraId="2030A472" w14:textId="77777777" w:rsidR="00A43A72" w:rsidRPr="00A43A72" w:rsidRDefault="00A43A72" w:rsidP="00A43A72">
      <w:pPr>
        <w:pStyle w:val="ListParagraph"/>
        <w:numPr>
          <w:ilvl w:val="0"/>
          <w:numId w:val="10"/>
        </w:numPr>
        <w:rPr>
          <w:lang w:val="en-IN"/>
        </w:rPr>
      </w:pPr>
      <w:r w:rsidRPr="00A43A72">
        <w:rPr>
          <w:lang w:val="en-IN"/>
        </w:rPr>
        <w:lastRenderedPageBreak/>
        <w:t>Show Enthusiasm: Express your enthusiasm for the job role and the company. This shows the interviewer that you are genuinely interested in the opportunity.</w:t>
      </w:r>
    </w:p>
    <w:p w14:paraId="05215B3F" w14:textId="77777777" w:rsidR="00A43A72" w:rsidRPr="00A43A72" w:rsidRDefault="00A43A72" w:rsidP="00A43A72">
      <w:pPr>
        <w:pStyle w:val="ListParagraph"/>
        <w:numPr>
          <w:ilvl w:val="0"/>
          <w:numId w:val="10"/>
        </w:numPr>
        <w:rPr>
          <w:lang w:val="en-IN"/>
        </w:rPr>
      </w:pPr>
      <w:r w:rsidRPr="00A43A72">
        <w:rPr>
          <w:lang w:val="en-IN"/>
        </w:rPr>
        <w:t>Focus on What You Can Offer: Instead of focusing on what you can gain from the job, focus on what you can offer to the company.</w:t>
      </w:r>
    </w:p>
    <w:p w14:paraId="6BB62B58" w14:textId="77777777" w:rsidR="00A43A72" w:rsidRPr="00A43A72" w:rsidRDefault="00A43A72" w:rsidP="00A43A72">
      <w:pPr>
        <w:pStyle w:val="ListParagraph"/>
        <w:numPr>
          <w:ilvl w:val="0"/>
          <w:numId w:val="10"/>
        </w:numPr>
        <w:rPr>
          <w:lang w:val="en-IN"/>
        </w:rPr>
      </w:pPr>
      <w:r w:rsidRPr="00A43A72">
        <w:rPr>
          <w:lang w:val="en-IN"/>
        </w:rPr>
        <w:t>Prepare and Practice: Think about your answer in advance and practice it. This will help you deliver a confident and well-structured response.</w:t>
      </w:r>
    </w:p>
    <w:p w14:paraId="46A9B64B" w14:textId="77777777" w:rsidR="00A43A72" w:rsidRPr="00A43A72" w:rsidRDefault="00A43A72" w:rsidP="00A43A72">
      <w:pPr>
        <w:pStyle w:val="ListParagraph"/>
        <w:numPr>
          <w:ilvl w:val="0"/>
          <w:numId w:val="10"/>
        </w:numPr>
        <w:rPr>
          <w:lang w:val="en-IN"/>
        </w:rPr>
      </w:pPr>
      <w:r w:rsidRPr="00A43A72">
        <w:rPr>
          <w:lang w:val="en-IN"/>
        </w:rPr>
        <w:t>Remember, the goal is to convince the interviewer that you are the best fit for the role by showcasing your skills, experiences, and enthusiasm.</w:t>
      </w:r>
    </w:p>
    <w:p w14:paraId="77C347AA" w14:textId="77777777" w:rsidR="00A43A72" w:rsidRPr="00A43A72" w:rsidRDefault="00A43A72" w:rsidP="00A43A72">
      <w:pPr>
        <w:pStyle w:val="ListParagraph"/>
        <w:numPr>
          <w:ilvl w:val="0"/>
          <w:numId w:val="10"/>
        </w:numPr>
        <w:rPr>
          <w:color w:val="0070C0"/>
          <w:lang w:val="en-IN"/>
        </w:rPr>
      </w:pPr>
      <w:r w:rsidRPr="00A43A72">
        <w:rPr>
          <w:color w:val="0070C0"/>
          <w:lang w:val="en-IN"/>
        </w:rPr>
        <w:t xml:space="preserve">SAMPLE ANSWER for your </w:t>
      </w:r>
      <w:proofErr w:type="gramStart"/>
      <w:r w:rsidRPr="00A43A72">
        <w:rPr>
          <w:color w:val="0070C0"/>
          <w:lang w:val="en-IN"/>
        </w:rPr>
        <w:t>reference:-</w:t>
      </w:r>
      <w:proofErr w:type="gramEnd"/>
    </w:p>
    <w:p w14:paraId="19A13E98" w14:textId="77777777" w:rsidR="00A43A72" w:rsidRPr="00A43A72" w:rsidRDefault="00A43A72" w:rsidP="00A43A72">
      <w:pPr>
        <w:pStyle w:val="ListParagraph"/>
        <w:numPr>
          <w:ilvl w:val="0"/>
          <w:numId w:val="10"/>
        </w:numPr>
        <w:rPr>
          <w:lang w:val="en-IN"/>
        </w:rPr>
      </w:pPr>
      <w:r w:rsidRPr="00A43A72">
        <w:rPr>
          <w:lang w:val="en-IN"/>
        </w:rPr>
        <w:t>I believe I would be a valuable addition to ABC for several reasons. Firstly, my Graduation has equipped me with a solid foundation in business strategy and operations/Technical side, which I understand are crucial for a business student/ ABC Role at XYZ. I have honed my problem-solving skills and have a proven track record of delivering impactful solutions in my previous roles.</w:t>
      </w:r>
    </w:p>
    <w:p w14:paraId="59EB0E2E" w14:textId="77777777" w:rsidR="00A43A72" w:rsidRPr="00A43A72" w:rsidRDefault="00A43A72" w:rsidP="00A43A72">
      <w:pPr>
        <w:pStyle w:val="ListParagraph"/>
        <w:numPr>
          <w:ilvl w:val="0"/>
          <w:numId w:val="10"/>
        </w:numPr>
        <w:rPr>
          <w:lang w:val="en-IN"/>
        </w:rPr>
      </w:pPr>
      <w:r w:rsidRPr="00A43A72">
        <w:rPr>
          <w:lang w:val="en-IN"/>
        </w:rPr>
        <w:t>Secondly, I bring a unique perspective from my experience in the tech industry, where I led cross-functional teams/degree and managed product launches. This experience has given me a deep understanding of the dynamics of the tech industry, which is a key focus area for businesses now.</w:t>
      </w:r>
    </w:p>
    <w:p w14:paraId="298BE70F" w14:textId="77777777" w:rsidR="00A43A72" w:rsidRPr="00A43A72" w:rsidRDefault="00A43A72" w:rsidP="00A43A72">
      <w:pPr>
        <w:pStyle w:val="ListParagraph"/>
        <w:numPr>
          <w:ilvl w:val="0"/>
          <w:numId w:val="10"/>
        </w:numPr>
        <w:rPr>
          <w:lang w:val="en-IN"/>
        </w:rPr>
      </w:pPr>
      <w:r w:rsidRPr="00A43A72">
        <w:rPr>
          <w:lang w:val="en-IN"/>
        </w:rPr>
        <w:t>Thirdly, I am a strong team player and have demonstrated leadership skills in my previous roles. I believe that effective teamwork and leadership are critical for delivering high-quality solutions to problems.</w:t>
      </w:r>
    </w:p>
    <w:p w14:paraId="772BF6F3" w14:textId="77777777" w:rsidR="00A43A72" w:rsidRPr="00A43A72" w:rsidRDefault="00A43A72" w:rsidP="00A43A72">
      <w:pPr>
        <w:pStyle w:val="ListParagraph"/>
        <w:numPr>
          <w:ilvl w:val="0"/>
          <w:numId w:val="10"/>
        </w:numPr>
        <w:rPr>
          <w:lang w:val="en-IN"/>
        </w:rPr>
      </w:pPr>
      <w:r w:rsidRPr="00A43A72">
        <w:rPr>
          <w:lang w:val="en-IN"/>
        </w:rPr>
        <w:t>Finally, I am deeply committed to continuous learning and improvement, which aligns with a business student's most important feature. I am excited about the learning opportunities that ABC provides and am eager to grow and contribute.</w:t>
      </w:r>
    </w:p>
    <w:p w14:paraId="6CADB392" w14:textId="77777777" w:rsidR="00A43A72" w:rsidRPr="00A43A72" w:rsidRDefault="00A43A72" w:rsidP="00A43A72">
      <w:pPr>
        <w:pStyle w:val="ListParagraph"/>
        <w:numPr>
          <w:ilvl w:val="0"/>
          <w:numId w:val="10"/>
        </w:numPr>
        <w:rPr>
          <w:lang w:val="en-IN"/>
        </w:rPr>
      </w:pPr>
      <w:r w:rsidRPr="00A43A72">
        <w:rPr>
          <w:b/>
          <w:bCs/>
          <w:lang w:val="en-IN"/>
        </w:rPr>
        <w:t>NOTE:</w:t>
      </w:r>
      <w:r w:rsidRPr="00A43A72">
        <w:rPr>
          <w:lang w:val="en-IN"/>
        </w:rPr>
        <w:t xml:space="preserve"> This is just an example and your answer should be tailored to your own experiences and self-awareness.</w:t>
      </w:r>
    </w:p>
    <w:p w14:paraId="4F322B11" w14:textId="61B4D098" w:rsidR="00A43A72" w:rsidRDefault="00A43A72" w:rsidP="008B2685">
      <w:pPr>
        <w:pStyle w:val="ListParagraph"/>
        <w:rPr>
          <w:lang w:val="en-IN"/>
        </w:rPr>
      </w:pPr>
    </w:p>
    <w:p w14:paraId="2D5584A5" w14:textId="77777777" w:rsidR="008B2685" w:rsidRPr="008B2685" w:rsidRDefault="008B2685" w:rsidP="008B2685">
      <w:pPr>
        <w:pStyle w:val="ListParagraph"/>
        <w:numPr>
          <w:ilvl w:val="0"/>
          <w:numId w:val="10"/>
        </w:numPr>
        <w:rPr>
          <w:b/>
          <w:bCs/>
          <w:lang w:val="en-IN"/>
        </w:rPr>
      </w:pPr>
      <w:r w:rsidRPr="008B2685">
        <w:rPr>
          <w:b/>
          <w:bCs/>
          <w:lang w:val="en-IN"/>
        </w:rPr>
        <w:lastRenderedPageBreak/>
        <w:t>Q-10: Why should we NOT hire you?</w:t>
      </w:r>
    </w:p>
    <w:p w14:paraId="44CE88C1"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426133A6" w14:textId="77777777" w:rsidR="008B2685" w:rsidRPr="008B2685" w:rsidRDefault="008B2685" w:rsidP="008B2685">
      <w:pPr>
        <w:pStyle w:val="ListParagraph"/>
        <w:numPr>
          <w:ilvl w:val="0"/>
          <w:numId w:val="10"/>
        </w:numPr>
        <w:rPr>
          <w:lang w:val="en-IN"/>
        </w:rPr>
      </w:pPr>
      <w:r w:rsidRPr="008B2685">
        <w:rPr>
          <w:lang w:val="en-IN"/>
        </w:rPr>
        <w:t>Twist the Question: The best way to answer this question is to twist it around to emphasize a strength. Choose a quality that can be seen as a positive within this company culture or work role.</w:t>
      </w:r>
    </w:p>
    <w:p w14:paraId="2607317C" w14:textId="77777777" w:rsidR="008B2685" w:rsidRPr="008B2685" w:rsidRDefault="008B2685" w:rsidP="008B2685">
      <w:pPr>
        <w:pStyle w:val="ListParagraph"/>
        <w:numPr>
          <w:ilvl w:val="0"/>
          <w:numId w:val="10"/>
        </w:numPr>
        <w:rPr>
          <w:lang w:val="en-IN"/>
        </w:rPr>
      </w:pPr>
      <w:r w:rsidRPr="008B2685">
        <w:rPr>
          <w:lang w:val="en-IN"/>
        </w:rPr>
        <w:t>Be Honest Yet Professional: While it’s important to be honest, avoid mentioning a weakness that could severely impact your ability to perform the job. Instead, mention a weakness that you’re actively working to improve.</w:t>
      </w:r>
    </w:p>
    <w:p w14:paraId="7D023524" w14:textId="77777777" w:rsidR="008B2685" w:rsidRPr="008B2685" w:rsidRDefault="008B2685" w:rsidP="008B2685">
      <w:pPr>
        <w:pStyle w:val="ListParagraph"/>
        <w:numPr>
          <w:ilvl w:val="0"/>
          <w:numId w:val="10"/>
        </w:numPr>
        <w:rPr>
          <w:lang w:val="en-IN"/>
        </w:rPr>
      </w:pPr>
      <w:r w:rsidRPr="008B2685">
        <w:rPr>
          <w:lang w:val="en-IN"/>
        </w:rPr>
        <w:t>Highlight Your Strengths: Use this question as an opportunity to highlight your strengths and why they make you a good fit for the position.</w:t>
      </w:r>
    </w:p>
    <w:p w14:paraId="58BD90C6" w14:textId="77777777" w:rsidR="008B2685" w:rsidRPr="008B2685" w:rsidRDefault="008B2685" w:rsidP="008B2685">
      <w:pPr>
        <w:pStyle w:val="ListParagraph"/>
        <w:numPr>
          <w:ilvl w:val="0"/>
          <w:numId w:val="10"/>
        </w:numPr>
        <w:rPr>
          <w:lang w:val="en-IN"/>
        </w:rPr>
      </w:pPr>
      <w:r w:rsidRPr="008B2685">
        <w:rPr>
          <w:lang w:val="en-IN"/>
        </w:rPr>
        <w:t>Prepare and Practice: Think about your answer in advance and practice it. This will help you deliver a confident and well-structured response.</w:t>
      </w:r>
    </w:p>
    <w:p w14:paraId="7B67EEF1" w14:textId="77777777" w:rsidR="008B2685" w:rsidRPr="008B2685" w:rsidRDefault="008B2685" w:rsidP="008B2685">
      <w:pPr>
        <w:pStyle w:val="ListParagraph"/>
        <w:numPr>
          <w:ilvl w:val="0"/>
          <w:numId w:val="10"/>
        </w:numPr>
        <w:rPr>
          <w:lang w:val="en-IN"/>
        </w:rPr>
      </w:pPr>
      <w:r w:rsidRPr="008B2685">
        <w:rPr>
          <w:lang w:val="en-IN"/>
        </w:rPr>
        <w:t>Remember, the goal is to convince the interviewer that despite any minor weaknesses, you are the best fit for the role.</w:t>
      </w:r>
    </w:p>
    <w:p w14:paraId="5D468CC9"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7693D0F6" w14:textId="77777777" w:rsidR="008B2685" w:rsidRPr="008B2685" w:rsidRDefault="008B2685" w:rsidP="008B2685">
      <w:pPr>
        <w:pStyle w:val="ListParagraph"/>
        <w:numPr>
          <w:ilvl w:val="0"/>
          <w:numId w:val="10"/>
        </w:numPr>
        <w:rPr>
          <w:lang w:val="en-IN"/>
        </w:rPr>
      </w:pPr>
      <w:r w:rsidRPr="008B2685">
        <w:rPr>
          <w:lang w:val="en-IN"/>
        </w:rPr>
        <w:t>Well, there’s no reason not to hire me if you’re looking for someone who is analytical, detail-oriented, and has a strong understanding of business strategy and operations, which I’ve developed during my Graduation/MBA/Previous work experience. However, if you’re looking for someone who is content with the status quo and avoids challenging the norm, then I might not be the right fit. I thrive in environments that encourage innovation and continuous improvement. I’m always looking for ways to enhance processes and deliver more value to clients. So, if you’re seeking someone who will just maintain the current state of affairs, then I might not be the ideal candidate.</w:t>
      </w:r>
    </w:p>
    <w:p w14:paraId="1FC45452" w14:textId="77777777" w:rsidR="008B2685" w:rsidRDefault="008B2685" w:rsidP="008B2685">
      <w:pPr>
        <w:pStyle w:val="ListParagraph"/>
        <w:numPr>
          <w:ilvl w:val="0"/>
          <w:numId w:val="10"/>
        </w:numPr>
        <w:rPr>
          <w:lang w:val="en-IN"/>
        </w:rPr>
      </w:pPr>
      <w:r w:rsidRPr="008B2685">
        <w:rPr>
          <w:b/>
          <w:bCs/>
          <w:lang w:val="en-IN"/>
        </w:rPr>
        <w:t>NOTE:</w:t>
      </w:r>
      <w:r w:rsidRPr="008B2685">
        <w:rPr>
          <w:lang w:val="en-IN"/>
        </w:rPr>
        <w:t xml:space="preserve"> This is just an example and your answer should be tailored to your own experiences and self-awareness.</w:t>
      </w:r>
    </w:p>
    <w:p w14:paraId="55F17A32" w14:textId="77777777" w:rsidR="008B2685" w:rsidRPr="008B2685" w:rsidRDefault="008B2685" w:rsidP="008B2685">
      <w:pPr>
        <w:rPr>
          <w:lang w:val="en-IN"/>
        </w:rPr>
      </w:pPr>
    </w:p>
    <w:p w14:paraId="49E39771" w14:textId="77777777" w:rsidR="008B2685" w:rsidRPr="008B2685" w:rsidRDefault="008B2685" w:rsidP="008B2685">
      <w:pPr>
        <w:pStyle w:val="ListParagraph"/>
        <w:numPr>
          <w:ilvl w:val="0"/>
          <w:numId w:val="10"/>
        </w:numPr>
        <w:rPr>
          <w:b/>
          <w:bCs/>
          <w:lang w:val="en-IN"/>
        </w:rPr>
      </w:pPr>
      <w:r w:rsidRPr="008B2685">
        <w:rPr>
          <w:b/>
          <w:bCs/>
          <w:lang w:val="en-IN"/>
        </w:rPr>
        <w:lastRenderedPageBreak/>
        <w:t>Q-11: What are your hobbies/interests? Why didn’t you pursue them professionally?</w:t>
      </w:r>
    </w:p>
    <w:p w14:paraId="3B35B918"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170AAEE7" w14:textId="77777777" w:rsidR="008B2685" w:rsidRPr="008B2685" w:rsidRDefault="008B2685" w:rsidP="008B2685">
      <w:pPr>
        <w:pStyle w:val="ListParagraph"/>
        <w:numPr>
          <w:ilvl w:val="0"/>
          <w:numId w:val="10"/>
        </w:numPr>
        <w:rPr>
          <w:lang w:val="en-IN"/>
        </w:rPr>
      </w:pPr>
      <w:r w:rsidRPr="008B2685">
        <w:rPr>
          <w:lang w:val="en-IN"/>
        </w:rPr>
        <w:t>Choose Relevant Hobbies/Interests: Select hobbies or interests that could have a positive impact on your job performance or are related to the job in some way.</w:t>
      </w:r>
    </w:p>
    <w:p w14:paraId="0FE49DF3" w14:textId="77777777" w:rsidR="008B2685" w:rsidRPr="008B2685" w:rsidRDefault="008B2685" w:rsidP="008B2685">
      <w:pPr>
        <w:pStyle w:val="ListParagraph"/>
        <w:numPr>
          <w:ilvl w:val="0"/>
          <w:numId w:val="10"/>
        </w:numPr>
        <w:rPr>
          <w:lang w:val="en-IN"/>
        </w:rPr>
      </w:pPr>
      <w:r w:rsidRPr="008B2685">
        <w:rPr>
          <w:lang w:val="en-IN"/>
        </w:rPr>
        <w:t>Explain Why It’s a Hobby: Clearly articulate why you enjoy this hobby or interest, what you’ve learned from it, and how it’s helped you grow.</w:t>
      </w:r>
    </w:p>
    <w:p w14:paraId="508C386F" w14:textId="77777777" w:rsidR="008B2685" w:rsidRPr="008B2685" w:rsidRDefault="008B2685" w:rsidP="008B2685">
      <w:pPr>
        <w:pStyle w:val="ListParagraph"/>
        <w:numPr>
          <w:ilvl w:val="0"/>
          <w:numId w:val="10"/>
        </w:numPr>
        <w:rPr>
          <w:lang w:val="en-IN"/>
        </w:rPr>
      </w:pPr>
      <w:r w:rsidRPr="008B2685">
        <w:rPr>
          <w:lang w:val="en-IN"/>
        </w:rPr>
        <w:t>Discuss the Professional Decision: Explain why you chose your professional path over pursuing your hobby or interest professionally. This could be due to practical reasons, such as financial stability, or because you enjoy keeping this interest as a leisure activity.</w:t>
      </w:r>
    </w:p>
    <w:p w14:paraId="2E5DED44" w14:textId="77777777" w:rsidR="008B2685" w:rsidRPr="008B2685" w:rsidRDefault="008B2685" w:rsidP="008B2685">
      <w:pPr>
        <w:pStyle w:val="ListParagraph"/>
        <w:numPr>
          <w:ilvl w:val="0"/>
          <w:numId w:val="10"/>
        </w:numPr>
        <w:rPr>
          <w:lang w:val="en-IN"/>
        </w:rPr>
      </w:pPr>
      <w:r w:rsidRPr="008B2685">
        <w:rPr>
          <w:lang w:val="en-IN"/>
        </w:rPr>
        <w:t>Show Transferable Skills: If applicable, highlight any transferable skills or lessons learned from your hobby or interest that could benefit you in your professional role.</w:t>
      </w:r>
    </w:p>
    <w:p w14:paraId="6464159B" w14:textId="77777777" w:rsidR="008B2685" w:rsidRPr="008B2685" w:rsidRDefault="008B2685" w:rsidP="008B2685">
      <w:pPr>
        <w:pStyle w:val="ListParagraph"/>
        <w:numPr>
          <w:ilvl w:val="0"/>
          <w:numId w:val="10"/>
        </w:numPr>
        <w:rPr>
          <w:lang w:val="en-IN"/>
        </w:rPr>
      </w:pPr>
      <w:r w:rsidRPr="008B2685">
        <w:rPr>
          <w:lang w:val="en-IN"/>
        </w:rPr>
        <w:t xml:space="preserve">Keep It Positive: Frame your answer in a positive light. Even if you’re discussing </w:t>
      </w:r>
      <w:proofErr w:type="gramStart"/>
      <w:r w:rsidRPr="008B2685">
        <w:rPr>
          <w:lang w:val="en-IN"/>
        </w:rPr>
        <w:t>why</w:t>
      </w:r>
      <w:proofErr w:type="gramEnd"/>
      <w:r w:rsidRPr="008B2685">
        <w:rPr>
          <w:lang w:val="en-IN"/>
        </w:rPr>
        <w:t xml:space="preserve"> you didn’t pursue your hobby professionally, focus on the positive aspects of your professional path.</w:t>
      </w:r>
    </w:p>
    <w:p w14:paraId="6E9DB538" w14:textId="77777777" w:rsidR="008B2685" w:rsidRPr="008B2685" w:rsidRDefault="008B2685" w:rsidP="008B2685">
      <w:pPr>
        <w:pStyle w:val="ListParagraph"/>
        <w:numPr>
          <w:ilvl w:val="0"/>
          <w:numId w:val="10"/>
        </w:numPr>
        <w:rPr>
          <w:lang w:val="en-IN"/>
        </w:rPr>
      </w:pPr>
      <w:r w:rsidRPr="008B2685">
        <w:rPr>
          <w:lang w:val="en-IN"/>
        </w:rPr>
        <w:t>Prepare and Practice: Think about your answer in advance and practice it. This will help you deliver a confident and well-structured response.</w:t>
      </w:r>
    </w:p>
    <w:p w14:paraId="333E2459" w14:textId="77777777" w:rsidR="008B2685" w:rsidRPr="008B2685" w:rsidRDefault="008B2685" w:rsidP="008B2685">
      <w:pPr>
        <w:pStyle w:val="ListParagraph"/>
        <w:numPr>
          <w:ilvl w:val="0"/>
          <w:numId w:val="10"/>
        </w:numPr>
        <w:rPr>
          <w:lang w:val="en-IN"/>
        </w:rPr>
      </w:pPr>
      <w:r w:rsidRPr="008B2685">
        <w:rPr>
          <w:lang w:val="en-IN"/>
        </w:rPr>
        <w:t>Remember, the goal is to show that you’re a well-rounded individual with a balanced life, and that you’ve made thoughtful decisions about your career.</w:t>
      </w:r>
    </w:p>
    <w:p w14:paraId="72053FAC"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4E68A56A" w14:textId="77777777" w:rsidR="008B2685" w:rsidRPr="008B2685" w:rsidRDefault="008B2685" w:rsidP="008B2685">
      <w:pPr>
        <w:pStyle w:val="ListParagraph"/>
        <w:numPr>
          <w:ilvl w:val="0"/>
          <w:numId w:val="10"/>
        </w:numPr>
        <w:rPr>
          <w:lang w:val="en-IN"/>
        </w:rPr>
      </w:pPr>
      <w:r w:rsidRPr="008B2685">
        <w:rPr>
          <w:lang w:val="en-IN"/>
        </w:rPr>
        <w:t xml:space="preserve">I have always been passionate about playing the piano and it’s one of my </w:t>
      </w:r>
      <w:proofErr w:type="spellStart"/>
      <w:r w:rsidRPr="008B2685">
        <w:rPr>
          <w:lang w:val="en-IN"/>
        </w:rPr>
        <w:t>favorite</w:t>
      </w:r>
      <w:proofErr w:type="spellEnd"/>
      <w:r w:rsidRPr="008B2685">
        <w:rPr>
          <w:lang w:val="en-IN"/>
        </w:rPr>
        <w:t xml:space="preserve"> hobbies. I find it to be a great way to relax and express my creativity. However, I chose not to pursue it professionally because I am equally passionate about business strategy and problem-solving, which led me to {pursue an MBA and a career in consulting}</w:t>
      </w:r>
      <w:proofErr w:type="gramStart"/>
      <w:r w:rsidRPr="008B2685">
        <w:rPr>
          <w:lang w:val="en-IN"/>
        </w:rPr>
        <w:t>/{</w:t>
      </w:r>
      <w:proofErr w:type="gramEnd"/>
      <w:r w:rsidRPr="008B2685">
        <w:rPr>
          <w:lang w:val="en-IN"/>
        </w:rPr>
        <w:t>inclined towards business}</w:t>
      </w:r>
    </w:p>
    <w:p w14:paraId="1F9EBE22" w14:textId="77777777" w:rsidR="008B2685" w:rsidRPr="008B2685" w:rsidRDefault="008B2685" w:rsidP="008B2685">
      <w:pPr>
        <w:pStyle w:val="ListParagraph"/>
        <w:numPr>
          <w:ilvl w:val="0"/>
          <w:numId w:val="10"/>
        </w:numPr>
        <w:rPr>
          <w:lang w:val="en-IN"/>
        </w:rPr>
      </w:pPr>
      <w:r w:rsidRPr="008B2685">
        <w:rPr>
          <w:lang w:val="en-IN"/>
        </w:rPr>
        <w:t xml:space="preserve">[For Placements Interview] While I enjoy playing the piano and it provides me with a lot of personal satisfaction, I realized that I derive </w:t>
      </w:r>
      <w:r w:rsidRPr="008B2685">
        <w:rPr>
          <w:lang w:val="en-IN"/>
        </w:rPr>
        <w:lastRenderedPageBreak/>
        <w:t>professional satisfaction from being able to help businesses solve their most complex problems. This is what drew me to consulting and to ABC in particular, given its reputation for tackling challenging business issues.</w:t>
      </w:r>
    </w:p>
    <w:p w14:paraId="27F0E409" w14:textId="77777777" w:rsidR="008B2685" w:rsidRPr="008B2685" w:rsidRDefault="008B2685" w:rsidP="008B2685">
      <w:pPr>
        <w:pStyle w:val="ListParagraph"/>
        <w:numPr>
          <w:ilvl w:val="0"/>
          <w:numId w:val="10"/>
        </w:numPr>
        <w:rPr>
          <w:lang w:val="en-IN"/>
        </w:rPr>
      </w:pPr>
      <w:r w:rsidRPr="008B2685">
        <w:rPr>
          <w:lang w:val="en-IN"/>
        </w:rPr>
        <w:t>That being said, I believe that my passion for piano has helped me develop discipline, patience, and attention to detail, which are skills that I can bring to my role as a XYZ at ABC.</w:t>
      </w:r>
    </w:p>
    <w:p w14:paraId="5F690442" w14:textId="77777777" w:rsidR="008B2685" w:rsidRDefault="008B2685" w:rsidP="008B2685">
      <w:pPr>
        <w:pStyle w:val="ListParagraph"/>
        <w:numPr>
          <w:ilvl w:val="0"/>
          <w:numId w:val="10"/>
        </w:numPr>
        <w:rPr>
          <w:lang w:val="en-IN"/>
        </w:rPr>
      </w:pPr>
      <w:r w:rsidRPr="008B2685">
        <w:rPr>
          <w:lang w:val="en-IN"/>
        </w:rPr>
        <w:t>NOTE: This is just an example and your answer should be tailored to your own experiences and self-awareness.</w:t>
      </w:r>
    </w:p>
    <w:p w14:paraId="3763E86F" w14:textId="77777777" w:rsidR="008B2685" w:rsidRPr="008B2685" w:rsidRDefault="008B2685" w:rsidP="008B2685">
      <w:pPr>
        <w:rPr>
          <w:lang w:val="en-IN"/>
        </w:rPr>
      </w:pPr>
    </w:p>
    <w:p w14:paraId="5AD553C2" w14:textId="77777777" w:rsidR="008B2685" w:rsidRPr="008B2685" w:rsidRDefault="008B2685" w:rsidP="008B2685">
      <w:pPr>
        <w:pStyle w:val="ListParagraph"/>
        <w:numPr>
          <w:ilvl w:val="0"/>
          <w:numId w:val="10"/>
        </w:numPr>
        <w:rPr>
          <w:lang w:val="en-IN"/>
        </w:rPr>
      </w:pPr>
      <w:r w:rsidRPr="008B2685">
        <w:rPr>
          <w:b/>
          <w:bCs/>
          <w:lang w:val="en-IN"/>
        </w:rPr>
        <w:t>Q-12: Do you believe that only an MBA can do</w:t>
      </w:r>
      <w:r w:rsidRPr="008B2685">
        <w:rPr>
          <w:lang w:val="en-IN"/>
        </w:rPr>
        <w:t xml:space="preserve"> managerial/administrative work? Are engineers not capable enough to do it?</w:t>
      </w:r>
    </w:p>
    <w:p w14:paraId="44FB1603"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6F885770" w14:textId="77777777" w:rsidR="008B2685" w:rsidRPr="008B2685" w:rsidRDefault="008B2685" w:rsidP="008B2685">
      <w:pPr>
        <w:pStyle w:val="ListParagraph"/>
        <w:numPr>
          <w:ilvl w:val="0"/>
          <w:numId w:val="10"/>
        </w:numPr>
        <w:rPr>
          <w:lang w:val="en-IN"/>
        </w:rPr>
      </w:pPr>
      <w:r w:rsidRPr="008B2685">
        <w:rPr>
          <w:lang w:val="en-IN"/>
        </w:rPr>
        <w:t>Acknowledge the Value of Both: Start by acknowledging the value of both an MBA and an engineering degree. Each brings a unique set of skills and perspectives.</w:t>
      </w:r>
    </w:p>
    <w:p w14:paraId="5C8F6889" w14:textId="77777777" w:rsidR="008B2685" w:rsidRPr="008B2685" w:rsidRDefault="008B2685" w:rsidP="008B2685">
      <w:pPr>
        <w:pStyle w:val="ListParagraph"/>
        <w:numPr>
          <w:ilvl w:val="0"/>
          <w:numId w:val="10"/>
        </w:numPr>
        <w:rPr>
          <w:lang w:val="en-IN"/>
        </w:rPr>
      </w:pPr>
      <w:r w:rsidRPr="008B2685">
        <w:rPr>
          <w:lang w:val="en-IN"/>
        </w:rPr>
        <w:t>Focus on Skills, Not Degrees: Emphasize that managerial/administrative work depends more on skills and experience than on a specific degree.</w:t>
      </w:r>
    </w:p>
    <w:p w14:paraId="04AA2B90" w14:textId="77777777" w:rsidR="008B2685" w:rsidRPr="008B2685" w:rsidRDefault="008B2685" w:rsidP="008B2685">
      <w:pPr>
        <w:pStyle w:val="ListParagraph"/>
        <w:numPr>
          <w:ilvl w:val="0"/>
          <w:numId w:val="10"/>
        </w:numPr>
        <w:rPr>
          <w:lang w:val="en-IN"/>
        </w:rPr>
      </w:pPr>
      <w:r w:rsidRPr="008B2685">
        <w:rPr>
          <w:lang w:val="en-IN"/>
        </w:rPr>
        <w:t>Give Examples: Provide examples of successful people in managerial roles who come from different educational backgrounds.</w:t>
      </w:r>
    </w:p>
    <w:p w14:paraId="0F55D3FC" w14:textId="77777777" w:rsidR="008B2685" w:rsidRPr="008B2685" w:rsidRDefault="008B2685" w:rsidP="008B2685">
      <w:pPr>
        <w:pStyle w:val="ListParagraph"/>
        <w:numPr>
          <w:ilvl w:val="0"/>
          <w:numId w:val="10"/>
        </w:numPr>
        <w:rPr>
          <w:lang w:val="en-IN"/>
        </w:rPr>
      </w:pPr>
      <w:r w:rsidRPr="008B2685">
        <w:rPr>
          <w:lang w:val="en-IN"/>
        </w:rPr>
        <w:t>Discuss Transferable Skills: Highlight the transferable skills that engineers can bring to managerial roles, such as problem-solving, analytical thinking, and project management.</w:t>
      </w:r>
    </w:p>
    <w:p w14:paraId="6AB22583" w14:textId="77777777" w:rsidR="008B2685" w:rsidRPr="008B2685" w:rsidRDefault="008B2685" w:rsidP="008B2685">
      <w:pPr>
        <w:pStyle w:val="ListParagraph"/>
        <w:numPr>
          <w:ilvl w:val="0"/>
          <w:numId w:val="10"/>
        </w:numPr>
        <w:rPr>
          <w:lang w:val="en-IN"/>
        </w:rPr>
      </w:pPr>
      <w:r w:rsidRPr="008B2685">
        <w:rPr>
          <w:lang w:val="en-IN"/>
        </w:rPr>
        <w:t xml:space="preserve">Mention Personal Growth: If applicable, discuss how engineers can grow into managerial roles by learning and developing new </w:t>
      </w:r>
      <w:proofErr w:type="gramStart"/>
      <w:r w:rsidRPr="008B2685">
        <w:rPr>
          <w:lang w:val="en-IN"/>
        </w:rPr>
        <w:t>skills..</w:t>
      </w:r>
      <w:proofErr w:type="gramEnd"/>
    </w:p>
    <w:p w14:paraId="4F5610EB" w14:textId="77777777" w:rsidR="008B2685" w:rsidRPr="008B2685" w:rsidRDefault="008B2685" w:rsidP="008B2685">
      <w:pPr>
        <w:pStyle w:val="ListParagraph"/>
        <w:numPr>
          <w:ilvl w:val="0"/>
          <w:numId w:val="10"/>
        </w:numPr>
        <w:rPr>
          <w:lang w:val="en-IN"/>
        </w:rPr>
      </w:pPr>
      <w:r w:rsidRPr="008B2685">
        <w:rPr>
          <w:lang w:val="en-IN"/>
        </w:rPr>
        <w:t>Prepare and Practice: Think about your answer in advance and practice it. This will help you deliver a confident and well-structured response.</w:t>
      </w:r>
    </w:p>
    <w:p w14:paraId="33D3EAA7" w14:textId="77777777" w:rsidR="008B2685" w:rsidRPr="008B2685" w:rsidRDefault="008B2685" w:rsidP="008B2685">
      <w:pPr>
        <w:pStyle w:val="ListParagraph"/>
        <w:numPr>
          <w:ilvl w:val="0"/>
          <w:numId w:val="10"/>
        </w:numPr>
        <w:rPr>
          <w:lang w:val="en-IN"/>
        </w:rPr>
      </w:pPr>
      <w:r w:rsidRPr="008B2685">
        <w:rPr>
          <w:lang w:val="en-IN"/>
        </w:rPr>
        <w:lastRenderedPageBreak/>
        <w:t>Remember, the goal is to show that you value diversity in education and believe in the potential of individuals to grow beyond their initial field of study.</w:t>
      </w:r>
    </w:p>
    <w:p w14:paraId="63DDD5FE"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50675C7F" w14:textId="77777777" w:rsidR="008B2685" w:rsidRPr="008B2685" w:rsidRDefault="008B2685" w:rsidP="008B2685">
      <w:pPr>
        <w:pStyle w:val="ListParagraph"/>
        <w:numPr>
          <w:ilvl w:val="0"/>
          <w:numId w:val="10"/>
        </w:numPr>
        <w:rPr>
          <w:lang w:val="en-IN"/>
        </w:rPr>
      </w:pPr>
      <w:r w:rsidRPr="008B2685">
        <w:rPr>
          <w:lang w:val="en-IN"/>
        </w:rPr>
        <w:t>Absolutely not. I firmly believe that managerial and administrative capabilities are not exclusive to any particular educational background, including an MBA. Engineers, or professionals from any field, can be equally capable of performing these roles effectively.</w:t>
      </w:r>
    </w:p>
    <w:p w14:paraId="28544B35" w14:textId="77777777" w:rsidR="008B2685" w:rsidRPr="008B2685" w:rsidRDefault="008B2685" w:rsidP="008B2685">
      <w:pPr>
        <w:pStyle w:val="ListParagraph"/>
        <w:numPr>
          <w:ilvl w:val="0"/>
          <w:numId w:val="10"/>
        </w:numPr>
        <w:rPr>
          <w:lang w:val="en-IN"/>
        </w:rPr>
      </w:pPr>
      <w:r w:rsidRPr="008B2685">
        <w:rPr>
          <w:lang w:val="en-IN"/>
        </w:rPr>
        <w:t>An MBA can provide a structured understanding of business and management principles, which can be beneficial in a managerial role. However, it’s not the only pathway to acquire these skills. Engineers often possess strong problem-solving skills, analytical thinking, and a systematic approach to tasks, which are all valuable in managerial roles.</w:t>
      </w:r>
    </w:p>
    <w:p w14:paraId="44D5E647" w14:textId="77777777" w:rsidR="008B2685" w:rsidRPr="008B2685" w:rsidRDefault="008B2685" w:rsidP="008B2685">
      <w:pPr>
        <w:pStyle w:val="ListParagraph"/>
        <w:numPr>
          <w:ilvl w:val="0"/>
          <w:numId w:val="10"/>
        </w:numPr>
        <w:rPr>
          <w:lang w:val="en-IN"/>
        </w:rPr>
      </w:pPr>
      <w:r w:rsidRPr="008B2685">
        <w:rPr>
          <w:lang w:val="en-IN"/>
        </w:rPr>
        <w:t>Moreover, many engineers have successfully transitioned into managerial roles and have excelled in them. They bring a unique perspective and skill set that can be very beneficial in these roles.</w:t>
      </w:r>
    </w:p>
    <w:p w14:paraId="5CF00A35" w14:textId="77777777" w:rsidR="008B2685" w:rsidRPr="008B2685" w:rsidRDefault="008B2685" w:rsidP="008B2685">
      <w:pPr>
        <w:pStyle w:val="ListParagraph"/>
        <w:numPr>
          <w:ilvl w:val="0"/>
          <w:numId w:val="10"/>
        </w:numPr>
        <w:rPr>
          <w:lang w:val="en-IN"/>
        </w:rPr>
      </w:pPr>
      <w:r w:rsidRPr="008B2685">
        <w:rPr>
          <w:lang w:val="en-IN"/>
        </w:rPr>
        <w:t>So, while an MBA can be helpful, it’s certainly not a prerequisite for success in managerial or administrative roles. The key lies in one’s ability to lead, make sound decisions, and drive results, regardless of their educational background.</w:t>
      </w:r>
    </w:p>
    <w:p w14:paraId="7FC479FA" w14:textId="77777777" w:rsidR="008B2685" w:rsidRDefault="008B2685" w:rsidP="008B2685">
      <w:pPr>
        <w:pStyle w:val="ListParagraph"/>
        <w:numPr>
          <w:ilvl w:val="0"/>
          <w:numId w:val="10"/>
        </w:numPr>
        <w:rPr>
          <w:lang w:val="en-IN"/>
        </w:rPr>
      </w:pPr>
      <w:r w:rsidRPr="008B2685">
        <w:rPr>
          <w:lang w:val="en-IN"/>
        </w:rPr>
        <w:t>NOTE: This is just an example and your answer should be tailored to your own experiences and self-awareness.</w:t>
      </w:r>
    </w:p>
    <w:p w14:paraId="392E3FAE" w14:textId="77777777" w:rsidR="008B2685" w:rsidRPr="008B2685" w:rsidRDefault="008B2685" w:rsidP="008B2685">
      <w:pPr>
        <w:rPr>
          <w:lang w:val="en-IN"/>
        </w:rPr>
      </w:pPr>
    </w:p>
    <w:p w14:paraId="2F886D26" w14:textId="77777777" w:rsidR="008B2685" w:rsidRPr="008B2685" w:rsidRDefault="008B2685" w:rsidP="008B2685">
      <w:pPr>
        <w:pStyle w:val="ListParagraph"/>
        <w:numPr>
          <w:ilvl w:val="0"/>
          <w:numId w:val="10"/>
        </w:numPr>
        <w:rPr>
          <w:b/>
          <w:bCs/>
          <w:lang w:val="en-IN"/>
        </w:rPr>
      </w:pPr>
      <w:r w:rsidRPr="008B2685">
        <w:rPr>
          <w:b/>
          <w:bCs/>
          <w:lang w:val="en-IN"/>
        </w:rPr>
        <w:t>Q-13: Tell us about a recent time when you have worked with a team/group to develop new/innovative ideas to solve a problem. What was the outcome?</w:t>
      </w:r>
    </w:p>
    <w:p w14:paraId="1FD01210"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0C51BFB1" w14:textId="77777777" w:rsidR="008B2685" w:rsidRPr="008B2685" w:rsidRDefault="008B2685" w:rsidP="008B2685">
      <w:pPr>
        <w:pStyle w:val="ListParagraph"/>
        <w:numPr>
          <w:ilvl w:val="0"/>
          <w:numId w:val="10"/>
        </w:numPr>
        <w:rPr>
          <w:lang w:val="en-IN"/>
        </w:rPr>
      </w:pPr>
      <w:r w:rsidRPr="008B2685">
        <w:rPr>
          <w:lang w:val="en-IN"/>
        </w:rPr>
        <w:t>Use the STAR Method: This stands for Situation, Task, Action, and Result. Start by describing the Situation and the Task you were faced with. Then, explain the Action you took and the Result that followed.</w:t>
      </w:r>
    </w:p>
    <w:p w14:paraId="37338E8A" w14:textId="77777777" w:rsidR="008B2685" w:rsidRPr="008B2685" w:rsidRDefault="008B2685" w:rsidP="008B2685">
      <w:pPr>
        <w:pStyle w:val="ListParagraph"/>
        <w:numPr>
          <w:ilvl w:val="0"/>
          <w:numId w:val="10"/>
        </w:numPr>
        <w:rPr>
          <w:lang w:val="en-IN"/>
        </w:rPr>
      </w:pPr>
      <w:r w:rsidRPr="008B2685">
        <w:rPr>
          <w:lang w:val="en-IN"/>
        </w:rPr>
        <w:lastRenderedPageBreak/>
        <w:t>Be Specific: Provide specific examples from your past experiences where you and your team developed innovative ideas to solve a problem. The more specific you are, the more convincing your answer will be.</w:t>
      </w:r>
    </w:p>
    <w:p w14:paraId="4FF02889" w14:textId="77777777" w:rsidR="008B2685" w:rsidRPr="008B2685" w:rsidRDefault="008B2685" w:rsidP="008B2685">
      <w:pPr>
        <w:pStyle w:val="ListParagraph"/>
        <w:numPr>
          <w:ilvl w:val="0"/>
          <w:numId w:val="10"/>
        </w:numPr>
        <w:rPr>
          <w:lang w:val="en-IN"/>
        </w:rPr>
      </w:pPr>
      <w:r w:rsidRPr="008B2685">
        <w:rPr>
          <w:lang w:val="en-IN"/>
        </w:rPr>
        <w:t>Show Impact: Highlight the positive impact that resulted from your team’s innovative solution. This could be a successful project, a problem you solved, or a goal you achieved.</w:t>
      </w:r>
    </w:p>
    <w:p w14:paraId="4B4FF8E5" w14:textId="77777777" w:rsidR="008B2685" w:rsidRPr="008B2685" w:rsidRDefault="008B2685" w:rsidP="008B2685">
      <w:pPr>
        <w:pStyle w:val="ListParagraph"/>
        <w:numPr>
          <w:ilvl w:val="0"/>
          <w:numId w:val="10"/>
        </w:numPr>
        <w:rPr>
          <w:lang w:val="en-IN"/>
        </w:rPr>
      </w:pPr>
      <w:r w:rsidRPr="008B2685">
        <w:rPr>
          <w:lang w:val="en-IN"/>
        </w:rPr>
        <w:t>Discuss Your Role: Explain your role in the team and how you contributed to developing the innovative solution.</w:t>
      </w:r>
    </w:p>
    <w:p w14:paraId="560C3CF6" w14:textId="77777777" w:rsidR="008B2685" w:rsidRPr="008B2685" w:rsidRDefault="008B2685" w:rsidP="008B2685">
      <w:pPr>
        <w:pStyle w:val="ListParagraph"/>
        <w:numPr>
          <w:ilvl w:val="0"/>
          <w:numId w:val="10"/>
        </w:numPr>
        <w:rPr>
          <w:lang w:val="en-IN"/>
        </w:rPr>
      </w:pPr>
      <w:r w:rsidRPr="008B2685">
        <w:rPr>
          <w:lang w:val="en-IN"/>
        </w:rPr>
        <w:t>Prepare and Practice: Think about your examples in advance and practice your answer. This will help you deliver a confident and well-structured response.</w:t>
      </w:r>
    </w:p>
    <w:p w14:paraId="2E8B860E" w14:textId="77777777" w:rsidR="008B2685" w:rsidRPr="008B2685" w:rsidRDefault="008B2685" w:rsidP="008B2685">
      <w:pPr>
        <w:pStyle w:val="ListParagraph"/>
        <w:numPr>
          <w:ilvl w:val="0"/>
          <w:numId w:val="10"/>
        </w:numPr>
        <w:rPr>
          <w:lang w:val="en-IN"/>
        </w:rPr>
      </w:pPr>
      <w:r w:rsidRPr="008B2685">
        <w:rPr>
          <w:lang w:val="en-IN"/>
        </w:rPr>
        <w:t>Remember, the goal is to demonstrate how you’ve worked in a team to develop innovative solutions to solve real-world problems.</w:t>
      </w:r>
    </w:p>
    <w:p w14:paraId="39A29503"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2D3B6A55" w14:textId="77777777" w:rsidR="008B2685" w:rsidRPr="008B2685" w:rsidRDefault="008B2685" w:rsidP="008B2685">
      <w:pPr>
        <w:pStyle w:val="ListParagraph"/>
        <w:numPr>
          <w:ilvl w:val="0"/>
          <w:numId w:val="10"/>
        </w:numPr>
        <w:rPr>
          <w:lang w:val="en-IN"/>
        </w:rPr>
      </w:pPr>
      <w:r w:rsidRPr="008B2685">
        <w:rPr>
          <w:lang w:val="en-IN"/>
        </w:rPr>
        <w:t xml:space="preserve">In my previous role as </w:t>
      </w:r>
      <w:proofErr w:type="gramStart"/>
      <w:r w:rsidRPr="008B2685">
        <w:rPr>
          <w:lang w:val="en-IN"/>
        </w:rPr>
        <w:t>a</w:t>
      </w:r>
      <w:proofErr w:type="gramEnd"/>
      <w:r w:rsidRPr="008B2685">
        <w:rPr>
          <w:lang w:val="en-IN"/>
        </w:rPr>
        <w:t xml:space="preserve"> ABC at XYZ Tech, our team was tasked with improving the user experience of our flagship product. The challenge was to make significant improvements without disrupting the familiarity that our long-term users had with the product.</w:t>
      </w:r>
    </w:p>
    <w:p w14:paraId="5B6B1B57" w14:textId="77777777" w:rsidR="008B2685" w:rsidRPr="008B2685" w:rsidRDefault="008B2685" w:rsidP="008B2685">
      <w:pPr>
        <w:pStyle w:val="ListParagraph"/>
        <w:numPr>
          <w:ilvl w:val="0"/>
          <w:numId w:val="10"/>
        </w:numPr>
        <w:rPr>
          <w:lang w:val="en-IN"/>
        </w:rPr>
      </w:pPr>
      <w:r w:rsidRPr="008B2685">
        <w:rPr>
          <w:lang w:val="en-IN"/>
        </w:rPr>
        <w:t xml:space="preserve">We started by brainstorming and came up with several innovative ideas. I suggested using data analytics to understand our users’ </w:t>
      </w:r>
      <w:proofErr w:type="spellStart"/>
      <w:r w:rsidRPr="008B2685">
        <w:rPr>
          <w:lang w:val="en-IN"/>
        </w:rPr>
        <w:t>behavior</w:t>
      </w:r>
      <w:proofErr w:type="spellEnd"/>
      <w:r w:rsidRPr="008B2685">
        <w:rPr>
          <w:lang w:val="en-IN"/>
        </w:rPr>
        <w:t xml:space="preserve"> and preferences better. We implemented this idea and collected data on how users interacted with our product.</w:t>
      </w:r>
    </w:p>
    <w:p w14:paraId="3704B7FD" w14:textId="77777777" w:rsidR="008B2685" w:rsidRPr="008B2685" w:rsidRDefault="008B2685" w:rsidP="008B2685">
      <w:pPr>
        <w:pStyle w:val="ListParagraph"/>
        <w:numPr>
          <w:ilvl w:val="0"/>
          <w:numId w:val="10"/>
        </w:numPr>
        <w:rPr>
          <w:lang w:val="en-IN"/>
        </w:rPr>
      </w:pPr>
      <w:r w:rsidRPr="008B2685">
        <w:rPr>
          <w:lang w:val="en-IN"/>
        </w:rPr>
        <w:t>Based on the insights we gained, we made several changes to the product interface, such as repositioning certain features for easier access and introducing a customizable dashboard. We also ensured that we provided sufficient resources to help our users adapt to these changes.</w:t>
      </w:r>
    </w:p>
    <w:p w14:paraId="4B134784" w14:textId="77777777" w:rsidR="008B2685" w:rsidRPr="008B2685" w:rsidRDefault="008B2685" w:rsidP="008B2685">
      <w:pPr>
        <w:pStyle w:val="ListParagraph"/>
        <w:numPr>
          <w:ilvl w:val="0"/>
          <w:numId w:val="10"/>
        </w:numPr>
        <w:rPr>
          <w:lang w:val="en-IN"/>
        </w:rPr>
      </w:pPr>
      <w:r w:rsidRPr="008B2685">
        <w:rPr>
          <w:lang w:val="en-IN"/>
        </w:rPr>
        <w:t>The outcome was very positive. Post-implementation, we saw a 20% increase in user engagement and received positive feedback from our users about the improvements. This project not only improved our product but also strengthened our team’s ability to work together and innovate.</w:t>
      </w:r>
    </w:p>
    <w:p w14:paraId="3DAB6E4B" w14:textId="77777777" w:rsidR="008B2685" w:rsidRPr="008B2685" w:rsidRDefault="008B2685" w:rsidP="008B2685">
      <w:pPr>
        <w:pStyle w:val="ListParagraph"/>
        <w:numPr>
          <w:ilvl w:val="0"/>
          <w:numId w:val="10"/>
        </w:numPr>
        <w:rPr>
          <w:b/>
          <w:bCs/>
          <w:lang w:val="en-IN"/>
        </w:rPr>
      </w:pPr>
      <w:r w:rsidRPr="008B2685">
        <w:rPr>
          <w:b/>
          <w:bCs/>
          <w:lang w:val="en-IN"/>
        </w:rPr>
        <w:lastRenderedPageBreak/>
        <w:t>OR</w:t>
      </w:r>
    </w:p>
    <w:p w14:paraId="74B2F6D4" w14:textId="77777777" w:rsidR="008B2685" w:rsidRPr="008B2685" w:rsidRDefault="008B2685" w:rsidP="008B2685">
      <w:pPr>
        <w:pStyle w:val="ListParagraph"/>
        <w:numPr>
          <w:ilvl w:val="0"/>
          <w:numId w:val="10"/>
        </w:numPr>
        <w:rPr>
          <w:lang w:val="en-IN"/>
        </w:rPr>
      </w:pPr>
      <w:r w:rsidRPr="008B2685">
        <w:rPr>
          <w:lang w:val="en-IN"/>
        </w:rPr>
        <w:t xml:space="preserve">While working for Alumni Cell, we had to collect the data of Alumni of previous batches. My opinion was to collect the data of Alumni from the very first batch as the college didn’t </w:t>
      </w:r>
      <w:proofErr w:type="gramStart"/>
      <w:r w:rsidRPr="008B2685">
        <w:rPr>
          <w:lang w:val="en-IN"/>
        </w:rPr>
        <w:t>had</w:t>
      </w:r>
      <w:proofErr w:type="gramEnd"/>
      <w:r w:rsidRPr="008B2685">
        <w:rPr>
          <w:lang w:val="en-IN"/>
        </w:rPr>
        <w:t xml:space="preserve"> the data and Professors and other members of the Cell were against it as they thought it will take much time unnecessarily.</w:t>
      </w:r>
    </w:p>
    <w:p w14:paraId="10B41D14" w14:textId="77777777" w:rsidR="008B2685" w:rsidRPr="008B2685" w:rsidRDefault="008B2685" w:rsidP="008B2685">
      <w:pPr>
        <w:pStyle w:val="ListParagraph"/>
        <w:numPr>
          <w:ilvl w:val="0"/>
          <w:numId w:val="10"/>
        </w:numPr>
        <w:rPr>
          <w:lang w:val="en-IN"/>
        </w:rPr>
      </w:pPr>
      <w:r w:rsidRPr="008B2685">
        <w:rPr>
          <w:lang w:val="en-IN"/>
        </w:rPr>
        <w:t>I explained to them how having the data of all the Alumni is important &amp; through proper strategy, we can do it in very less time, so everyone agreed and started helping me in getting connected to them and it took about 5 months to collect those data and we successfully gathered 90+ percent of data. These data helped a lot even in the Career Guidance Cell to guide present batch students from their mentorship as it became easier to contact them.</w:t>
      </w:r>
    </w:p>
    <w:p w14:paraId="68CC37B1" w14:textId="77777777" w:rsidR="008B2685" w:rsidRDefault="008B2685" w:rsidP="008B2685">
      <w:pPr>
        <w:pStyle w:val="ListParagraph"/>
        <w:numPr>
          <w:ilvl w:val="0"/>
          <w:numId w:val="10"/>
        </w:numPr>
        <w:rPr>
          <w:lang w:val="en-IN"/>
        </w:rPr>
      </w:pPr>
      <w:r w:rsidRPr="008B2685">
        <w:rPr>
          <w:lang w:val="en-IN"/>
        </w:rPr>
        <w:t>NOTE: This is just an example and your answer should be tailored to your own experiences and self-awareness.</w:t>
      </w:r>
    </w:p>
    <w:p w14:paraId="29FA698B" w14:textId="77777777" w:rsidR="008B2685" w:rsidRPr="008B2685" w:rsidRDefault="008B2685" w:rsidP="008B2685">
      <w:pPr>
        <w:rPr>
          <w:lang w:val="en-IN"/>
        </w:rPr>
      </w:pPr>
    </w:p>
    <w:p w14:paraId="7D8180AD" w14:textId="77777777" w:rsidR="008B2685" w:rsidRPr="008B2685" w:rsidRDefault="008B2685" w:rsidP="008B2685">
      <w:pPr>
        <w:pStyle w:val="ListParagraph"/>
        <w:numPr>
          <w:ilvl w:val="0"/>
          <w:numId w:val="10"/>
        </w:numPr>
        <w:rPr>
          <w:b/>
          <w:bCs/>
          <w:lang w:val="en-IN"/>
        </w:rPr>
      </w:pPr>
      <w:r w:rsidRPr="008B2685">
        <w:rPr>
          <w:b/>
          <w:bCs/>
          <w:lang w:val="en-IN"/>
        </w:rPr>
        <w:t>Q-14: Tell us about the biggest career learning you have had till date. What was it about this that stood out? How did it impact you?</w:t>
      </w:r>
    </w:p>
    <w:p w14:paraId="6C3264F5"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6457EB6F" w14:textId="77777777" w:rsidR="008B2685" w:rsidRPr="008B2685" w:rsidRDefault="008B2685" w:rsidP="008B2685">
      <w:pPr>
        <w:pStyle w:val="ListParagraph"/>
        <w:numPr>
          <w:ilvl w:val="0"/>
          <w:numId w:val="10"/>
        </w:numPr>
        <w:rPr>
          <w:lang w:val="en-IN"/>
        </w:rPr>
      </w:pPr>
      <w:r w:rsidRPr="008B2685">
        <w:rPr>
          <w:lang w:val="en-IN"/>
        </w:rPr>
        <w:t>Reflect on Your Experiences: Think about the various roles, projects, and experiences you’ve had throughout your career. Identify a significant learning moment that had a profound impact on you.</w:t>
      </w:r>
    </w:p>
    <w:p w14:paraId="1BEFF8D6" w14:textId="77777777" w:rsidR="008B2685" w:rsidRPr="008B2685" w:rsidRDefault="008B2685" w:rsidP="008B2685">
      <w:pPr>
        <w:pStyle w:val="ListParagraph"/>
        <w:numPr>
          <w:ilvl w:val="0"/>
          <w:numId w:val="10"/>
        </w:numPr>
        <w:rPr>
          <w:lang w:val="en-IN"/>
        </w:rPr>
      </w:pPr>
      <w:r w:rsidRPr="008B2685">
        <w:rPr>
          <w:lang w:val="en-IN"/>
        </w:rPr>
        <w:t>Be Specific: Clearly describe the situation or project, your role in it, and why it was challenging. The more specific you are, the more engaging your story will be.</w:t>
      </w:r>
    </w:p>
    <w:p w14:paraId="6029F8B7" w14:textId="77777777" w:rsidR="008B2685" w:rsidRPr="008B2685" w:rsidRDefault="008B2685" w:rsidP="008B2685">
      <w:pPr>
        <w:pStyle w:val="ListParagraph"/>
        <w:numPr>
          <w:ilvl w:val="0"/>
          <w:numId w:val="10"/>
        </w:numPr>
        <w:rPr>
          <w:lang w:val="en-IN"/>
        </w:rPr>
      </w:pPr>
      <w:r w:rsidRPr="008B2685">
        <w:rPr>
          <w:lang w:val="en-IN"/>
        </w:rPr>
        <w:t>Focus on Learning: Explain what you learned from the experience. This could be a technical skill, a management strategy, or an insight about yourself. Make sure to highlight why this learning stood out to you.</w:t>
      </w:r>
    </w:p>
    <w:p w14:paraId="45376F8E" w14:textId="77777777" w:rsidR="008B2685" w:rsidRPr="008B2685" w:rsidRDefault="008B2685" w:rsidP="008B2685">
      <w:pPr>
        <w:pStyle w:val="ListParagraph"/>
        <w:numPr>
          <w:ilvl w:val="0"/>
          <w:numId w:val="10"/>
        </w:numPr>
        <w:rPr>
          <w:lang w:val="en-IN"/>
        </w:rPr>
      </w:pPr>
      <w:r w:rsidRPr="008B2685">
        <w:rPr>
          <w:lang w:val="en-IN"/>
        </w:rPr>
        <w:t xml:space="preserve">Discuss the Impact: Talk about how this learning has affected your career trajectory, your approach to work, or your personal growth. This could include changes in your </w:t>
      </w:r>
      <w:proofErr w:type="spellStart"/>
      <w:r w:rsidRPr="008B2685">
        <w:rPr>
          <w:lang w:val="en-IN"/>
        </w:rPr>
        <w:t>behavior</w:t>
      </w:r>
      <w:proofErr w:type="spellEnd"/>
      <w:r w:rsidRPr="008B2685">
        <w:rPr>
          <w:lang w:val="en-IN"/>
        </w:rPr>
        <w:t>, attitude, or thinking.</w:t>
      </w:r>
    </w:p>
    <w:p w14:paraId="7ABF63B6" w14:textId="77777777" w:rsidR="008B2685" w:rsidRPr="008B2685" w:rsidRDefault="008B2685" w:rsidP="008B2685">
      <w:pPr>
        <w:pStyle w:val="ListParagraph"/>
        <w:numPr>
          <w:ilvl w:val="0"/>
          <w:numId w:val="10"/>
        </w:numPr>
        <w:rPr>
          <w:lang w:val="en-IN"/>
        </w:rPr>
      </w:pPr>
      <w:r w:rsidRPr="008B2685">
        <w:rPr>
          <w:lang w:val="en-IN"/>
        </w:rPr>
        <w:lastRenderedPageBreak/>
        <w:t>Connect to the Future: If possible, connect your learning to your future career goals or to the position you’re applying for. This can show how your past experiences have prepared you for future challenges.</w:t>
      </w:r>
    </w:p>
    <w:p w14:paraId="1B61481D"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7E1831E9" w14:textId="77777777" w:rsidR="008B2685" w:rsidRPr="008B2685" w:rsidRDefault="008B2685" w:rsidP="008B2685">
      <w:pPr>
        <w:pStyle w:val="ListParagraph"/>
        <w:numPr>
          <w:ilvl w:val="0"/>
          <w:numId w:val="10"/>
        </w:numPr>
        <w:rPr>
          <w:lang w:val="en-IN"/>
        </w:rPr>
      </w:pPr>
      <w:r w:rsidRPr="008B2685">
        <w:rPr>
          <w:lang w:val="en-IN"/>
        </w:rPr>
        <w:t>One of the biggest career learnings I’ve had to date was the importance of effective communication within a team. This realization came during a project at my previous job where we faced significant challenges due to miscommunication and lack of clarity in roles and responsibilities.</w:t>
      </w:r>
    </w:p>
    <w:p w14:paraId="013FAC63" w14:textId="77777777" w:rsidR="008B2685" w:rsidRPr="008B2685" w:rsidRDefault="008B2685" w:rsidP="008B2685">
      <w:pPr>
        <w:pStyle w:val="ListParagraph"/>
        <w:numPr>
          <w:ilvl w:val="0"/>
          <w:numId w:val="10"/>
        </w:numPr>
        <w:rPr>
          <w:lang w:val="en-IN"/>
        </w:rPr>
      </w:pPr>
      <w:r w:rsidRPr="008B2685">
        <w:rPr>
          <w:lang w:val="en-IN"/>
        </w:rPr>
        <w:t>What stood out about this experience was how quickly small misunderstandings could escalate into larger issues impacting the entire project. It taught me that clear, timely, and effective communication is not just about transmitting information, but also about ensuring alignment and fostering collaboration within the team.</w:t>
      </w:r>
    </w:p>
    <w:p w14:paraId="02C50572" w14:textId="77777777" w:rsidR="008B2685" w:rsidRPr="008B2685" w:rsidRDefault="008B2685" w:rsidP="008B2685">
      <w:pPr>
        <w:pStyle w:val="ListParagraph"/>
        <w:numPr>
          <w:ilvl w:val="0"/>
          <w:numId w:val="10"/>
        </w:numPr>
        <w:rPr>
          <w:lang w:val="en-IN"/>
        </w:rPr>
      </w:pPr>
      <w:r w:rsidRPr="008B2685">
        <w:rPr>
          <w:lang w:val="en-IN"/>
        </w:rPr>
        <w:t>This experience had a profound impact on me. I took the initiative to improve my communication skills, both as a speaker and a listener. I also started encouraging open dialogue within my team, ensuring everyone’s ideas were heard and understood. This not only improved our team dynamics but also led to more innovative solutions and successful projects.</w:t>
      </w:r>
    </w:p>
    <w:p w14:paraId="5B6E91B9" w14:textId="77777777" w:rsidR="008B2685" w:rsidRPr="008B2685" w:rsidRDefault="008B2685" w:rsidP="008B2685">
      <w:pPr>
        <w:pStyle w:val="ListParagraph"/>
        <w:numPr>
          <w:ilvl w:val="0"/>
          <w:numId w:val="10"/>
        </w:numPr>
        <w:rPr>
          <w:lang w:val="en-IN"/>
        </w:rPr>
      </w:pPr>
      <w:r w:rsidRPr="008B2685">
        <w:rPr>
          <w:lang w:val="en-IN"/>
        </w:rPr>
        <w:t>This learning has been invaluable in my career and I believe it will be particularly relevant in a XYZ role at ABC, where working with diverse teams and clients is a key part of the job.</w:t>
      </w:r>
    </w:p>
    <w:p w14:paraId="3BD94B19" w14:textId="77777777" w:rsidR="008B2685" w:rsidRDefault="008B2685" w:rsidP="008B2685">
      <w:pPr>
        <w:pStyle w:val="ListParagraph"/>
        <w:numPr>
          <w:ilvl w:val="0"/>
          <w:numId w:val="10"/>
        </w:numPr>
        <w:rPr>
          <w:lang w:val="en-IN"/>
        </w:rPr>
      </w:pPr>
      <w:r w:rsidRPr="008B2685">
        <w:rPr>
          <w:lang w:val="en-IN"/>
        </w:rPr>
        <w:t>NOTE: This is just an example and your answer should be tailored to your own experiences and self-awareness.</w:t>
      </w:r>
    </w:p>
    <w:p w14:paraId="3249F0BF" w14:textId="77777777" w:rsidR="008B2685" w:rsidRPr="008B2685" w:rsidRDefault="008B2685" w:rsidP="008B2685">
      <w:pPr>
        <w:rPr>
          <w:lang w:val="en-IN"/>
        </w:rPr>
      </w:pPr>
    </w:p>
    <w:p w14:paraId="1A22C3FE" w14:textId="77777777" w:rsidR="008B2685" w:rsidRPr="008B2685" w:rsidRDefault="008B2685" w:rsidP="008B2685">
      <w:pPr>
        <w:pStyle w:val="ListParagraph"/>
        <w:numPr>
          <w:ilvl w:val="0"/>
          <w:numId w:val="10"/>
        </w:numPr>
        <w:rPr>
          <w:b/>
          <w:bCs/>
          <w:lang w:val="en-IN"/>
        </w:rPr>
      </w:pPr>
      <w:r w:rsidRPr="008B2685">
        <w:rPr>
          <w:b/>
          <w:bCs/>
          <w:lang w:val="en-IN"/>
        </w:rPr>
        <w:t>Q-15: What’s your biggest failure till date?</w:t>
      </w:r>
    </w:p>
    <w:p w14:paraId="42C5ACCF"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34834A41" w14:textId="77777777" w:rsidR="008B2685" w:rsidRPr="008B2685" w:rsidRDefault="008B2685" w:rsidP="008B2685">
      <w:pPr>
        <w:pStyle w:val="ListParagraph"/>
        <w:numPr>
          <w:ilvl w:val="0"/>
          <w:numId w:val="10"/>
        </w:numPr>
        <w:rPr>
          <w:lang w:val="en-IN"/>
        </w:rPr>
      </w:pPr>
      <w:r w:rsidRPr="008B2685">
        <w:rPr>
          <w:lang w:val="en-IN"/>
        </w:rPr>
        <w:t>Choose a Real Failure: Pick a genuine failure that resulted in a significant negative outcome. This could be a missed deadline, a lost client, or a project that didn’t meet its goals.</w:t>
      </w:r>
    </w:p>
    <w:p w14:paraId="2BC47D46" w14:textId="77777777" w:rsidR="008B2685" w:rsidRPr="008B2685" w:rsidRDefault="008B2685" w:rsidP="008B2685">
      <w:pPr>
        <w:pStyle w:val="ListParagraph"/>
        <w:numPr>
          <w:ilvl w:val="0"/>
          <w:numId w:val="10"/>
        </w:numPr>
        <w:rPr>
          <w:lang w:val="en-IN"/>
        </w:rPr>
      </w:pPr>
      <w:r w:rsidRPr="008B2685">
        <w:rPr>
          <w:lang w:val="en-IN"/>
        </w:rPr>
        <w:lastRenderedPageBreak/>
        <w:t>Explain the Situation: Describe the situation and your role in it. Be honest about what went wrong and why. Avoid blaming others; focus on your actions and decisions.</w:t>
      </w:r>
    </w:p>
    <w:p w14:paraId="2C06C238" w14:textId="77777777" w:rsidR="008B2685" w:rsidRPr="008B2685" w:rsidRDefault="008B2685" w:rsidP="008B2685">
      <w:pPr>
        <w:pStyle w:val="ListParagraph"/>
        <w:numPr>
          <w:ilvl w:val="0"/>
          <w:numId w:val="10"/>
        </w:numPr>
        <w:rPr>
          <w:lang w:val="en-IN"/>
        </w:rPr>
      </w:pPr>
      <w:r w:rsidRPr="008B2685">
        <w:rPr>
          <w:lang w:val="en-IN"/>
        </w:rPr>
        <w:t>Discuss What You Learned: This is the most important part of your answer. Discuss the lessons you learned from this failure. This could be a realization about a skill you need to improve, a change in your approach, or an insight into your career goals.</w:t>
      </w:r>
    </w:p>
    <w:p w14:paraId="1A55A561" w14:textId="77777777" w:rsidR="008B2685" w:rsidRPr="008B2685" w:rsidRDefault="008B2685" w:rsidP="008B2685">
      <w:pPr>
        <w:pStyle w:val="ListParagraph"/>
        <w:numPr>
          <w:ilvl w:val="0"/>
          <w:numId w:val="10"/>
        </w:numPr>
        <w:rPr>
          <w:lang w:val="en-IN"/>
        </w:rPr>
      </w:pPr>
      <w:r w:rsidRPr="008B2685">
        <w:rPr>
          <w:lang w:val="en-IN"/>
        </w:rPr>
        <w:t>Show How You’ve Changed: Talk about how you’ve applied these lessons since the failure. This could be taking a course to improve your skills, changing how you manage projects, or making a career change based on your insights.</w:t>
      </w:r>
    </w:p>
    <w:p w14:paraId="62B63534" w14:textId="77777777" w:rsidR="008B2685" w:rsidRPr="008B2685" w:rsidRDefault="008B2685" w:rsidP="008B2685">
      <w:pPr>
        <w:pStyle w:val="ListParagraph"/>
        <w:numPr>
          <w:ilvl w:val="0"/>
          <w:numId w:val="10"/>
        </w:numPr>
        <w:rPr>
          <w:lang w:val="en-IN"/>
        </w:rPr>
      </w:pPr>
      <w:r w:rsidRPr="008B2685">
        <w:rPr>
          <w:lang w:val="en-IN"/>
        </w:rPr>
        <w:t>Keep It Professional: While it’s important to be honest and personal in your response, keep the focus on your professional life. Avoid discussing personal failures unless they directly relate to your career.</w:t>
      </w:r>
    </w:p>
    <w:p w14:paraId="03240A39"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18A8E9A0" w14:textId="77777777" w:rsidR="008B2685" w:rsidRPr="008B2685" w:rsidRDefault="008B2685" w:rsidP="008B2685">
      <w:pPr>
        <w:pStyle w:val="ListParagraph"/>
        <w:numPr>
          <w:ilvl w:val="0"/>
          <w:numId w:val="10"/>
        </w:numPr>
        <w:rPr>
          <w:lang w:val="en-IN"/>
        </w:rPr>
      </w:pPr>
      <w:r w:rsidRPr="008B2685">
        <w:rPr>
          <w:lang w:val="en-IN"/>
        </w:rPr>
        <w:t xml:space="preserve">One of my biggest failures occurred in my previous role as </w:t>
      </w:r>
      <w:proofErr w:type="gramStart"/>
      <w:r w:rsidRPr="008B2685">
        <w:rPr>
          <w:lang w:val="en-IN"/>
        </w:rPr>
        <w:t>a</w:t>
      </w:r>
      <w:proofErr w:type="gramEnd"/>
      <w:r w:rsidRPr="008B2685">
        <w:rPr>
          <w:lang w:val="en-IN"/>
        </w:rPr>
        <w:t xml:space="preserve"> ABC. I was so focused on meeting our targets that I overlooked the needs of my team members. This resulted in a decrease in team morale and productivity. From this failure, I learned the importance of balancing goals with team well-being. I realized that my success as a manager is not only measured by sales figures, but also by the satisfaction and growth of my team members. Since then, I have made it a point to regularly check in with each team member and provide them with the support they need. This has not only improved team morale but also increased our overall productivity.</w:t>
      </w:r>
    </w:p>
    <w:p w14:paraId="23176C75" w14:textId="77777777" w:rsidR="008B2685" w:rsidRPr="008B2685" w:rsidRDefault="008B2685" w:rsidP="008B2685">
      <w:pPr>
        <w:pStyle w:val="ListParagraph"/>
        <w:numPr>
          <w:ilvl w:val="0"/>
          <w:numId w:val="10"/>
        </w:numPr>
        <w:rPr>
          <w:b/>
          <w:bCs/>
          <w:lang w:val="en-IN"/>
        </w:rPr>
      </w:pPr>
      <w:r w:rsidRPr="008B2685">
        <w:rPr>
          <w:b/>
          <w:bCs/>
          <w:lang w:val="en-IN"/>
        </w:rPr>
        <w:t>OR</w:t>
      </w:r>
    </w:p>
    <w:p w14:paraId="54A87A00" w14:textId="77777777" w:rsidR="008B2685" w:rsidRPr="008B2685" w:rsidRDefault="008B2685" w:rsidP="008B2685">
      <w:pPr>
        <w:pStyle w:val="ListParagraph"/>
        <w:numPr>
          <w:ilvl w:val="0"/>
          <w:numId w:val="10"/>
        </w:numPr>
        <w:rPr>
          <w:lang w:val="en-IN"/>
        </w:rPr>
      </w:pPr>
      <w:r w:rsidRPr="008B2685">
        <w:rPr>
          <w:lang w:val="en-IN"/>
        </w:rPr>
        <w:t>Failure to make it to the IITs after class 12th impacted me significantly. I realized the importance of right approach for doing any work and the importance of hard work. That event changed my way of approaching any exam and made me realize the importance of proper planning and smart work and I started strategizing for everything and that helped me a lot during and after my graduation and getting shortlisted for MBA in ABC too.</w:t>
      </w:r>
    </w:p>
    <w:p w14:paraId="5E5D465D" w14:textId="77777777" w:rsidR="008B2685" w:rsidRDefault="008B2685" w:rsidP="008B2685">
      <w:pPr>
        <w:pStyle w:val="ListParagraph"/>
        <w:numPr>
          <w:ilvl w:val="0"/>
          <w:numId w:val="10"/>
        </w:numPr>
        <w:rPr>
          <w:lang w:val="en-IN"/>
        </w:rPr>
      </w:pPr>
      <w:r w:rsidRPr="008B2685">
        <w:rPr>
          <w:lang w:val="en-IN"/>
        </w:rPr>
        <w:lastRenderedPageBreak/>
        <w:t>NOTE: This is just an example and your answer should be tailored to your own experiences and self-awareness.</w:t>
      </w:r>
    </w:p>
    <w:p w14:paraId="0DB10E51" w14:textId="77777777" w:rsidR="003C0E4F" w:rsidRPr="003C0E4F" w:rsidRDefault="003C0E4F" w:rsidP="003C0E4F">
      <w:pPr>
        <w:rPr>
          <w:lang w:val="en-IN"/>
        </w:rPr>
      </w:pPr>
    </w:p>
    <w:p w14:paraId="3B613AFF" w14:textId="77777777" w:rsidR="008B2685" w:rsidRPr="008B2685" w:rsidRDefault="008B2685" w:rsidP="008B2685">
      <w:pPr>
        <w:pStyle w:val="ListParagraph"/>
        <w:numPr>
          <w:ilvl w:val="0"/>
          <w:numId w:val="10"/>
        </w:numPr>
        <w:rPr>
          <w:b/>
          <w:bCs/>
          <w:lang w:val="en-IN"/>
        </w:rPr>
      </w:pPr>
      <w:r w:rsidRPr="008B2685">
        <w:rPr>
          <w:b/>
          <w:bCs/>
          <w:lang w:val="en-IN"/>
        </w:rPr>
        <w:t>Q-16: How are you different or better than any other applicant?</w:t>
      </w:r>
    </w:p>
    <w:p w14:paraId="1C2120FB"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3DFAF694" w14:textId="77777777" w:rsidR="008B2685" w:rsidRPr="008B2685" w:rsidRDefault="008B2685" w:rsidP="008B2685">
      <w:pPr>
        <w:pStyle w:val="ListParagraph"/>
        <w:numPr>
          <w:ilvl w:val="0"/>
          <w:numId w:val="10"/>
        </w:numPr>
        <w:rPr>
          <w:lang w:val="en-IN"/>
        </w:rPr>
      </w:pPr>
      <w:r w:rsidRPr="008B2685">
        <w:rPr>
          <w:lang w:val="en-IN"/>
        </w:rPr>
        <w:t>Know Your Strengths: Identify your unique skills, experiences, and qualities that make you a strong candidate. This could be technical skills, leadership experience, problem-solving abilities, or communication skills.</w:t>
      </w:r>
    </w:p>
    <w:p w14:paraId="5FD26AD9" w14:textId="77777777" w:rsidR="008B2685" w:rsidRPr="008B2685" w:rsidRDefault="008B2685" w:rsidP="008B2685">
      <w:pPr>
        <w:pStyle w:val="ListParagraph"/>
        <w:numPr>
          <w:ilvl w:val="0"/>
          <w:numId w:val="10"/>
        </w:numPr>
        <w:rPr>
          <w:lang w:val="en-IN"/>
        </w:rPr>
      </w:pPr>
      <w:r w:rsidRPr="008B2685">
        <w:rPr>
          <w:lang w:val="en-IN"/>
        </w:rPr>
        <w:t>Provide Specific Examples: Use specific examples from your past experiences to demonstrate your strengths. This could be a project you completed, a problem you solved, or a team you led.</w:t>
      </w:r>
    </w:p>
    <w:p w14:paraId="2659F3EE" w14:textId="77777777" w:rsidR="008B2685" w:rsidRPr="008B2685" w:rsidRDefault="008B2685" w:rsidP="008B2685">
      <w:pPr>
        <w:pStyle w:val="ListParagraph"/>
        <w:numPr>
          <w:ilvl w:val="0"/>
          <w:numId w:val="10"/>
        </w:numPr>
        <w:rPr>
          <w:lang w:val="en-IN"/>
        </w:rPr>
      </w:pPr>
      <w:r w:rsidRPr="008B2685">
        <w:rPr>
          <w:lang w:val="en-IN"/>
        </w:rPr>
        <w:t>Show How You Add Value: Explain how your unique strengths will add value to the company or role. This could be improving processes, leading teams, or bringing in new ideas.</w:t>
      </w:r>
    </w:p>
    <w:p w14:paraId="63EFB6EB" w14:textId="77777777" w:rsidR="008B2685" w:rsidRPr="008B2685" w:rsidRDefault="008B2685" w:rsidP="008B2685">
      <w:pPr>
        <w:pStyle w:val="ListParagraph"/>
        <w:numPr>
          <w:ilvl w:val="0"/>
          <w:numId w:val="10"/>
        </w:numPr>
        <w:rPr>
          <w:lang w:val="en-IN"/>
        </w:rPr>
      </w:pPr>
      <w:r w:rsidRPr="008B2685">
        <w:rPr>
          <w:lang w:val="en-IN"/>
        </w:rPr>
        <w:t>Stay Humble: While it’s important to highlight your strengths, avoid sounding arrogant. Acknowledge that while you have unique strengths, you’re also eager to learn and grow.</w:t>
      </w:r>
    </w:p>
    <w:p w14:paraId="7E493DD1" w14:textId="77777777" w:rsidR="008B2685" w:rsidRPr="008B2685" w:rsidRDefault="008B2685" w:rsidP="008B2685">
      <w:pPr>
        <w:pStyle w:val="ListParagraph"/>
        <w:numPr>
          <w:ilvl w:val="0"/>
          <w:numId w:val="10"/>
        </w:numPr>
        <w:rPr>
          <w:lang w:val="en-IN"/>
        </w:rPr>
      </w:pPr>
      <w:r w:rsidRPr="008B2685">
        <w:rPr>
          <w:lang w:val="en-IN"/>
        </w:rPr>
        <w:t>Connect to the Job Description: Tie your answer back to the job description. Show how your unique strengths make you a perfect fit for the specific responsibilities of the job.</w:t>
      </w:r>
    </w:p>
    <w:p w14:paraId="5AD58312"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4C122507" w14:textId="77777777" w:rsidR="008B2685" w:rsidRPr="008B2685" w:rsidRDefault="008B2685" w:rsidP="008B2685">
      <w:pPr>
        <w:pStyle w:val="ListParagraph"/>
        <w:numPr>
          <w:ilvl w:val="0"/>
          <w:numId w:val="10"/>
        </w:numPr>
        <w:rPr>
          <w:lang w:val="en-IN"/>
        </w:rPr>
      </w:pPr>
      <w:r w:rsidRPr="008B2685">
        <w:rPr>
          <w:lang w:val="en-IN"/>
        </w:rPr>
        <w:t>I believe I stand out from other applicants due to my unique combination of technical expertise and leadership experience. For example, in my previous role as ABC, I not only developed high-quality code but also led a team of five PYQ. I was able to successfully manage the team while also contributing technically to our projects. This experience has equipped me with a unique perspective that allows me to balance technical challenges with team management. I believe this ability will add significant value to your team and aligns well with the responsibilities outlined in the job description.</w:t>
      </w:r>
    </w:p>
    <w:p w14:paraId="6F234F10" w14:textId="77777777" w:rsidR="008B2685" w:rsidRDefault="008B2685" w:rsidP="008B2685">
      <w:pPr>
        <w:pStyle w:val="ListParagraph"/>
        <w:numPr>
          <w:ilvl w:val="0"/>
          <w:numId w:val="10"/>
        </w:numPr>
        <w:rPr>
          <w:lang w:val="en-IN"/>
        </w:rPr>
      </w:pPr>
      <w:r w:rsidRPr="008B2685">
        <w:rPr>
          <w:lang w:val="en-IN"/>
        </w:rPr>
        <w:lastRenderedPageBreak/>
        <w:t>NOTE: This is just an example and your answer should be tailored to your own experiences and self-awareness.</w:t>
      </w:r>
    </w:p>
    <w:p w14:paraId="78DBE49C" w14:textId="77777777" w:rsidR="003C0E4F" w:rsidRPr="003C0E4F" w:rsidRDefault="003C0E4F" w:rsidP="003C0E4F">
      <w:pPr>
        <w:rPr>
          <w:lang w:val="en-IN"/>
        </w:rPr>
      </w:pPr>
    </w:p>
    <w:p w14:paraId="389D0AA1" w14:textId="77777777" w:rsidR="008B2685" w:rsidRPr="008B2685" w:rsidRDefault="008B2685" w:rsidP="008B2685">
      <w:pPr>
        <w:pStyle w:val="ListParagraph"/>
        <w:numPr>
          <w:ilvl w:val="0"/>
          <w:numId w:val="10"/>
        </w:numPr>
        <w:rPr>
          <w:b/>
          <w:bCs/>
          <w:lang w:val="en-IN"/>
        </w:rPr>
      </w:pPr>
      <w:r w:rsidRPr="008B2685">
        <w:rPr>
          <w:b/>
          <w:bCs/>
          <w:lang w:val="en-IN"/>
        </w:rPr>
        <w:t>Q-17: Tell us about a recent time when you went beyond what was expected out of you to achieve an objective and make it happen.</w:t>
      </w:r>
    </w:p>
    <w:p w14:paraId="7BAD9907"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4DD499E1" w14:textId="77777777" w:rsidR="008B2685" w:rsidRPr="008B2685" w:rsidRDefault="008B2685" w:rsidP="008B2685">
      <w:pPr>
        <w:pStyle w:val="ListParagraph"/>
        <w:numPr>
          <w:ilvl w:val="0"/>
          <w:numId w:val="10"/>
        </w:numPr>
        <w:rPr>
          <w:lang w:val="en-IN"/>
        </w:rPr>
      </w:pPr>
      <w:r w:rsidRPr="008B2685">
        <w:rPr>
          <w:lang w:val="en-IN"/>
        </w:rPr>
        <w:t>Identify a Relevant Situation: Think about a time when you truly went above and beyond at work. This could be a project where you put in extra hours, a problem you solved that wasn’t part of your job description, or a time when you took initiative to improve a process.</w:t>
      </w:r>
    </w:p>
    <w:p w14:paraId="70201BC9" w14:textId="77777777" w:rsidR="008B2685" w:rsidRPr="008B2685" w:rsidRDefault="008B2685" w:rsidP="008B2685">
      <w:pPr>
        <w:pStyle w:val="ListParagraph"/>
        <w:numPr>
          <w:ilvl w:val="0"/>
          <w:numId w:val="10"/>
        </w:numPr>
        <w:rPr>
          <w:lang w:val="en-IN"/>
        </w:rPr>
      </w:pPr>
      <w:r w:rsidRPr="008B2685">
        <w:rPr>
          <w:lang w:val="en-IN"/>
        </w:rPr>
        <w:t>Describe the Situation: Clearly explain the situation, your role, and what was initially expected of you. The more specific you are, the more engaging your story will be.</w:t>
      </w:r>
    </w:p>
    <w:p w14:paraId="1AD6E010" w14:textId="77777777" w:rsidR="008B2685" w:rsidRPr="008B2685" w:rsidRDefault="008B2685" w:rsidP="008B2685">
      <w:pPr>
        <w:pStyle w:val="ListParagraph"/>
        <w:numPr>
          <w:ilvl w:val="0"/>
          <w:numId w:val="10"/>
        </w:numPr>
        <w:rPr>
          <w:lang w:val="en-IN"/>
        </w:rPr>
      </w:pPr>
      <w:r w:rsidRPr="008B2685">
        <w:rPr>
          <w:lang w:val="en-IN"/>
        </w:rPr>
        <w:t>Explain Your Actions: Detail what you did to go beyond the expectations. This could include extra tasks you undertook, innovative solutions you came up with, or additional responsibilities you assumed.</w:t>
      </w:r>
    </w:p>
    <w:p w14:paraId="405E8AF9" w14:textId="77777777" w:rsidR="008B2685" w:rsidRPr="008B2685" w:rsidRDefault="008B2685" w:rsidP="008B2685">
      <w:pPr>
        <w:pStyle w:val="ListParagraph"/>
        <w:numPr>
          <w:ilvl w:val="0"/>
          <w:numId w:val="10"/>
        </w:numPr>
        <w:rPr>
          <w:lang w:val="en-IN"/>
        </w:rPr>
      </w:pPr>
      <w:r w:rsidRPr="008B2685">
        <w:rPr>
          <w:lang w:val="en-IN"/>
        </w:rPr>
        <w:t>Highlight the Results: Discuss the outcome of your actions. This could be a successful project completion, a problem solved, or an improvement in the company’s processes or performance. Use quantifiable achievements if possible.</w:t>
      </w:r>
    </w:p>
    <w:p w14:paraId="06063F0A" w14:textId="77777777" w:rsidR="008B2685" w:rsidRPr="008B2685" w:rsidRDefault="008B2685" w:rsidP="008B2685">
      <w:pPr>
        <w:pStyle w:val="ListParagraph"/>
        <w:numPr>
          <w:ilvl w:val="0"/>
          <w:numId w:val="10"/>
        </w:numPr>
        <w:rPr>
          <w:lang w:val="en-IN"/>
        </w:rPr>
      </w:pPr>
      <w:r w:rsidRPr="008B2685">
        <w:rPr>
          <w:lang w:val="en-IN"/>
        </w:rPr>
        <w:t>Reflect on Your Motivation: Explain why you decided to go above and beyond. This could be your commitment to excellence, your passion for your work, or your desire to help your team or company succeed.</w:t>
      </w:r>
    </w:p>
    <w:p w14:paraId="38AD082C"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611F59E6" w14:textId="77777777" w:rsidR="008B2685" w:rsidRPr="008B2685" w:rsidRDefault="008B2685" w:rsidP="008B2685">
      <w:pPr>
        <w:pStyle w:val="ListParagraph"/>
        <w:numPr>
          <w:ilvl w:val="0"/>
          <w:numId w:val="10"/>
        </w:numPr>
        <w:rPr>
          <w:lang w:val="en-IN"/>
        </w:rPr>
      </w:pPr>
      <w:r w:rsidRPr="008B2685">
        <w:rPr>
          <w:lang w:val="en-IN"/>
        </w:rPr>
        <w:t xml:space="preserve">In my previous role as a marketing manager, I was tasked with launching a new product within a tight deadline. While my primary responsibility was to oversee the marketing campaign, I noticed that the product design team was struggling to meet their deadlines. Recognizing that the product launch would be unsuccessful without a completed product, I decided to step in and assist the design team. I worked extra hours to help coordinate tasks and manage the </w:t>
      </w:r>
      <w:r w:rsidRPr="008B2685">
        <w:rPr>
          <w:lang w:val="en-IN"/>
        </w:rPr>
        <w:lastRenderedPageBreak/>
        <w:t>workflow, even though this was beyond my original remit. As a result, we were able to complete the product design on time and the launch was a success, resulting in a 20% increase in sales. This experience taught me the importance of adaptability and taking initiative for the success of a project.</w:t>
      </w:r>
    </w:p>
    <w:p w14:paraId="0AC8A533" w14:textId="77777777" w:rsidR="008B2685" w:rsidRPr="008B2685" w:rsidRDefault="008B2685" w:rsidP="008B2685">
      <w:pPr>
        <w:pStyle w:val="ListParagraph"/>
        <w:numPr>
          <w:ilvl w:val="0"/>
          <w:numId w:val="10"/>
        </w:numPr>
        <w:rPr>
          <w:b/>
          <w:bCs/>
          <w:lang w:val="en-IN"/>
        </w:rPr>
      </w:pPr>
      <w:r w:rsidRPr="008B2685">
        <w:rPr>
          <w:b/>
          <w:bCs/>
          <w:lang w:val="en-IN"/>
        </w:rPr>
        <w:t>OR</w:t>
      </w:r>
    </w:p>
    <w:p w14:paraId="4E76446F" w14:textId="77777777" w:rsidR="008B2685" w:rsidRPr="008B2685" w:rsidRDefault="008B2685" w:rsidP="008B2685">
      <w:pPr>
        <w:pStyle w:val="ListParagraph"/>
        <w:numPr>
          <w:ilvl w:val="0"/>
          <w:numId w:val="10"/>
        </w:numPr>
        <w:rPr>
          <w:lang w:val="en-IN"/>
        </w:rPr>
      </w:pPr>
      <w:r w:rsidRPr="008B2685">
        <w:rPr>
          <w:lang w:val="en-IN"/>
        </w:rPr>
        <w:t>I worked for a project that had lots of manual work. Once, while doing a tedious task, I realised, if I could make some changes in the SAP code, this could be done in minutes. I talked to my manager about it. I convinced him that if it is done, it’d save a lot of time and increase our efficiency. It was hard to implement. The client wasn’t ready to charge for the implementation.</w:t>
      </w:r>
    </w:p>
    <w:p w14:paraId="2A2C24ED" w14:textId="77777777" w:rsidR="008B2685" w:rsidRPr="008B2685" w:rsidRDefault="008B2685" w:rsidP="008B2685">
      <w:pPr>
        <w:pStyle w:val="ListParagraph"/>
        <w:numPr>
          <w:ilvl w:val="0"/>
          <w:numId w:val="10"/>
        </w:numPr>
        <w:rPr>
          <w:lang w:val="en-IN"/>
        </w:rPr>
      </w:pPr>
      <w:r w:rsidRPr="008B2685">
        <w:rPr>
          <w:lang w:val="en-IN"/>
        </w:rPr>
        <w:t>I convinced my higher authorities and presented the wholesome idea to the client regarding that. I started working on this after my shifts. I dedicated two hours for that daily with one of my friends in Coding team. I got to learn so many basics in that time that I wasn’t aware about. After working hard for around 40 days, we implemented to code successfully. When we had those implemented changes in the system, it was really efficient to work with.</w:t>
      </w:r>
    </w:p>
    <w:p w14:paraId="7A916053" w14:textId="77777777" w:rsidR="008B2685" w:rsidRPr="008B2685" w:rsidRDefault="008B2685" w:rsidP="008B2685">
      <w:pPr>
        <w:pStyle w:val="ListParagraph"/>
        <w:numPr>
          <w:ilvl w:val="0"/>
          <w:numId w:val="10"/>
        </w:numPr>
        <w:rPr>
          <w:lang w:val="en-IN"/>
        </w:rPr>
      </w:pPr>
      <w:r w:rsidRPr="008B2685">
        <w:rPr>
          <w:lang w:val="en-IN"/>
        </w:rPr>
        <w:t>I was also praised and awarded by mangers for my work. I believe, that was the toughest task in which I assumed leadership role and given the successful output.</w:t>
      </w:r>
    </w:p>
    <w:p w14:paraId="36295440" w14:textId="77777777" w:rsidR="008B2685" w:rsidRDefault="008B2685" w:rsidP="008B2685">
      <w:pPr>
        <w:pStyle w:val="ListParagraph"/>
        <w:numPr>
          <w:ilvl w:val="0"/>
          <w:numId w:val="10"/>
        </w:numPr>
        <w:rPr>
          <w:lang w:val="en-IN"/>
        </w:rPr>
      </w:pPr>
      <w:r w:rsidRPr="008B2685">
        <w:rPr>
          <w:lang w:val="en-IN"/>
        </w:rPr>
        <w:t>NOTE: This is just an example and your answer should be tailored to your own experiences and self-awareness.</w:t>
      </w:r>
    </w:p>
    <w:p w14:paraId="580B61BC" w14:textId="77777777" w:rsidR="00124FA6" w:rsidRPr="00124FA6" w:rsidRDefault="00124FA6" w:rsidP="00124FA6">
      <w:pPr>
        <w:rPr>
          <w:lang w:val="en-IN"/>
        </w:rPr>
      </w:pPr>
    </w:p>
    <w:p w14:paraId="6A91FE14" w14:textId="77777777" w:rsidR="008B2685" w:rsidRPr="008B2685" w:rsidRDefault="008B2685" w:rsidP="008B2685">
      <w:pPr>
        <w:pStyle w:val="ListParagraph"/>
        <w:numPr>
          <w:ilvl w:val="0"/>
          <w:numId w:val="10"/>
        </w:numPr>
        <w:rPr>
          <w:b/>
          <w:bCs/>
          <w:lang w:val="en-IN"/>
        </w:rPr>
      </w:pPr>
      <w:r w:rsidRPr="008B2685">
        <w:rPr>
          <w:b/>
          <w:bCs/>
          <w:lang w:val="en-IN"/>
        </w:rPr>
        <w:t>Q-18: Why do you want to intern at ABC? How would you try to make the most out of your internship?</w:t>
      </w:r>
    </w:p>
    <w:p w14:paraId="7DCD3581" w14:textId="77777777" w:rsidR="008B2685" w:rsidRPr="008B2685" w:rsidRDefault="008B2685" w:rsidP="008B2685">
      <w:pPr>
        <w:pStyle w:val="ListParagraph"/>
        <w:numPr>
          <w:ilvl w:val="0"/>
          <w:numId w:val="10"/>
        </w:numPr>
        <w:rPr>
          <w:lang w:val="en-IN"/>
        </w:rPr>
      </w:pPr>
      <w:proofErr w:type="gramStart"/>
      <w:r w:rsidRPr="008B2685">
        <w:rPr>
          <w:lang w:val="en-IN"/>
        </w:rPr>
        <w:t>TIPS:-</w:t>
      </w:r>
      <w:proofErr w:type="gramEnd"/>
    </w:p>
    <w:p w14:paraId="448A99D0" w14:textId="77777777" w:rsidR="008B2685" w:rsidRPr="008B2685" w:rsidRDefault="008B2685" w:rsidP="008B2685">
      <w:pPr>
        <w:pStyle w:val="ListParagraph"/>
        <w:numPr>
          <w:ilvl w:val="0"/>
          <w:numId w:val="10"/>
        </w:numPr>
        <w:rPr>
          <w:lang w:val="en-IN"/>
        </w:rPr>
      </w:pPr>
      <w:r w:rsidRPr="008B2685">
        <w:rPr>
          <w:lang w:val="en-IN"/>
        </w:rPr>
        <w:t>Research ABC: Understand the company’s values, culture, and projects. Highlight how these align with your career goals and personal values.</w:t>
      </w:r>
    </w:p>
    <w:p w14:paraId="143B9576" w14:textId="77777777" w:rsidR="008B2685" w:rsidRPr="008B2685" w:rsidRDefault="008B2685" w:rsidP="008B2685">
      <w:pPr>
        <w:pStyle w:val="ListParagraph"/>
        <w:numPr>
          <w:ilvl w:val="0"/>
          <w:numId w:val="10"/>
        </w:numPr>
        <w:rPr>
          <w:lang w:val="en-IN"/>
        </w:rPr>
      </w:pPr>
      <w:r w:rsidRPr="008B2685">
        <w:rPr>
          <w:lang w:val="en-IN"/>
        </w:rPr>
        <w:lastRenderedPageBreak/>
        <w:t>Specific Interest: Explain why you’re specifically interested in ABC. This could be their reputation for excellence, the industries they work in, or the opportunity to work with diverse teams.</w:t>
      </w:r>
    </w:p>
    <w:p w14:paraId="4CE17BA0" w14:textId="77777777" w:rsidR="008B2685" w:rsidRPr="008B2685" w:rsidRDefault="008B2685" w:rsidP="008B2685">
      <w:pPr>
        <w:pStyle w:val="ListParagraph"/>
        <w:numPr>
          <w:ilvl w:val="0"/>
          <w:numId w:val="10"/>
        </w:numPr>
        <w:rPr>
          <w:lang w:val="en-IN"/>
        </w:rPr>
      </w:pPr>
      <w:r w:rsidRPr="008B2685">
        <w:rPr>
          <w:lang w:val="en-IN"/>
        </w:rPr>
        <w:t xml:space="preserve">Learning Opportunities: Discuss the learning opportunities that </w:t>
      </w:r>
      <w:proofErr w:type="gramStart"/>
      <w:r w:rsidRPr="008B2685">
        <w:rPr>
          <w:lang w:val="en-IN"/>
        </w:rPr>
        <w:t>a</w:t>
      </w:r>
      <w:proofErr w:type="gramEnd"/>
      <w:r w:rsidRPr="008B2685">
        <w:rPr>
          <w:lang w:val="en-IN"/>
        </w:rPr>
        <w:t xml:space="preserve"> ABC internship offers and how they align with your career goals. This could be gaining industry knowledge, developing consulting skills, or learning from experienced professionals.</w:t>
      </w:r>
    </w:p>
    <w:p w14:paraId="015085F7" w14:textId="77777777" w:rsidR="008B2685" w:rsidRPr="008B2685" w:rsidRDefault="008B2685" w:rsidP="008B2685">
      <w:pPr>
        <w:pStyle w:val="ListParagraph"/>
        <w:numPr>
          <w:ilvl w:val="0"/>
          <w:numId w:val="10"/>
        </w:numPr>
        <w:rPr>
          <w:lang w:val="en-IN"/>
        </w:rPr>
      </w:pPr>
      <w:r w:rsidRPr="008B2685">
        <w:rPr>
          <w:lang w:val="en-IN"/>
        </w:rPr>
        <w:t>Contribution: Talk about how you plan to contribute to ABC during your internship. This could be your technical skills, problem-solving abilities, or teamwork.</w:t>
      </w:r>
    </w:p>
    <w:p w14:paraId="09300A3C" w14:textId="77777777" w:rsidR="008B2685" w:rsidRPr="008B2685" w:rsidRDefault="008B2685" w:rsidP="008B2685">
      <w:pPr>
        <w:pStyle w:val="ListParagraph"/>
        <w:numPr>
          <w:ilvl w:val="0"/>
          <w:numId w:val="10"/>
        </w:numPr>
        <w:rPr>
          <w:lang w:val="en-IN"/>
        </w:rPr>
      </w:pPr>
      <w:r w:rsidRPr="008B2685">
        <w:rPr>
          <w:lang w:val="en-IN"/>
        </w:rPr>
        <w:t>Making the Most of the Internship: Discuss how you plan to make the most of the internship. This could be by taking on challenging projects, seeking feedback, learning from colleagues, or networking.</w:t>
      </w:r>
    </w:p>
    <w:p w14:paraId="13054770" w14:textId="77777777" w:rsidR="008B2685" w:rsidRPr="008B2685" w:rsidRDefault="008B2685" w:rsidP="008B2685">
      <w:pPr>
        <w:pStyle w:val="ListParagraph"/>
        <w:numPr>
          <w:ilvl w:val="0"/>
          <w:numId w:val="10"/>
        </w:numPr>
        <w:rPr>
          <w:color w:val="0070C0"/>
          <w:lang w:val="en-IN"/>
        </w:rPr>
      </w:pPr>
      <w:r w:rsidRPr="008B2685">
        <w:rPr>
          <w:color w:val="0070C0"/>
          <w:lang w:val="en-IN"/>
        </w:rPr>
        <w:t xml:space="preserve">SAMPLE ANSWER for your </w:t>
      </w:r>
      <w:proofErr w:type="gramStart"/>
      <w:r w:rsidRPr="008B2685">
        <w:rPr>
          <w:color w:val="0070C0"/>
          <w:lang w:val="en-IN"/>
        </w:rPr>
        <w:t>reference:-</w:t>
      </w:r>
      <w:proofErr w:type="gramEnd"/>
    </w:p>
    <w:p w14:paraId="4C925609" w14:textId="77777777" w:rsidR="008B2685" w:rsidRPr="008B2685" w:rsidRDefault="008B2685" w:rsidP="008B2685">
      <w:pPr>
        <w:pStyle w:val="ListParagraph"/>
        <w:numPr>
          <w:ilvl w:val="0"/>
          <w:numId w:val="10"/>
        </w:numPr>
        <w:rPr>
          <w:lang w:val="en-IN"/>
        </w:rPr>
      </w:pPr>
      <w:r w:rsidRPr="008B2685">
        <w:rPr>
          <w:lang w:val="en-IN"/>
        </w:rPr>
        <w:t>I want to intern at ABC because of its reputation for delivering excellence and its commitment to continuous learning. I am particularly interested in ABC's work in the healthcare industry, which aligns with my academic background in public health. I believe this internship will provide me with a unique opportunity to apply my knowledge in a real-world setting and learn from some of the best minds in the industry. I plan to make the most of this internship by actively participating in all learning opportunities, seeking feedback, and building a strong network. I am also excited to contribute to ABC’s projects with my analytical skills and passion for healthcare.</w:t>
      </w:r>
    </w:p>
    <w:p w14:paraId="24FB7E43" w14:textId="77777777" w:rsidR="008B2685" w:rsidRPr="008B2685" w:rsidRDefault="008B2685" w:rsidP="008B2685">
      <w:pPr>
        <w:pStyle w:val="ListParagraph"/>
        <w:numPr>
          <w:ilvl w:val="0"/>
          <w:numId w:val="10"/>
        </w:numPr>
        <w:rPr>
          <w:b/>
          <w:bCs/>
          <w:lang w:val="en-IN"/>
        </w:rPr>
      </w:pPr>
      <w:r w:rsidRPr="008B2685">
        <w:rPr>
          <w:b/>
          <w:bCs/>
          <w:lang w:val="en-IN"/>
        </w:rPr>
        <w:t>OR</w:t>
      </w:r>
    </w:p>
    <w:p w14:paraId="5F278A2F" w14:textId="77777777" w:rsidR="008B2685" w:rsidRPr="008B2685" w:rsidRDefault="008B2685" w:rsidP="008B2685">
      <w:pPr>
        <w:pStyle w:val="ListParagraph"/>
        <w:numPr>
          <w:ilvl w:val="0"/>
          <w:numId w:val="10"/>
        </w:numPr>
        <w:rPr>
          <w:lang w:val="en-IN"/>
        </w:rPr>
      </w:pPr>
      <w:r w:rsidRPr="008B2685">
        <w:rPr>
          <w:lang w:val="en-IN"/>
        </w:rPr>
        <w:t>I aspire to intern at a company that will provide me the responsibilities where I could make the most out of my capabilities and skills. I believe an esteemed organization like ABC will help me be a better professional as it gives an individual an opportunity to work in different domains of businesses and places importance on improving the skill sets of its employee.</w:t>
      </w:r>
    </w:p>
    <w:p w14:paraId="0AED0F9C" w14:textId="77777777" w:rsidR="008B2685" w:rsidRPr="008B2685" w:rsidRDefault="008B2685" w:rsidP="008B2685">
      <w:pPr>
        <w:pStyle w:val="ListParagraph"/>
        <w:numPr>
          <w:ilvl w:val="0"/>
          <w:numId w:val="10"/>
        </w:numPr>
        <w:rPr>
          <w:lang w:val="en-IN"/>
        </w:rPr>
      </w:pPr>
      <w:r w:rsidRPr="008B2685">
        <w:rPr>
          <w:lang w:val="en-IN"/>
        </w:rPr>
        <w:t xml:space="preserve">I have good, in-depth knowledge of all the foundational subjects. I have done three internships during graduation and have been a </w:t>
      </w:r>
      <w:r w:rsidRPr="008B2685">
        <w:rPr>
          <w:lang w:val="en-IN"/>
        </w:rPr>
        <w:lastRenderedPageBreak/>
        <w:t>coordinator in various committees and was assigned a head in several college events. These experiences inculcated leadership skills that would assist in the work.</w:t>
      </w:r>
    </w:p>
    <w:p w14:paraId="437C81AE" w14:textId="77777777" w:rsidR="008B2685" w:rsidRPr="008B2685" w:rsidRDefault="008B2685" w:rsidP="008B2685">
      <w:pPr>
        <w:pStyle w:val="ListParagraph"/>
        <w:numPr>
          <w:ilvl w:val="0"/>
          <w:numId w:val="10"/>
        </w:numPr>
        <w:rPr>
          <w:lang w:val="en-IN"/>
        </w:rPr>
      </w:pPr>
      <w:r w:rsidRPr="008B2685">
        <w:rPr>
          <w:lang w:val="en-IN"/>
        </w:rPr>
        <w:t>If I get the chance I can assure of utmost dedication and all that I can do at my level for the betterment of the organization and deliver my learnings to help the company face challenges and achieve its goals.</w:t>
      </w:r>
    </w:p>
    <w:p w14:paraId="1A87B7EC" w14:textId="77777777" w:rsidR="008B2685" w:rsidRPr="008B2685" w:rsidRDefault="008B2685" w:rsidP="008B2685">
      <w:pPr>
        <w:pStyle w:val="ListParagraph"/>
        <w:numPr>
          <w:ilvl w:val="0"/>
          <w:numId w:val="10"/>
        </w:numPr>
        <w:rPr>
          <w:lang w:val="en-IN"/>
        </w:rPr>
      </w:pPr>
      <w:r w:rsidRPr="008B2685">
        <w:rPr>
          <w:lang w:val="en-IN"/>
        </w:rPr>
        <w:t>NOTE: This is just an example and your answer should be tailored to your own experiences and self-awareness.</w:t>
      </w:r>
    </w:p>
    <w:p w14:paraId="509DDEDE" w14:textId="77777777" w:rsidR="008B2685" w:rsidRDefault="008B2685" w:rsidP="00124FA6">
      <w:pPr>
        <w:pStyle w:val="ListParagraph"/>
        <w:rPr>
          <w:lang w:val="en-IN"/>
        </w:rPr>
      </w:pPr>
    </w:p>
    <w:p w14:paraId="7BE87548" w14:textId="77777777" w:rsidR="00124FA6" w:rsidRDefault="00124FA6" w:rsidP="00124FA6">
      <w:pPr>
        <w:pStyle w:val="ListParagraph"/>
        <w:rPr>
          <w:lang w:val="en-IN"/>
        </w:rPr>
      </w:pPr>
    </w:p>
    <w:p w14:paraId="0F4C5B85" w14:textId="77777777" w:rsidR="00124FA6" w:rsidRPr="00124FA6" w:rsidRDefault="00124FA6" w:rsidP="00124FA6">
      <w:pPr>
        <w:pStyle w:val="ListParagraph"/>
        <w:numPr>
          <w:ilvl w:val="0"/>
          <w:numId w:val="10"/>
        </w:numPr>
        <w:rPr>
          <w:b/>
          <w:bCs/>
          <w:lang w:val="en-IN"/>
        </w:rPr>
      </w:pPr>
      <w:r w:rsidRPr="00124FA6">
        <w:rPr>
          <w:b/>
          <w:bCs/>
          <w:lang w:val="en-IN"/>
        </w:rPr>
        <w:t>Q-19: Your profile looks very technical, why should we take you for a managerial position?</w:t>
      </w:r>
    </w:p>
    <w:p w14:paraId="7F5FB4FC"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15AF262E" w14:textId="77777777" w:rsidR="00124FA6" w:rsidRPr="00124FA6" w:rsidRDefault="00124FA6" w:rsidP="00124FA6">
      <w:pPr>
        <w:pStyle w:val="ListParagraph"/>
        <w:numPr>
          <w:ilvl w:val="0"/>
          <w:numId w:val="10"/>
        </w:numPr>
        <w:rPr>
          <w:lang w:val="en-IN"/>
        </w:rPr>
      </w:pPr>
      <w:r w:rsidRPr="00124FA6">
        <w:rPr>
          <w:lang w:val="en-IN"/>
        </w:rPr>
        <w:t>Highlight Transferable Skills: Discuss the skills you’ve gained from your technical background that are transferable to a managerial role. This could include problem-solving, attention to detail, or the ability to understand and explain complex concepts.</w:t>
      </w:r>
    </w:p>
    <w:p w14:paraId="7B586549" w14:textId="77777777" w:rsidR="00124FA6" w:rsidRPr="00124FA6" w:rsidRDefault="00124FA6" w:rsidP="00124FA6">
      <w:pPr>
        <w:pStyle w:val="ListParagraph"/>
        <w:numPr>
          <w:ilvl w:val="0"/>
          <w:numId w:val="10"/>
        </w:numPr>
        <w:rPr>
          <w:lang w:val="en-IN"/>
        </w:rPr>
      </w:pPr>
      <w:r w:rsidRPr="00124FA6">
        <w:rPr>
          <w:lang w:val="en-IN"/>
        </w:rPr>
        <w:t>Discuss Leadership Experiences: If you’ve had any leadership experiences in your technical roles, be sure to highlight them. This could be leading a project, mentoring junior team members, or coordinating with other teams.</w:t>
      </w:r>
    </w:p>
    <w:p w14:paraId="093292AA" w14:textId="77777777" w:rsidR="00124FA6" w:rsidRPr="00124FA6" w:rsidRDefault="00124FA6" w:rsidP="00124FA6">
      <w:pPr>
        <w:pStyle w:val="ListParagraph"/>
        <w:numPr>
          <w:ilvl w:val="0"/>
          <w:numId w:val="10"/>
        </w:numPr>
        <w:rPr>
          <w:lang w:val="en-IN"/>
        </w:rPr>
      </w:pPr>
      <w:r w:rsidRPr="00124FA6">
        <w:rPr>
          <w:lang w:val="en-IN"/>
        </w:rPr>
        <w:t>Show Understanding of the Role: Demonstrate that you understand what the managerial role entails and how your technical skills can benefit this role. This could be using your technical knowledge to make informed decisions, understanding the challenges your team might face, or being able to communicate effectively with technical team members.</w:t>
      </w:r>
    </w:p>
    <w:p w14:paraId="74314205" w14:textId="77777777" w:rsidR="00124FA6" w:rsidRPr="00124FA6" w:rsidRDefault="00124FA6" w:rsidP="00124FA6">
      <w:pPr>
        <w:pStyle w:val="ListParagraph"/>
        <w:numPr>
          <w:ilvl w:val="0"/>
          <w:numId w:val="10"/>
        </w:numPr>
        <w:rPr>
          <w:lang w:val="en-IN"/>
        </w:rPr>
      </w:pPr>
      <w:r w:rsidRPr="00124FA6">
        <w:rPr>
          <w:lang w:val="en-IN"/>
        </w:rPr>
        <w:t>Express Your Aspirations: Talk about why you’re interested in moving into a managerial role. This could be wanting to have a broader impact, enjoying working with people, or looking for new challenges.</w:t>
      </w:r>
    </w:p>
    <w:p w14:paraId="20BEB7D9" w14:textId="77777777" w:rsidR="00124FA6" w:rsidRPr="00124FA6" w:rsidRDefault="00124FA6" w:rsidP="00124FA6">
      <w:pPr>
        <w:pStyle w:val="ListParagraph"/>
        <w:numPr>
          <w:ilvl w:val="0"/>
          <w:numId w:val="10"/>
        </w:numPr>
        <w:rPr>
          <w:lang w:val="en-IN"/>
        </w:rPr>
      </w:pPr>
      <w:r w:rsidRPr="00124FA6">
        <w:rPr>
          <w:lang w:val="en-IN"/>
        </w:rPr>
        <w:t xml:space="preserve">Plan for Improvement: Acknowledge that you may have areas to improve to excel in a managerial role and express your willingness to </w:t>
      </w:r>
      <w:r w:rsidRPr="00124FA6">
        <w:rPr>
          <w:lang w:val="en-IN"/>
        </w:rPr>
        <w:lastRenderedPageBreak/>
        <w:t>learn and grow. This could be taking courses, seeking mentorship, or learning on the job.</w:t>
      </w:r>
    </w:p>
    <w:p w14:paraId="4F9FC763"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3FB10CB6" w14:textId="77777777" w:rsidR="00124FA6" w:rsidRPr="00124FA6" w:rsidRDefault="00124FA6" w:rsidP="00124FA6">
      <w:pPr>
        <w:pStyle w:val="ListParagraph"/>
        <w:numPr>
          <w:ilvl w:val="0"/>
          <w:numId w:val="10"/>
        </w:numPr>
        <w:rPr>
          <w:lang w:val="en-IN"/>
        </w:rPr>
      </w:pPr>
      <w:r w:rsidRPr="00124FA6">
        <w:rPr>
          <w:lang w:val="en-IN"/>
        </w:rPr>
        <w:t>While my profile may be heavily technical, I believe this gives me a unique advantage for a managerial position. My technical expertise allows me to understand the challenges my team might face and guide them through it. In my previous role as a senior software engineer, I led a team of five to develop a complex software solution, which honed my project management and leadership skills. I am eager to bring this technical knowledge and leadership experience to a managerial role. I understand that I may need to further develop my skills in areas such as strategic planning and I am prepared to do so. I am excited about the opportunity to lead a team and make a broader impact on the organization.</w:t>
      </w:r>
    </w:p>
    <w:p w14:paraId="0641839A"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6E01910D" w14:textId="77777777" w:rsidR="00124FA6" w:rsidRPr="00124FA6" w:rsidRDefault="00124FA6" w:rsidP="00124FA6">
      <w:pPr>
        <w:rPr>
          <w:lang w:val="en-IN"/>
        </w:rPr>
      </w:pPr>
    </w:p>
    <w:p w14:paraId="1A626A7D" w14:textId="77777777" w:rsidR="00124FA6" w:rsidRPr="00124FA6" w:rsidRDefault="00124FA6" w:rsidP="00124FA6">
      <w:pPr>
        <w:pStyle w:val="ListParagraph"/>
        <w:numPr>
          <w:ilvl w:val="0"/>
          <w:numId w:val="10"/>
        </w:numPr>
        <w:rPr>
          <w:b/>
          <w:bCs/>
          <w:lang w:val="en-IN"/>
        </w:rPr>
      </w:pPr>
      <w:r w:rsidRPr="00124FA6">
        <w:rPr>
          <w:b/>
          <w:bCs/>
          <w:lang w:val="en-IN"/>
        </w:rPr>
        <w:t xml:space="preserve">Q-20: For technical students: your profile suits </w:t>
      </w:r>
      <w:proofErr w:type="spellStart"/>
      <w:proofErr w:type="gramStart"/>
      <w:r w:rsidRPr="00124FA6">
        <w:rPr>
          <w:b/>
          <w:bCs/>
          <w:lang w:val="en-IN"/>
        </w:rPr>
        <w:t>M.tech</w:t>
      </w:r>
      <w:proofErr w:type="spellEnd"/>
      <w:proofErr w:type="gramEnd"/>
      <w:r w:rsidRPr="00124FA6">
        <w:rPr>
          <w:b/>
          <w:bCs/>
          <w:lang w:val="en-IN"/>
        </w:rPr>
        <w:t xml:space="preserve"> then why did you go for MBA?</w:t>
      </w:r>
    </w:p>
    <w:p w14:paraId="4C9BF216"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15A30412" w14:textId="77777777" w:rsidR="00124FA6" w:rsidRPr="00124FA6" w:rsidRDefault="00124FA6" w:rsidP="00124FA6">
      <w:pPr>
        <w:pStyle w:val="ListParagraph"/>
        <w:numPr>
          <w:ilvl w:val="0"/>
          <w:numId w:val="10"/>
        </w:numPr>
        <w:rPr>
          <w:lang w:val="en-IN"/>
        </w:rPr>
      </w:pPr>
      <w:r w:rsidRPr="00124FA6">
        <w:rPr>
          <w:lang w:val="en-IN"/>
        </w:rPr>
        <w:t>Career Goals: Discuss your long-term career goals and how an MBA aligns with them. This could be moving into a leadership role, starting your own business, or working in a specific industry.</w:t>
      </w:r>
    </w:p>
    <w:p w14:paraId="29DFE45B" w14:textId="77777777" w:rsidR="00124FA6" w:rsidRPr="00124FA6" w:rsidRDefault="00124FA6" w:rsidP="00124FA6">
      <w:pPr>
        <w:pStyle w:val="ListParagraph"/>
        <w:numPr>
          <w:ilvl w:val="0"/>
          <w:numId w:val="10"/>
        </w:numPr>
        <w:rPr>
          <w:lang w:val="en-IN"/>
        </w:rPr>
      </w:pPr>
      <w:r w:rsidRPr="00124FA6">
        <w:rPr>
          <w:lang w:val="en-IN"/>
        </w:rPr>
        <w:t>Skills Gap: Identify the skills you felt were missing from your profile that an MBA could provide. This could be strategic thinking, business acumen, leadership, or communication skills.</w:t>
      </w:r>
    </w:p>
    <w:p w14:paraId="0D484B48" w14:textId="77777777" w:rsidR="00124FA6" w:rsidRPr="00124FA6" w:rsidRDefault="00124FA6" w:rsidP="00124FA6">
      <w:pPr>
        <w:pStyle w:val="ListParagraph"/>
        <w:numPr>
          <w:ilvl w:val="0"/>
          <w:numId w:val="10"/>
        </w:numPr>
        <w:rPr>
          <w:lang w:val="en-IN"/>
        </w:rPr>
      </w:pPr>
      <w:r w:rsidRPr="00124FA6">
        <w:rPr>
          <w:lang w:val="en-IN"/>
        </w:rPr>
        <w:t>Broaden Perspective: Talk about your desire to broaden your perspective beyond the technical field. An MBA can provide a holistic view of business, which can be valuable in making strategic decisions.</w:t>
      </w:r>
    </w:p>
    <w:p w14:paraId="297CC2ED" w14:textId="77777777" w:rsidR="00124FA6" w:rsidRPr="00124FA6" w:rsidRDefault="00124FA6" w:rsidP="00124FA6">
      <w:pPr>
        <w:pStyle w:val="ListParagraph"/>
        <w:numPr>
          <w:ilvl w:val="0"/>
          <w:numId w:val="10"/>
        </w:numPr>
        <w:rPr>
          <w:lang w:val="en-IN"/>
        </w:rPr>
      </w:pPr>
      <w:r w:rsidRPr="00124FA6">
        <w:rPr>
          <w:lang w:val="en-IN"/>
        </w:rPr>
        <w:t>Networking Opportunities: MBA programs often provide excellent networking opportunities, which can be beneficial for your career. Discuss how you plan to leverage these opportunities.</w:t>
      </w:r>
    </w:p>
    <w:p w14:paraId="324ED9A9" w14:textId="77777777" w:rsidR="00124FA6" w:rsidRPr="00124FA6" w:rsidRDefault="00124FA6" w:rsidP="00124FA6">
      <w:pPr>
        <w:pStyle w:val="ListParagraph"/>
        <w:numPr>
          <w:ilvl w:val="0"/>
          <w:numId w:val="10"/>
        </w:numPr>
        <w:rPr>
          <w:lang w:val="en-IN"/>
        </w:rPr>
      </w:pPr>
      <w:r w:rsidRPr="00124FA6">
        <w:rPr>
          <w:lang w:val="en-IN"/>
        </w:rPr>
        <w:lastRenderedPageBreak/>
        <w:t>Real-world Application: Discuss how an MBA can provide real-world business experience through case studies, internships, and projects.</w:t>
      </w:r>
    </w:p>
    <w:p w14:paraId="160100E3"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3F8BCBCC" w14:textId="77777777" w:rsidR="00124FA6" w:rsidRPr="00124FA6" w:rsidRDefault="00124FA6" w:rsidP="00124FA6">
      <w:pPr>
        <w:pStyle w:val="ListParagraph"/>
        <w:numPr>
          <w:ilvl w:val="0"/>
          <w:numId w:val="10"/>
        </w:numPr>
        <w:rPr>
          <w:lang w:val="en-IN"/>
        </w:rPr>
      </w:pPr>
      <w:r w:rsidRPr="00124FA6">
        <w:rPr>
          <w:lang w:val="en-IN"/>
        </w:rPr>
        <w:t xml:space="preserve">While my technical background would indeed be well-suited to an </w:t>
      </w:r>
      <w:proofErr w:type="spellStart"/>
      <w:proofErr w:type="gramStart"/>
      <w:r w:rsidRPr="00124FA6">
        <w:rPr>
          <w:lang w:val="en-IN"/>
        </w:rPr>
        <w:t>M.Tech</w:t>
      </w:r>
      <w:proofErr w:type="spellEnd"/>
      <w:proofErr w:type="gramEnd"/>
      <w:r w:rsidRPr="00124FA6">
        <w:rPr>
          <w:lang w:val="en-IN"/>
        </w:rPr>
        <w:t>, I chose to pursue an MBA to align with my career goals. I aspire to move into a leadership role where I can leverage my technical skills while also driving strategic decisions. I realized that to do this effectively, I needed to broaden my skill set beyond the technical domain. An MBA provides a comprehensive understanding of business operations, strategy, and leadership, which I believe are crucial for my career progression. Additionally, the networking opportunities and real-world business exposure offered by an MBA program are invaluable. I am confident that this combination of technical expertise and business acumen will enable me to contribute significantly to any organization.</w:t>
      </w:r>
    </w:p>
    <w:p w14:paraId="711627F3"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0C530D44" w14:textId="77777777" w:rsidR="00124FA6" w:rsidRPr="00124FA6" w:rsidRDefault="00124FA6" w:rsidP="00124FA6">
      <w:pPr>
        <w:rPr>
          <w:lang w:val="en-IN"/>
        </w:rPr>
      </w:pPr>
    </w:p>
    <w:p w14:paraId="7A07831E" w14:textId="77777777" w:rsidR="00124FA6" w:rsidRPr="00124FA6" w:rsidRDefault="00124FA6" w:rsidP="00124FA6">
      <w:pPr>
        <w:pStyle w:val="ListParagraph"/>
        <w:numPr>
          <w:ilvl w:val="0"/>
          <w:numId w:val="10"/>
        </w:numPr>
        <w:rPr>
          <w:b/>
          <w:bCs/>
          <w:lang w:val="en-IN"/>
        </w:rPr>
      </w:pPr>
      <w:r w:rsidRPr="00124FA6">
        <w:rPr>
          <w:b/>
          <w:bCs/>
          <w:lang w:val="en-IN"/>
        </w:rPr>
        <w:t>Q-21: For people having one or more PG degrees in prior: why did you decide to pursue MBA after having done post grad in ___?</w:t>
      </w:r>
    </w:p>
    <w:p w14:paraId="0D3E2132"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238C220E" w14:textId="77777777" w:rsidR="00124FA6" w:rsidRPr="00124FA6" w:rsidRDefault="00124FA6" w:rsidP="00124FA6">
      <w:pPr>
        <w:pStyle w:val="ListParagraph"/>
        <w:numPr>
          <w:ilvl w:val="0"/>
          <w:numId w:val="10"/>
        </w:numPr>
        <w:rPr>
          <w:lang w:val="en-IN"/>
        </w:rPr>
      </w:pPr>
      <w:r w:rsidRPr="00124FA6">
        <w:rPr>
          <w:lang w:val="en-IN"/>
        </w:rPr>
        <w:t>Career Goals: Discuss your career goals and how an MBA can help you achieve them. This could be moving into a leadership role, changing industries, or enhancing your understanding of business.</w:t>
      </w:r>
    </w:p>
    <w:p w14:paraId="520330FA" w14:textId="77777777" w:rsidR="00124FA6" w:rsidRPr="00124FA6" w:rsidRDefault="00124FA6" w:rsidP="00124FA6">
      <w:pPr>
        <w:pStyle w:val="ListParagraph"/>
        <w:numPr>
          <w:ilvl w:val="0"/>
          <w:numId w:val="10"/>
        </w:numPr>
        <w:rPr>
          <w:lang w:val="en-IN"/>
        </w:rPr>
      </w:pPr>
      <w:r w:rsidRPr="00124FA6">
        <w:rPr>
          <w:lang w:val="en-IN"/>
        </w:rPr>
        <w:t>Complementing Previous Education: Explain how an MBA can complement your previous postgraduate degree. For example, if your previous degree was in a technical field, an MBA could provide the business acumen to leverage your technical skills in a management role.</w:t>
      </w:r>
    </w:p>
    <w:p w14:paraId="5F7AC202" w14:textId="77777777" w:rsidR="00124FA6" w:rsidRPr="00124FA6" w:rsidRDefault="00124FA6" w:rsidP="00124FA6">
      <w:pPr>
        <w:pStyle w:val="ListParagraph"/>
        <w:numPr>
          <w:ilvl w:val="0"/>
          <w:numId w:val="10"/>
        </w:numPr>
        <w:rPr>
          <w:lang w:val="en-IN"/>
        </w:rPr>
      </w:pPr>
      <w:r w:rsidRPr="00124FA6">
        <w:rPr>
          <w:lang w:val="en-IN"/>
        </w:rPr>
        <w:t>Skill Enhancement: Discuss the specific skills that an MBA can provide that your previous degree did not. This could be strategic thinking, leadership, financial acumen, or marketing strategies.</w:t>
      </w:r>
    </w:p>
    <w:p w14:paraId="0371A2BE" w14:textId="77777777" w:rsidR="00124FA6" w:rsidRPr="00124FA6" w:rsidRDefault="00124FA6" w:rsidP="00124FA6">
      <w:pPr>
        <w:pStyle w:val="ListParagraph"/>
        <w:numPr>
          <w:ilvl w:val="0"/>
          <w:numId w:val="10"/>
        </w:numPr>
        <w:rPr>
          <w:lang w:val="en-IN"/>
        </w:rPr>
      </w:pPr>
      <w:r w:rsidRPr="00124FA6">
        <w:rPr>
          <w:lang w:val="en-IN"/>
        </w:rPr>
        <w:lastRenderedPageBreak/>
        <w:t>Networking Opportunities: MBA programs often provide excellent networking opportunities, which can be beneficial for your career. Discuss how you plan to leverage these opportunities.</w:t>
      </w:r>
    </w:p>
    <w:p w14:paraId="397D0899" w14:textId="77777777" w:rsidR="00124FA6" w:rsidRPr="00124FA6" w:rsidRDefault="00124FA6" w:rsidP="00124FA6">
      <w:pPr>
        <w:pStyle w:val="ListParagraph"/>
        <w:numPr>
          <w:ilvl w:val="0"/>
          <w:numId w:val="10"/>
        </w:numPr>
        <w:rPr>
          <w:lang w:val="en-IN"/>
        </w:rPr>
      </w:pPr>
      <w:r w:rsidRPr="00124FA6">
        <w:rPr>
          <w:lang w:val="en-IN"/>
        </w:rPr>
        <w:t>Personal Growth: Talk about your desire for personal growth and continuous learning. An MBA can provide a new perspective and a diverse set of experiences.</w:t>
      </w:r>
    </w:p>
    <w:p w14:paraId="0CBFAA8E"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2FFEBC50" w14:textId="77777777" w:rsidR="00124FA6" w:rsidRPr="00124FA6" w:rsidRDefault="00124FA6" w:rsidP="00124FA6">
      <w:pPr>
        <w:pStyle w:val="ListParagraph"/>
        <w:numPr>
          <w:ilvl w:val="0"/>
          <w:numId w:val="10"/>
        </w:numPr>
        <w:rPr>
          <w:lang w:val="en-IN"/>
        </w:rPr>
      </w:pPr>
      <w:r w:rsidRPr="00124FA6">
        <w:rPr>
          <w:lang w:val="en-IN"/>
        </w:rPr>
        <w:t>Despite having a postgraduate degree in Computer Science, I decided to pursue an MBA to broaden my career prospects and enhance my understanding of business. My technical background provides me with a solid foundation in problem-solving and analytical thinking. However, I realized that to move into a leadership role and make strategic decisions, I needed a strong understanding of business operations, which an MBA could provide. Additionally, the networking opportunities and diverse experiences offered by an MBA program are invaluable for personal growth and career advancement. I believe that this combination of technical expertise and business acumen will enable me to contribute significantly to any organization.</w:t>
      </w:r>
    </w:p>
    <w:p w14:paraId="5A8B21C7"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656AAF73" w14:textId="77777777" w:rsidR="00124FA6" w:rsidRPr="00124FA6" w:rsidRDefault="00124FA6" w:rsidP="00124FA6">
      <w:pPr>
        <w:rPr>
          <w:lang w:val="en-IN"/>
        </w:rPr>
      </w:pPr>
    </w:p>
    <w:p w14:paraId="269BAB88" w14:textId="77777777" w:rsidR="00124FA6" w:rsidRPr="00124FA6" w:rsidRDefault="00124FA6" w:rsidP="00124FA6">
      <w:pPr>
        <w:pStyle w:val="ListParagraph"/>
        <w:numPr>
          <w:ilvl w:val="0"/>
          <w:numId w:val="10"/>
        </w:numPr>
        <w:rPr>
          <w:b/>
          <w:bCs/>
          <w:lang w:val="en-IN"/>
        </w:rPr>
      </w:pPr>
      <w:r w:rsidRPr="00124FA6">
        <w:rPr>
          <w:b/>
          <w:bCs/>
          <w:lang w:val="en-IN"/>
        </w:rPr>
        <w:t>Q-22: For Freshers: Why should we prefer you over students who already have a corporate experience?</w:t>
      </w:r>
    </w:p>
    <w:p w14:paraId="3D104AE3"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3515AF12" w14:textId="77777777" w:rsidR="00124FA6" w:rsidRPr="00124FA6" w:rsidRDefault="00124FA6" w:rsidP="00124FA6">
      <w:pPr>
        <w:pStyle w:val="ListParagraph"/>
        <w:numPr>
          <w:ilvl w:val="0"/>
          <w:numId w:val="10"/>
        </w:numPr>
        <w:rPr>
          <w:lang w:val="en-IN"/>
        </w:rPr>
      </w:pPr>
      <w:r w:rsidRPr="00124FA6">
        <w:rPr>
          <w:lang w:val="en-IN"/>
        </w:rPr>
        <w:t>Highlight Your Academic Achievements: Discuss your academic achievements that demonstrate your knowledge and skills. This could be your grades, projects, or any relevant coursework.</w:t>
      </w:r>
    </w:p>
    <w:p w14:paraId="1BEA1FC1" w14:textId="77777777" w:rsidR="00124FA6" w:rsidRPr="00124FA6" w:rsidRDefault="00124FA6" w:rsidP="00124FA6">
      <w:pPr>
        <w:pStyle w:val="ListParagraph"/>
        <w:numPr>
          <w:ilvl w:val="0"/>
          <w:numId w:val="10"/>
        </w:numPr>
        <w:rPr>
          <w:lang w:val="en-IN"/>
        </w:rPr>
      </w:pPr>
      <w:r w:rsidRPr="00124FA6">
        <w:rPr>
          <w:lang w:val="en-IN"/>
        </w:rPr>
        <w:t>Showcase Your Fresh Perspective: As a fresher, you can bring a fresh perspective to the company. You can discuss how you’re up-to-date with the latest trends and technologies in your field.</w:t>
      </w:r>
    </w:p>
    <w:p w14:paraId="7FD0FD43" w14:textId="77777777" w:rsidR="00124FA6" w:rsidRPr="00124FA6" w:rsidRDefault="00124FA6" w:rsidP="00124FA6">
      <w:pPr>
        <w:pStyle w:val="ListParagraph"/>
        <w:numPr>
          <w:ilvl w:val="0"/>
          <w:numId w:val="10"/>
        </w:numPr>
        <w:rPr>
          <w:lang w:val="en-IN"/>
        </w:rPr>
      </w:pPr>
      <w:r w:rsidRPr="00124FA6">
        <w:rPr>
          <w:lang w:val="en-IN"/>
        </w:rPr>
        <w:lastRenderedPageBreak/>
        <w:t>Discuss Your Adaptability: Without pre-existing work habits, you may be more adaptable and open to learning new ways of doing things. Highlight your willingness to learn and adapt.</w:t>
      </w:r>
    </w:p>
    <w:p w14:paraId="0F90DE7E" w14:textId="77777777" w:rsidR="00124FA6" w:rsidRPr="00124FA6" w:rsidRDefault="00124FA6" w:rsidP="00124FA6">
      <w:pPr>
        <w:pStyle w:val="ListParagraph"/>
        <w:numPr>
          <w:ilvl w:val="0"/>
          <w:numId w:val="10"/>
        </w:numPr>
        <w:rPr>
          <w:lang w:val="en-IN"/>
        </w:rPr>
      </w:pPr>
      <w:r w:rsidRPr="00124FA6">
        <w:rPr>
          <w:lang w:val="en-IN"/>
        </w:rPr>
        <w:t>Extracurricular Activities: If you’ve been involved in extracurricular activities, especially those in leadership roles, be sure to mention them. These can demonstrate skills like teamwork, leadership, and time management. </w:t>
      </w:r>
    </w:p>
    <w:p w14:paraId="43B431A9" w14:textId="77777777" w:rsidR="00124FA6" w:rsidRPr="00124FA6" w:rsidRDefault="00124FA6" w:rsidP="00124FA6">
      <w:pPr>
        <w:pStyle w:val="ListParagraph"/>
        <w:numPr>
          <w:ilvl w:val="0"/>
          <w:numId w:val="10"/>
        </w:numPr>
        <w:rPr>
          <w:lang w:val="en-IN"/>
        </w:rPr>
      </w:pPr>
      <w:r w:rsidRPr="00124FA6">
        <w:rPr>
          <w:lang w:val="en-IN"/>
        </w:rPr>
        <w:t>Internships and Part-time Jobs: If you’ve done internships or part-time jobs, even if they’re not in your field, they can still provide valuable experiences. Discuss what you learned from them.</w:t>
      </w:r>
    </w:p>
    <w:p w14:paraId="72E1E879" w14:textId="77777777" w:rsidR="00124FA6" w:rsidRPr="00124FA6" w:rsidRDefault="00124FA6" w:rsidP="00124FA6">
      <w:pPr>
        <w:pStyle w:val="ListParagraph"/>
        <w:numPr>
          <w:ilvl w:val="0"/>
          <w:numId w:val="10"/>
        </w:numPr>
        <w:rPr>
          <w:lang w:val="en-IN"/>
        </w:rPr>
      </w:pPr>
      <w:r w:rsidRPr="00124FA6">
        <w:rPr>
          <w:lang w:val="en-IN"/>
        </w:rPr>
        <w:t>Enthusiasm and Motivation: Show your enthusiasm for the role and the industry. Your passion and motivation can often make up for a lack of experience.</w:t>
      </w:r>
    </w:p>
    <w:p w14:paraId="5FA0601E"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269449F9" w14:textId="77777777" w:rsidR="00124FA6" w:rsidRPr="00124FA6" w:rsidRDefault="00124FA6" w:rsidP="00124FA6">
      <w:pPr>
        <w:pStyle w:val="ListParagraph"/>
        <w:numPr>
          <w:ilvl w:val="0"/>
          <w:numId w:val="10"/>
        </w:numPr>
        <w:rPr>
          <w:lang w:val="en-IN"/>
        </w:rPr>
      </w:pPr>
      <w:r w:rsidRPr="00124FA6">
        <w:rPr>
          <w:lang w:val="en-IN"/>
        </w:rPr>
        <w:t>Although I am a fresher, I bring a strong academic background and a fresh perspective to the table. During my studies, I have consistently achieved top grades and have worked on projects that have given me a solid understanding of the field. I have also been actively involved in extracurricular activities, which have honed my leadership and teamwork skills. I have completed internships where I demonstrated my adaptability and eagerness to learn. I am highly motivated and passionate about this industry, and I am ready to bring my energy and commitment to your team.</w:t>
      </w:r>
    </w:p>
    <w:p w14:paraId="21E69E97"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36079D1B" w14:textId="77777777" w:rsidR="00124FA6" w:rsidRPr="00124FA6" w:rsidRDefault="00124FA6" w:rsidP="00124FA6">
      <w:pPr>
        <w:rPr>
          <w:lang w:val="en-IN"/>
        </w:rPr>
      </w:pPr>
    </w:p>
    <w:p w14:paraId="275EC51F" w14:textId="77777777" w:rsidR="00124FA6" w:rsidRPr="00124FA6" w:rsidRDefault="00124FA6" w:rsidP="00124FA6">
      <w:pPr>
        <w:pStyle w:val="ListParagraph"/>
        <w:numPr>
          <w:ilvl w:val="0"/>
          <w:numId w:val="10"/>
        </w:numPr>
        <w:rPr>
          <w:b/>
          <w:bCs/>
          <w:lang w:val="en-IN"/>
        </w:rPr>
      </w:pPr>
      <w:r w:rsidRPr="00124FA6">
        <w:rPr>
          <w:b/>
          <w:bCs/>
          <w:lang w:val="en-IN"/>
        </w:rPr>
        <w:t>Q-23: How do you prioritize your work?</w:t>
      </w:r>
    </w:p>
    <w:p w14:paraId="79BD0DED"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64CC2ADE" w14:textId="77777777" w:rsidR="00124FA6" w:rsidRPr="00124FA6" w:rsidRDefault="00124FA6" w:rsidP="00124FA6">
      <w:pPr>
        <w:pStyle w:val="ListParagraph"/>
        <w:numPr>
          <w:ilvl w:val="0"/>
          <w:numId w:val="10"/>
        </w:numPr>
        <w:rPr>
          <w:lang w:val="en-IN"/>
        </w:rPr>
      </w:pPr>
      <w:r w:rsidRPr="00124FA6">
        <w:rPr>
          <w:lang w:val="en-IN"/>
        </w:rPr>
        <w:t>Understand Your Tasks: Start by explaining how you ensure you fully understand your tasks. This could involve clarifying with your manager or team, or doing your own research.</w:t>
      </w:r>
    </w:p>
    <w:p w14:paraId="0795648A" w14:textId="77777777" w:rsidR="00124FA6" w:rsidRPr="00124FA6" w:rsidRDefault="00124FA6" w:rsidP="00124FA6">
      <w:pPr>
        <w:pStyle w:val="ListParagraph"/>
        <w:numPr>
          <w:ilvl w:val="0"/>
          <w:numId w:val="10"/>
        </w:numPr>
        <w:rPr>
          <w:lang w:val="en-IN"/>
        </w:rPr>
      </w:pPr>
      <w:r w:rsidRPr="00124FA6">
        <w:rPr>
          <w:lang w:val="en-IN"/>
        </w:rPr>
        <w:lastRenderedPageBreak/>
        <w:t>Evaluate Importance and Urgency: Discuss how you evaluate the importance and urgency of your tasks. You might use a system like the Eisenhower Matrix, which separates tasks into four categories: important and urgent, important but not urgent, not important but urgent, and not important and not urgent.</w:t>
      </w:r>
    </w:p>
    <w:p w14:paraId="093EA61A" w14:textId="77777777" w:rsidR="00124FA6" w:rsidRPr="00124FA6" w:rsidRDefault="00124FA6" w:rsidP="00124FA6">
      <w:pPr>
        <w:pStyle w:val="ListParagraph"/>
        <w:numPr>
          <w:ilvl w:val="0"/>
          <w:numId w:val="10"/>
        </w:numPr>
        <w:rPr>
          <w:lang w:val="en-IN"/>
        </w:rPr>
      </w:pPr>
      <w:r w:rsidRPr="00124FA6">
        <w:rPr>
          <w:lang w:val="en-IN"/>
        </w:rPr>
        <w:t>Consider Deadlines and Task Length: Talk about how you take into account the deadlines and the length of time it will take to complete tasks. Longer tasks with earlier deadlines might need to be started before shorter tasks with later deadlines.</w:t>
      </w:r>
    </w:p>
    <w:p w14:paraId="4376EE1D" w14:textId="77777777" w:rsidR="00124FA6" w:rsidRPr="00124FA6" w:rsidRDefault="00124FA6" w:rsidP="00124FA6">
      <w:pPr>
        <w:pStyle w:val="ListParagraph"/>
        <w:numPr>
          <w:ilvl w:val="0"/>
          <w:numId w:val="10"/>
        </w:numPr>
        <w:rPr>
          <w:lang w:val="en-IN"/>
        </w:rPr>
      </w:pPr>
      <w:r w:rsidRPr="00124FA6">
        <w:rPr>
          <w:lang w:val="en-IN"/>
        </w:rPr>
        <w:t>Be Flexible: Show that you’re able to adapt your priorities if circumstances change. This could be a sudden urgent task or a change in project requirements.</w:t>
      </w:r>
    </w:p>
    <w:p w14:paraId="4499B0FE" w14:textId="77777777" w:rsidR="00124FA6" w:rsidRPr="00124FA6" w:rsidRDefault="00124FA6" w:rsidP="00124FA6">
      <w:pPr>
        <w:pStyle w:val="ListParagraph"/>
        <w:numPr>
          <w:ilvl w:val="0"/>
          <w:numId w:val="10"/>
        </w:numPr>
        <w:rPr>
          <w:lang w:val="en-IN"/>
        </w:rPr>
      </w:pPr>
      <w:r w:rsidRPr="00124FA6">
        <w:rPr>
          <w:lang w:val="en-IN"/>
        </w:rPr>
        <w:t>Use Tools: If you use any tools or apps to help you prioritize and manage your work, mention them. This could be a digital calendar, project management software, or a simple to-do list.</w:t>
      </w:r>
    </w:p>
    <w:p w14:paraId="5727CDAC"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2D0A31AD" w14:textId="77777777" w:rsidR="00124FA6" w:rsidRPr="00124FA6" w:rsidRDefault="00124FA6" w:rsidP="00124FA6">
      <w:pPr>
        <w:pStyle w:val="ListParagraph"/>
        <w:numPr>
          <w:ilvl w:val="0"/>
          <w:numId w:val="10"/>
        </w:numPr>
        <w:rPr>
          <w:lang w:val="en-IN"/>
        </w:rPr>
      </w:pPr>
      <w:r w:rsidRPr="00124FA6">
        <w:rPr>
          <w:lang w:val="en-IN"/>
        </w:rPr>
        <w:t>I prioritize my work by first ensuring I have a clear understanding of all my tasks and their deadlines. I then use the Eisenhower Matrix to categorize tasks based on their importance and urgency. This helps me identify which tasks need to be tackled immediately, which can be scheduled for later, which can be delegated, and which can be set aside. I also consider the length of time each task will take, starting longer tasks well before their deadlines even if they’re not the most urgent. I use a digital calendar to keep track of deadlines and a project management tool to manage my tasks. I remain flexible and ready to adjust my priorities if circumstances change.</w:t>
      </w:r>
    </w:p>
    <w:p w14:paraId="7B208CCA"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70DF8230" w14:textId="77777777" w:rsidR="0070440D" w:rsidRPr="0070440D" w:rsidRDefault="0070440D" w:rsidP="0070440D">
      <w:pPr>
        <w:rPr>
          <w:lang w:val="en-IN"/>
        </w:rPr>
      </w:pPr>
    </w:p>
    <w:p w14:paraId="2AC62482" w14:textId="77777777" w:rsidR="00124FA6" w:rsidRPr="00124FA6" w:rsidRDefault="00124FA6" w:rsidP="00124FA6">
      <w:pPr>
        <w:pStyle w:val="ListParagraph"/>
        <w:numPr>
          <w:ilvl w:val="0"/>
          <w:numId w:val="10"/>
        </w:numPr>
        <w:rPr>
          <w:b/>
          <w:bCs/>
          <w:lang w:val="en-IN"/>
        </w:rPr>
      </w:pPr>
      <w:r w:rsidRPr="00124FA6">
        <w:rPr>
          <w:b/>
          <w:bCs/>
          <w:lang w:val="en-IN"/>
        </w:rPr>
        <w:t>Q-24: Tell Us About a Situation Where You Took Initiative or Took on a Leadership Role.</w:t>
      </w:r>
    </w:p>
    <w:p w14:paraId="0E736446"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7BDA8B1F" w14:textId="77777777" w:rsidR="00124FA6" w:rsidRPr="00124FA6" w:rsidRDefault="00124FA6" w:rsidP="00124FA6">
      <w:pPr>
        <w:pStyle w:val="ListParagraph"/>
        <w:numPr>
          <w:ilvl w:val="0"/>
          <w:numId w:val="10"/>
        </w:numPr>
        <w:rPr>
          <w:lang w:val="en-IN"/>
        </w:rPr>
      </w:pPr>
      <w:r w:rsidRPr="00124FA6">
        <w:rPr>
          <w:lang w:val="en-IN"/>
        </w:rPr>
        <w:lastRenderedPageBreak/>
        <w:t>Choose a Relevant Situation: Think about a time when you took the initiative to solve a problem or lead a project. This could be at work, in school, or even in a volunteer setting.</w:t>
      </w:r>
    </w:p>
    <w:p w14:paraId="0A181F39" w14:textId="77777777" w:rsidR="00124FA6" w:rsidRPr="00124FA6" w:rsidRDefault="00124FA6" w:rsidP="00124FA6">
      <w:pPr>
        <w:pStyle w:val="ListParagraph"/>
        <w:numPr>
          <w:ilvl w:val="0"/>
          <w:numId w:val="10"/>
        </w:numPr>
        <w:rPr>
          <w:lang w:val="en-IN"/>
        </w:rPr>
      </w:pPr>
      <w:r w:rsidRPr="00124FA6">
        <w:rPr>
          <w:lang w:val="en-IN"/>
        </w:rPr>
        <w:t>Describe the Situation: Clearly explain the situation, your role, and the challenges you faced. The more specific you are, the more engaging your story will be.</w:t>
      </w:r>
    </w:p>
    <w:p w14:paraId="5A728407" w14:textId="77777777" w:rsidR="00124FA6" w:rsidRPr="00124FA6" w:rsidRDefault="00124FA6" w:rsidP="00124FA6">
      <w:pPr>
        <w:pStyle w:val="ListParagraph"/>
        <w:numPr>
          <w:ilvl w:val="0"/>
          <w:numId w:val="10"/>
        </w:numPr>
        <w:rPr>
          <w:lang w:val="en-IN"/>
        </w:rPr>
      </w:pPr>
      <w:r w:rsidRPr="00124FA6">
        <w:rPr>
          <w:lang w:val="en-IN"/>
        </w:rPr>
        <w:t>Explain Your Actions: Detail what you did to take initiative or lead. This could include identifying a problem, proposing a solution, motivating a team, or making difficult decisions.</w:t>
      </w:r>
    </w:p>
    <w:p w14:paraId="763FF4D4" w14:textId="77777777" w:rsidR="00124FA6" w:rsidRPr="00124FA6" w:rsidRDefault="00124FA6" w:rsidP="00124FA6">
      <w:pPr>
        <w:pStyle w:val="ListParagraph"/>
        <w:numPr>
          <w:ilvl w:val="0"/>
          <w:numId w:val="10"/>
        </w:numPr>
        <w:rPr>
          <w:lang w:val="en-IN"/>
        </w:rPr>
      </w:pPr>
      <w:r w:rsidRPr="00124FA6">
        <w:rPr>
          <w:lang w:val="en-IN"/>
        </w:rPr>
        <w:t>Highlight the Results: Discuss the outcome of your actions. This could be a successful project completion, a problem solved, or an improvement in the company’s processes or performance. Use quantifiable achievements if possible.</w:t>
      </w:r>
    </w:p>
    <w:p w14:paraId="0EA065A0" w14:textId="77777777" w:rsidR="00124FA6" w:rsidRPr="00124FA6" w:rsidRDefault="00124FA6" w:rsidP="00124FA6">
      <w:pPr>
        <w:pStyle w:val="ListParagraph"/>
        <w:numPr>
          <w:ilvl w:val="0"/>
          <w:numId w:val="10"/>
        </w:numPr>
        <w:rPr>
          <w:lang w:val="en-IN"/>
        </w:rPr>
      </w:pPr>
      <w:r w:rsidRPr="00124FA6">
        <w:rPr>
          <w:lang w:val="en-IN"/>
        </w:rPr>
        <w:t>Reflect on Your Learning: Explain what you learned from this experience. This could be about leadership, problem-solving, teamwork, or yourself.</w:t>
      </w:r>
    </w:p>
    <w:p w14:paraId="3A67614C"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2B0C86F7" w14:textId="77777777" w:rsidR="00124FA6" w:rsidRPr="00124FA6" w:rsidRDefault="00124FA6" w:rsidP="00124FA6">
      <w:pPr>
        <w:pStyle w:val="ListParagraph"/>
        <w:numPr>
          <w:ilvl w:val="0"/>
          <w:numId w:val="10"/>
        </w:numPr>
        <w:rPr>
          <w:lang w:val="en-IN"/>
        </w:rPr>
      </w:pPr>
      <w:r w:rsidRPr="00124FA6">
        <w:rPr>
          <w:lang w:val="en-IN"/>
        </w:rPr>
        <w:t>In my previous role, I noticed that our team was spending a lot of time on manual data entry, which was not only time-consuming but also prone to errors. I took the initiative to research and propose a solution that involved automating the data entry process. I presented my proposal to the management and, once approved, led the implementation of the new system. As a result, we were able to reduce data entry time by 50% and significantly reduce errors. This experience taught me the value of initiative and the importance of innovation in improving efficiency.</w:t>
      </w:r>
    </w:p>
    <w:p w14:paraId="1AA269DB"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0FA3EE2A" w14:textId="77777777" w:rsidR="0070440D" w:rsidRPr="0070440D" w:rsidRDefault="0070440D" w:rsidP="0070440D">
      <w:pPr>
        <w:rPr>
          <w:lang w:val="en-IN"/>
        </w:rPr>
      </w:pPr>
    </w:p>
    <w:p w14:paraId="63C3ABE8" w14:textId="77777777" w:rsidR="00124FA6" w:rsidRPr="00124FA6" w:rsidRDefault="00124FA6" w:rsidP="00124FA6">
      <w:pPr>
        <w:pStyle w:val="ListParagraph"/>
        <w:numPr>
          <w:ilvl w:val="0"/>
          <w:numId w:val="10"/>
        </w:numPr>
        <w:rPr>
          <w:b/>
          <w:bCs/>
          <w:lang w:val="en-IN"/>
        </w:rPr>
      </w:pPr>
      <w:r w:rsidRPr="00124FA6">
        <w:rPr>
          <w:b/>
          <w:bCs/>
          <w:lang w:val="en-IN"/>
        </w:rPr>
        <w:t xml:space="preserve">Q-25: Can You Tell Us About a Project or Accomplishment You’re Proud of, and </w:t>
      </w:r>
      <w:proofErr w:type="gramStart"/>
      <w:r w:rsidRPr="00124FA6">
        <w:rPr>
          <w:b/>
          <w:bCs/>
          <w:lang w:val="en-IN"/>
        </w:rPr>
        <w:t>Why</w:t>
      </w:r>
      <w:proofErr w:type="gramEnd"/>
      <w:r w:rsidRPr="00124FA6">
        <w:rPr>
          <w:b/>
          <w:bCs/>
          <w:lang w:val="en-IN"/>
        </w:rPr>
        <w:t>?</w:t>
      </w:r>
    </w:p>
    <w:p w14:paraId="64A6C9B5"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6D950A34" w14:textId="77777777" w:rsidR="00124FA6" w:rsidRPr="00124FA6" w:rsidRDefault="00124FA6" w:rsidP="00124FA6">
      <w:pPr>
        <w:pStyle w:val="ListParagraph"/>
        <w:numPr>
          <w:ilvl w:val="0"/>
          <w:numId w:val="10"/>
        </w:numPr>
        <w:rPr>
          <w:lang w:val="en-IN"/>
        </w:rPr>
      </w:pPr>
      <w:r w:rsidRPr="00124FA6">
        <w:rPr>
          <w:lang w:val="en-IN"/>
        </w:rPr>
        <w:lastRenderedPageBreak/>
        <w:t>Choose a Relevant Project or Accomplishment: Think about a project or accomplishment that is relevant to the role you’re applying for. This could be a successful project you led, a problem you solved, or a recognition you received.</w:t>
      </w:r>
    </w:p>
    <w:p w14:paraId="09B56AD9" w14:textId="77777777" w:rsidR="00124FA6" w:rsidRPr="00124FA6" w:rsidRDefault="00124FA6" w:rsidP="00124FA6">
      <w:pPr>
        <w:pStyle w:val="ListParagraph"/>
        <w:numPr>
          <w:ilvl w:val="0"/>
          <w:numId w:val="10"/>
        </w:numPr>
        <w:rPr>
          <w:lang w:val="en-IN"/>
        </w:rPr>
      </w:pPr>
      <w:r w:rsidRPr="00124FA6">
        <w:rPr>
          <w:lang w:val="en-IN"/>
        </w:rPr>
        <w:t>Describe the Project or Accomplishment: Clearly explain what the project or accomplishment was, your role in it, and why it was challenging. The more specific you are, the more engaging your story will be.</w:t>
      </w:r>
    </w:p>
    <w:p w14:paraId="0FD0C759" w14:textId="77777777" w:rsidR="00124FA6" w:rsidRPr="00124FA6" w:rsidRDefault="00124FA6" w:rsidP="00124FA6">
      <w:pPr>
        <w:pStyle w:val="ListParagraph"/>
        <w:numPr>
          <w:ilvl w:val="0"/>
          <w:numId w:val="10"/>
        </w:numPr>
        <w:rPr>
          <w:lang w:val="en-IN"/>
        </w:rPr>
      </w:pPr>
      <w:r w:rsidRPr="00124FA6">
        <w:rPr>
          <w:lang w:val="en-IN"/>
        </w:rPr>
        <w:t>Explain Your Actions: Detail what you did to contribute to the project or accomplishment. This could include your strategies, the skills you used, or the obstacles you overcame.</w:t>
      </w:r>
    </w:p>
    <w:p w14:paraId="577C63DE" w14:textId="77777777" w:rsidR="00124FA6" w:rsidRPr="00124FA6" w:rsidRDefault="00124FA6" w:rsidP="00124FA6">
      <w:pPr>
        <w:pStyle w:val="ListParagraph"/>
        <w:numPr>
          <w:ilvl w:val="0"/>
          <w:numId w:val="10"/>
        </w:numPr>
        <w:rPr>
          <w:lang w:val="en-IN"/>
        </w:rPr>
      </w:pPr>
      <w:r w:rsidRPr="00124FA6">
        <w:rPr>
          <w:lang w:val="en-IN"/>
        </w:rPr>
        <w:t>Highlight the Results: Discuss the outcome of your actions. This could be a successful project completion, a problem solved, or an improvement in the company’s processes or performance. Use quantifiable achievements if possible.</w:t>
      </w:r>
    </w:p>
    <w:p w14:paraId="5A1020E0" w14:textId="77777777" w:rsidR="00124FA6" w:rsidRPr="00124FA6" w:rsidRDefault="00124FA6" w:rsidP="00124FA6">
      <w:pPr>
        <w:pStyle w:val="ListParagraph"/>
        <w:numPr>
          <w:ilvl w:val="0"/>
          <w:numId w:val="10"/>
        </w:numPr>
        <w:rPr>
          <w:lang w:val="en-IN"/>
        </w:rPr>
      </w:pPr>
      <w:r w:rsidRPr="00124FA6">
        <w:rPr>
          <w:lang w:val="en-IN"/>
        </w:rPr>
        <w:t>Reflect on Your Pride: Explain why you’re proud of this project or accomplishment. This could be because of the impact it had, the skills you learned, or the recognition you received.</w:t>
      </w:r>
    </w:p>
    <w:p w14:paraId="37CA1A6D" w14:textId="77777777" w:rsidR="00124FA6" w:rsidRPr="00124FA6" w:rsidRDefault="00124FA6" w:rsidP="00124FA6">
      <w:pPr>
        <w:pStyle w:val="ListParagraph"/>
        <w:numPr>
          <w:ilvl w:val="0"/>
          <w:numId w:val="10"/>
        </w:numPr>
        <w:rPr>
          <w:lang w:val="en-IN"/>
        </w:rPr>
      </w:pPr>
      <w:r w:rsidRPr="00124FA6">
        <w:rPr>
          <w:lang w:val="en-IN"/>
        </w:rPr>
        <w:t>Remember, the goal is to demonstrate your skills, your ability to overcome challenges, and your commitment to achieving exceptional results.</w:t>
      </w:r>
    </w:p>
    <w:p w14:paraId="5F649466"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309DEDDD" w14:textId="77777777" w:rsidR="00124FA6" w:rsidRPr="00124FA6" w:rsidRDefault="00124FA6" w:rsidP="00124FA6">
      <w:pPr>
        <w:pStyle w:val="ListParagraph"/>
        <w:numPr>
          <w:ilvl w:val="0"/>
          <w:numId w:val="10"/>
        </w:numPr>
        <w:rPr>
          <w:lang w:val="en-IN"/>
        </w:rPr>
      </w:pPr>
      <w:r w:rsidRPr="00124FA6">
        <w:rPr>
          <w:lang w:val="en-IN"/>
        </w:rPr>
        <w:t>One project I’m particularly proud of was the development of a new software application in my previous role as a software engineer. The project was complex and had a tight deadline, which made it quite challenging. I was responsible for designing and implementing the application’s user interface. I used my technical skills and creativity to develop a user-friendly and efficient interface. Despite the challenges, we were able to complete the project on time and the application was well-received by users, leading to a 20% increase in productivity. I’m proud of this project because it had a significant impact on the company and it allowed me to showcase my technical and problem-solving skills.</w:t>
      </w:r>
    </w:p>
    <w:p w14:paraId="35BB04D6" w14:textId="77777777" w:rsidR="00124FA6" w:rsidRDefault="00124FA6" w:rsidP="00124FA6">
      <w:pPr>
        <w:pStyle w:val="ListParagraph"/>
        <w:numPr>
          <w:ilvl w:val="0"/>
          <w:numId w:val="10"/>
        </w:numPr>
        <w:rPr>
          <w:lang w:val="en-IN"/>
        </w:rPr>
      </w:pPr>
      <w:r w:rsidRPr="00124FA6">
        <w:rPr>
          <w:lang w:val="en-IN"/>
        </w:rPr>
        <w:lastRenderedPageBreak/>
        <w:t>NOTE: This is just an example and your answer should be tailored to your own experiences and self-awareness.</w:t>
      </w:r>
    </w:p>
    <w:p w14:paraId="20C0233A" w14:textId="77777777" w:rsidR="0070440D" w:rsidRPr="0070440D" w:rsidRDefault="0070440D" w:rsidP="0070440D">
      <w:pPr>
        <w:rPr>
          <w:lang w:val="en-IN"/>
        </w:rPr>
      </w:pPr>
    </w:p>
    <w:p w14:paraId="62B55F81" w14:textId="77777777" w:rsidR="00124FA6" w:rsidRPr="00124FA6" w:rsidRDefault="00124FA6" w:rsidP="00124FA6">
      <w:pPr>
        <w:pStyle w:val="ListParagraph"/>
        <w:numPr>
          <w:ilvl w:val="0"/>
          <w:numId w:val="10"/>
        </w:numPr>
        <w:rPr>
          <w:b/>
          <w:bCs/>
          <w:lang w:val="en-IN"/>
        </w:rPr>
      </w:pPr>
      <w:r w:rsidRPr="00124FA6">
        <w:rPr>
          <w:b/>
          <w:bCs/>
          <w:lang w:val="en-IN"/>
        </w:rPr>
        <w:t xml:space="preserve">Q-26: What’s the Best Team You’ve Ever Been a Part of, and </w:t>
      </w:r>
      <w:proofErr w:type="gramStart"/>
      <w:r w:rsidRPr="00124FA6">
        <w:rPr>
          <w:b/>
          <w:bCs/>
          <w:lang w:val="en-IN"/>
        </w:rPr>
        <w:t>Why?/</w:t>
      </w:r>
      <w:proofErr w:type="gramEnd"/>
      <w:r w:rsidRPr="00124FA6">
        <w:rPr>
          <w:b/>
          <w:bCs/>
          <w:lang w:val="en-IN"/>
        </w:rPr>
        <w:t>What’s Your Ideal Team?</w:t>
      </w:r>
    </w:p>
    <w:p w14:paraId="631DC8EE"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08B22FFA" w14:textId="77777777" w:rsidR="00124FA6" w:rsidRPr="00124FA6" w:rsidRDefault="00124FA6" w:rsidP="00124FA6">
      <w:pPr>
        <w:pStyle w:val="ListParagraph"/>
        <w:numPr>
          <w:ilvl w:val="0"/>
          <w:numId w:val="10"/>
        </w:numPr>
        <w:rPr>
          <w:lang w:val="en-IN"/>
        </w:rPr>
      </w:pPr>
      <w:r w:rsidRPr="00124FA6">
        <w:rPr>
          <w:lang w:val="en-IN"/>
        </w:rPr>
        <w:t>Reflect on Your Experiences: Think about the teams you’ve been a part of and identify one that stands out. This could be a team at work, in school, or even a sports team.</w:t>
      </w:r>
    </w:p>
    <w:p w14:paraId="36E7314F" w14:textId="77777777" w:rsidR="00124FA6" w:rsidRPr="00124FA6" w:rsidRDefault="00124FA6" w:rsidP="00124FA6">
      <w:pPr>
        <w:pStyle w:val="ListParagraph"/>
        <w:numPr>
          <w:ilvl w:val="0"/>
          <w:numId w:val="10"/>
        </w:numPr>
        <w:rPr>
          <w:lang w:val="en-IN"/>
        </w:rPr>
      </w:pPr>
      <w:r w:rsidRPr="00124FA6">
        <w:rPr>
          <w:lang w:val="en-IN"/>
        </w:rPr>
        <w:t>Describe the Team: Discuss the characteristics of the team that made it effective. This could be the team’s communication, diversity, skills, or culture.</w:t>
      </w:r>
    </w:p>
    <w:p w14:paraId="5E5B72F9" w14:textId="77777777" w:rsidR="00124FA6" w:rsidRPr="00124FA6" w:rsidRDefault="00124FA6" w:rsidP="00124FA6">
      <w:pPr>
        <w:pStyle w:val="ListParagraph"/>
        <w:numPr>
          <w:ilvl w:val="0"/>
          <w:numId w:val="10"/>
        </w:numPr>
        <w:rPr>
          <w:lang w:val="en-IN"/>
        </w:rPr>
      </w:pPr>
      <w:r w:rsidRPr="00124FA6">
        <w:rPr>
          <w:lang w:val="en-IN"/>
        </w:rPr>
        <w:t>Highlight Your Role: Talk about your role in the team and how you contributed to its success. This could be your responsibilities, the skills you used, or the relationships you built.</w:t>
      </w:r>
    </w:p>
    <w:p w14:paraId="75569B09" w14:textId="77777777" w:rsidR="00124FA6" w:rsidRPr="00124FA6" w:rsidRDefault="00124FA6" w:rsidP="00124FA6">
      <w:pPr>
        <w:pStyle w:val="ListParagraph"/>
        <w:numPr>
          <w:ilvl w:val="0"/>
          <w:numId w:val="10"/>
        </w:numPr>
        <w:rPr>
          <w:lang w:val="en-IN"/>
        </w:rPr>
      </w:pPr>
      <w:r w:rsidRPr="00124FA6">
        <w:rPr>
          <w:lang w:val="en-IN"/>
        </w:rPr>
        <w:t>Discuss the Achievements: Highlight the team’s achievements. This could be a successful project, a problem solved, or a goal reached. Use quantifiable achievements if possible.</w:t>
      </w:r>
    </w:p>
    <w:p w14:paraId="1686ADA5" w14:textId="77777777" w:rsidR="00124FA6" w:rsidRPr="00124FA6" w:rsidRDefault="00124FA6" w:rsidP="00124FA6">
      <w:pPr>
        <w:pStyle w:val="ListParagraph"/>
        <w:numPr>
          <w:ilvl w:val="0"/>
          <w:numId w:val="10"/>
        </w:numPr>
        <w:rPr>
          <w:lang w:val="en-IN"/>
        </w:rPr>
      </w:pPr>
      <w:r w:rsidRPr="00124FA6">
        <w:rPr>
          <w:lang w:val="en-IN"/>
        </w:rPr>
        <w:t>Ideal Team: When discussing your ideal team, consider factors like diversity, skills, communication, and culture. Discuss how these factors contribute to a team’s success.</w:t>
      </w:r>
    </w:p>
    <w:p w14:paraId="47C052B5" w14:textId="77777777" w:rsidR="00124FA6" w:rsidRPr="00124FA6" w:rsidRDefault="00124FA6" w:rsidP="00124FA6">
      <w:pPr>
        <w:pStyle w:val="ListParagraph"/>
        <w:numPr>
          <w:ilvl w:val="0"/>
          <w:numId w:val="10"/>
        </w:numPr>
        <w:rPr>
          <w:lang w:val="en-IN"/>
        </w:rPr>
      </w:pPr>
      <w:r w:rsidRPr="00124FA6">
        <w:rPr>
          <w:lang w:val="en-IN"/>
        </w:rPr>
        <w:t>Remember, the goal is to demonstrate your team skills and your understanding of what makes a team effective.</w:t>
      </w:r>
    </w:p>
    <w:p w14:paraId="3831B356"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1F0694F2" w14:textId="49658281" w:rsidR="00124FA6" w:rsidRPr="0070440D" w:rsidRDefault="00124FA6" w:rsidP="0070440D">
      <w:pPr>
        <w:pStyle w:val="ListParagraph"/>
        <w:numPr>
          <w:ilvl w:val="0"/>
          <w:numId w:val="10"/>
        </w:numPr>
        <w:rPr>
          <w:lang w:val="en-IN"/>
        </w:rPr>
      </w:pPr>
      <w:r w:rsidRPr="00124FA6">
        <w:rPr>
          <w:lang w:val="en-IN"/>
        </w:rPr>
        <w:t xml:space="preserve">The best team I’ve ever been a part of was during my time at XYZ Company. We were a diverse group of individuals with a wide range of skills, which allowed us to approach problems from different perspectives. Our team had a culture of open communication, which fostered trust and collaboration. As the team leader, I facilitated communication, coordinated tasks, and helped resolve conflicts. Together, we successfully completed several challenging projects, including one that resulted in a 30% increase in efficiency. My ideal </w:t>
      </w:r>
      <w:r w:rsidRPr="00124FA6">
        <w:rPr>
          <w:lang w:val="en-IN"/>
        </w:rPr>
        <w:lastRenderedPageBreak/>
        <w:t>team would have a similar mix of diversity and open communication, along with a shared commitment to learning and growth.</w:t>
      </w:r>
    </w:p>
    <w:p w14:paraId="5A8CD191" w14:textId="77777777" w:rsid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68DD6261" w14:textId="77777777" w:rsidR="0070440D" w:rsidRPr="0070440D" w:rsidRDefault="0070440D" w:rsidP="0070440D">
      <w:pPr>
        <w:rPr>
          <w:lang w:val="en-IN"/>
        </w:rPr>
      </w:pPr>
    </w:p>
    <w:p w14:paraId="675096B8" w14:textId="77777777" w:rsidR="00124FA6" w:rsidRPr="00124FA6" w:rsidRDefault="00124FA6" w:rsidP="00124FA6">
      <w:pPr>
        <w:pStyle w:val="ListParagraph"/>
        <w:numPr>
          <w:ilvl w:val="0"/>
          <w:numId w:val="10"/>
        </w:numPr>
        <w:rPr>
          <w:b/>
          <w:bCs/>
          <w:lang w:val="en-IN"/>
        </w:rPr>
      </w:pPr>
      <w:r w:rsidRPr="00124FA6">
        <w:rPr>
          <w:b/>
          <w:bCs/>
          <w:lang w:val="en-IN"/>
        </w:rPr>
        <w:t>Q-27: What do you expect from this association?</w:t>
      </w:r>
    </w:p>
    <w:p w14:paraId="19B2F207" w14:textId="77777777" w:rsidR="00124FA6" w:rsidRPr="00124FA6" w:rsidRDefault="00124FA6" w:rsidP="00124FA6">
      <w:pPr>
        <w:pStyle w:val="ListParagraph"/>
        <w:numPr>
          <w:ilvl w:val="0"/>
          <w:numId w:val="10"/>
        </w:numPr>
        <w:rPr>
          <w:lang w:val="en-IN"/>
        </w:rPr>
      </w:pPr>
      <w:proofErr w:type="gramStart"/>
      <w:r w:rsidRPr="00124FA6">
        <w:rPr>
          <w:lang w:val="en-IN"/>
        </w:rPr>
        <w:t>TIPS:-</w:t>
      </w:r>
      <w:proofErr w:type="gramEnd"/>
    </w:p>
    <w:p w14:paraId="00FBC094" w14:textId="77777777" w:rsidR="00124FA6" w:rsidRPr="00124FA6" w:rsidRDefault="00124FA6" w:rsidP="00124FA6">
      <w:pPr>
        <w:pStyle w:val="ListParagraph"/>
        <w:numPr>
          <w:ilvl w:val="0"/>
          <w:numId w:val="10"/>
        </w:numPr>
        <w:rPr>
          <w:lang w:val="en-IN"/>
        </w:rPr>
      </w:pPr>
      <w:r w:rsidRPr="00124FA6">
        <w:rPr>
          <w:lang w:val="en-IN"/>
        </w:rPr>
        <w:t>Align with Your Goals: Your expectations should align with your career and personal development goals. This could be learning new skills, gaining industry knowledge, or expanding your network.</w:t>
      </w:r>
    </w:p>
    <w:p w14:paraId="55178C8F" w14:textId="77777777" w:rsidR="00124FA6" w:rsidRPr="00124FA6" w:rsidRDefault="00124FA6" w:rsidP="00124FA6">
      <w:pPr>
        <w:pStyle w:val="ListParagraph"/>
        <w:numPr>
          <w:ilvl w:val="0"/>
          <w:numId w:val="10"/>
        </w:numPr>
        <w:rPr>
          <w:lang w:val="en-IN"/>
        </w:rPr>
      </w:pPr>
      <w:r w:rsidRPr="00124FA6">
        <w:rPr>
          <w:lang w:val="en-IN"/>
        </w:rPr>
        <w:t>Specific Opportunities: Discuss specific opportunities that you expect from the association. This could be training programs, networking events, or mentorship opportunities.</w:t>
      </w:r>
    </w:p>
    <w:p w14:paraId="03783CE5" w14:textId="77777777" w:rsidR="00124FA6" w:rsidRPr="00124FA6" w:rsidRDefault="00124FA6" w:rsidP="00124FA6">
      <w:pPr>
        <w:pStyle w:val="ListParagraph"/>
        <w:numPr>
          <w:ilvl w:val="0"/>
          <w:numId w:val="10"/>
        </w:numPr>
        <w:rPr>
          <w:lang w:val="en-IN"/>
        </w:rPr>
      </w:pPr>
      <w:r w:rsidRPr="00124FA6">
        <w:rPr>
          <w:lang w:val="en-IN"/>
        </w:rPr>
        <w:t>Contribution: Talk about how you plan to contribute to the association. This shows that you’re not just looking to take, but also to give back.</w:t>
      </w:r>
    </w:p>
    <w:p w14:paraId="36C4CE32" w14:textId="77777777" w:rsidR="00124FA6" w:rsidRPr="00124FA6" w:rsidRDefault="00124FA6" w:rsidP="00124FA6">
      <w:pPr>
        <w:pStyle w:val="ListParagraph"/>
        <w:numPr>
          <w:ilvl w:val="0"/>
          <w:numId w:val="10"/>
        </w:numPr>
        <w:rPr>
          <w:lang w:val="en-IN"/>
        </w:rPr>
      </w:pPr>
      <w:r w:rsidRPr="00124FA6">
        <w:rPr>
          <w:lang w:val="en-IN"/>
        </w:rPr>
        <w:t>Growth and Development: Mention your expectation for personal and professional growth. This could be through learning opportunities, challenging projects, or leadership roles.</w:t>
      </w:r>
    </w:p>
    <w:p w14:paraId="37272610" w14:textId="77777777" w:rsidR="00124FA6" w:rsidRPr="00124FA6" w:rsidRDefault="00124FA6" w:rsidP="00124FA6">
      <w:pPr>
        <w:pStyle w:val="ListParagraph"/>
        <w:numPr>
          <w:ilvl w:val="0"/>
          <w:numId w:val="10"/>
        </w:numPr>
        <w:rPr>
          <w:lang w:val="en-IN"/>
        </w:rPr>
      </w:pPr>
      <w:r w:rsidRPr="00124FA6">
        <w:rPr>
          <w:lang w:val="en-IN"/>
        </w:rPr>
        <w:t>Community: If applicable, you can talk about expecting a sense of community or belonging. This could be through shared interests, supportive members, or collaborative projects.</w:t>
      </w:r>
    </w:p>
    <w:p w14:paraId="73EBFBBE" w14:textId="77777777" w:rsidR="00124FA6" w:rsidRPr="00124FA6" w:rsidRDefault="00124FA6" w:rsidP="00124FA6">
      <w:pPr>
        <w:pStyle w:val="ListParagraph"/>
        <w:numPr>
          <w:ilvl w:val="0"/>
          <w:numId w:val="10"/>
        </w:numPr>
        <w:rPr>
          <w:lang w:val="en-IN"/>
        </w:rPr>
      </w:pPr>
      <w:r w:rsidRPr="00124FA6">
        <w:rPr>
          <w:lang w:val="en-IN"/>
        </w:rPr>
        <w:t>Remember, the goal is to show that you have clear expectations that align with your goals and that you’re also willing to contribute to the association.</w:t>
      </w:r>
    </w:p>
    <w:p w14:paraId="3F259040" w14:textId="77777777" w:rsidR="00124FA6" w:rsidRPr="00124FA6" w:rsidRDefault="00124FA6" w:rsidP="00124FA6">
      <w:pPr>
        <w:pStyle w:val="ListParagraph"/>
        <w:numPr>
          <w:ilvl w:val="0"/>
          <w:numId w:val="10"/>
        </w:numPr>
        <w:rPr>
          <w:color w:val="0070C0"/>
          <w:lang w:val="en-IN"/>
        </w:rPr>
      </w:pPr>
      <w:r w:rsidRPr="00124FA6">
        <w:rPr>
          <w:color w:val="0070C0"/>
          <w:lang w:val="en-IN"/>
        </w:rPr>
        <w:t xml:space="preserve">SAMPLE ANSWER for your </w:t>
      </w:r>
      <w:proofErr w:type="gramStart"/>
      <w:r w:rsidRPr="00124FA6">
        <w:rPr>
          <w:color w:val="0070C0"/>
          <w:lang w:val="en-IN"/>
        </w:rPr>
        <w:t>reference:-</w:t>
      </w:r>
      <w:proofErr w:type="gramEnd"/>
    </w:p>
    <w:p w14:paraId="1F1BB434" w14:textId="77777777" w:rsidR="00124FA6" w:rsidRPr="00124FA6" w:rsidRDefault="00124FA6" w:rsidP="00124FA6">
      <w:pPr>
        <w:pStyle w:val="ListParagraph"/>
        <w:numPr>
          <w:ilvl w:val="0"/>
          <w:numId w:val="10"/>
        </w:numPr>
        <w:rPr>
          <w:lang w:val="en-IN"/>
        </w:rPr>
      </w:pPr>
      <w:r w:rsidRPr="00124FA6">
        <w:rPr>
          <w:lang w:val="en-IN"/>
        </w:rPr>
        <w:t xml:space="preserve">I expect this association to provide opportunities for professional growth and learning. I am particularly interested in any training programs or workshops that can help me enhance my skills. I also look forward to networking events where I can connect with professionals in my field. I believe that these connections can provide valuable insights and potential collaborations. I also plan to contribute to the </w:t>
      </w:r>
      <w:r w:rsidRPr="00124FA6">
        <w:rPr>
          <w:lang w:val="en-IN"/>
        </w:rPr>
        <w:lastRenderedPageBreak/>
        <w:t>association by volunteering for events and participating in initiatives. Lastly, I hope to find a supportive community where I can share my experiences and learn from others.</w:t>
      </w:r>
    </w:p>
    <w:p w14:paraId="04DCF746" w14:textId="77777777" w:rsidR="00124FA6" w:rsidRPr="00124FA6" w:rsidRDefault="00124FA6" w:rsidP="00124FA6">
      <w:pPr>
        <w:pStyle w:val="ListParagraph"/>
        <w:numPr>
          <w:ilvl w:val="0"/>
          <w:numId w:val="10"/>
        </w:numPr>
        <w:rPr>
          <w:lang w:val="en-IN"/>
        </w:rPr>
      </w:pPr>
      <w:r w:rsidRPr="00124FA6">
        <w:rPr>
          <w:lang w:val="en-IN"/>
        </w:rPr>
        <w:t>NOTE: This is just an example and your answer should be tailored to your own experiences and self-awareness.</w:t>
      </w:r>
    </w:p>
    <w:p w14:paraId="2AC89AF7" w14:textId="77777777" w:rsidR="00124FA6" w:rsidRDefault="00124FA6" w:rsidP="0070440D">
      <w:pPr>
        <w:pStyle w:val="ListParagraph"/>
        <w:rPr>
          <w:lang w:val="en-IN"/>
        </w:rPr>
      </w:pPr>
    </w:p>
    <w:p w14:paraId="4ADE2422" w14:textId="77777777" w:rsidR="0070440D" w:rsidRDefault="0070440D" w:rsidP="0070440D">
      <w:pPr>
        <w:pStyle w:val="ListParagraph"/>
        <w:rPr>
          <w:lang w:val="en-IN"/>
        </w:rPr>
      </w:pPr>
    </w:p>
    <w:p w14:paraId="442B5486" w14:textId="77777777" w:rsidR="0070440D" w:rsidRPr="0070440D" w:rsidRDefault="0070440D" w:rsidP="0070440D">
      <w:pPr>
        <w:pStyle w:val="ListParagraph"/>
        <w:numPr>
          <w:ilvl w:val="0"/>
          <w:numId w:val="10"/>
        </w:numPr>
        <w:rPr>
          <w:b/>
          <w:bCs/>
          <w:lang w:val="en-IN"/>
        </w:rPr>
      </w:pPr>
      <w:r w:rsidRPr="0070440D">
        <w:rPr>
          <w:b/>
          <w:bCs/>
          <w:lang w:val="en-IN"/>
        </w:rPr>
        <w:t>Q-28: Which skills or what work do you hope to gain from this internship?</w:t>
      </w:r>
    </w:p>
    <w:p w14:paraId="4D5677EA"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094320AE" w14:textId="77777777" w:rsidR="0070440D" w:rsidRPr="0070440D" w:rsidRDefault="0070440D" w:rsidP="0070440D">
      <w:pPr>
        <w:pStyle w:val="ListParagraph"/>
        <w:numPr>
          <w:ilvl w:val="0"/>
          <w:numId w:val="10"/>
        </w:numPr>
        <w:rPr>
          <w:lang w:val="en-IN"/>
        </w:rPr>
      </w:pPr>
      <w:r w:rsidRPr="0070440D">
        <w:rPr>
          <w:lang w:val="en-IN"/>
        </w:rPr>
        <w:t>Align with Your Goals: Your expectations should align with your career and personal development goals. This could be learning new skills, gaining industry knowledge, or expanding your network.</w:t>
      </w:r>
    </w:p>
    <w:p w14:paraId="6F49706D" w14:textId="77777777" w:rsidR="0070440D" w:rsidRPr="0070440D" w:rsidRDefault="0070440D" w:rsidP="0070440D">
      <w:pPr>
        <w:pStyle w:val="ListParagraph"/>
        <w:numPr>
          <w:ilvl w:val="0"/>
          <w:numId w:val="10"/>
        </w:numPr>
        <w:rPr>
          <w:lang w:val="en-IN"/>
        </w:rPr>
      </w:pPr>
      <w:r w:rsidRPr="0070440D">
        <w:rPr>
          <w:lang w:val="en-IN"/>
        </w:rPr>
        <w:t>Specific Skills: Discuss specific skills that you hope to gain or improve during the internship. This could be technical skills, soft skills like communication or teamwork, or industry-specific knowledge.</w:t>
      </w:r>
    </w:p>
    <w:p w14:paraId="6F6AEECB" w14:textId="77777777" w:rsidR="0070440D" w:rsidRPr="0070440D" w:rsidRDefault="0070440D" w:rsidP="0070440D">
      <w:pPr>
        <w:pStyle w:val="ListParagraph"/>
        <w:numPr>
          <w:ilvl w:val="0"/>
          <w:numId w:val="10"/>
        </w:numPr>
        <w:rPr>
          <w:lang w:val="en-IN"/>
        </w:rPr>
      </w:pPr>
      <w:r w:rsidRPr="0070440D">
        <w:rPr>
          <w:lang w:val="en-IN"/>
        </w:rPr>
        <w:t>Practical Experience: Talk about the practical work experience that you hope to gain. This could be working on specific types of projects, experiencing the day-to-day operations of the industry, or understanding the workflow of the company.</w:t>
      </w:r>
    </w:p>
    <w:p w14:paraId="7457E2D8" w14:textId="77777777" w:rsidR="0070440D" w:rsidRPr="0070440D" w:rsidRDefault="0070440D" w:rsidP="0070440D">
      <w:pPr>
        <w:pStyle w:val="ListParagraph"/>
        <w:numPr>
          <w:ilvl w:val="0"/>
          <w:numId w:val="10"/>
        </w:numPr>
        <w:rPr>
          <w:lang w:val="en-IN"/>
        </w:rPr>
      </w:pPr>
      <w:r w:rsidRPr="0070440D">
        <w:rPr>
          <w:lang w:val="en-IN"/>
        </w:rPr>
        <w:t>Professional Network: Mention your hope to expand your professional network. This could be through working with professionals in your field, attending company events, or collaborating on projects.</w:t>
      </w:r>
    </w:p>
    <w:p w14:paraId="6AA67778" w14:textId="77777777" w:rsidR="0070440D" w:rsidRPr="0070440D" w:rsidRDefault="0070440D" w:rsidP="0070440D">
      <w:pPr>
        <w:pStyle w:val="ListParagraph"/>
        <w:numPr>
          <w:ilvl w:val="0"/>
          <w:numId w:val="10"/>
        </w:numPr>
        <w:rPr>
          <w:lang w:val="en-IN"/>
        </w:rPr>
      </w:pPr>
      <w:r w:rsidRPr="0070440D">
        <w:rPr>
          <w:lang w:val="en-IN"/>
        </w:rPr>
        <w:t>Career Clarification: If you’re still exploring your career options, you can talk about how you hope the internship will help clarify your career path.</w:t>
      </w:r>
    </w:p>
    <w:p w14:paraId="0F42324E" w14:textId="77777777" w:rsidR="0070440D" w:rsidRPr="0070440D" w:rsidRDefault="0070440D" w:rsidP="0070440D">
      <w:pPr>
        <w:pStyle w:val="ListParagraph"/>
        <w:numPr>
          <w:ilvl w:val="0"/>
          <w:numId w:val="10"/>
        </w:numPr>
        <w:rPr>
          <w:lang w:val="en-IN"/>
        </w:rPr>
      </w:pPr>
      <w:r w:rsidRPr="0070440D">
        <w:rPr>
          <w:lang w:val="en-IN"/>
        </w:rPr>
        <w:t>Remember, the goal is to show that you have clear expectations for the internship and that it aligns with your career goals.</w:t>
      </w:r>
    </w:p>
    <w:p w14:paraId="7990898A"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38F95D9B" w14:textId="77777777" w:rsidR="0070440D" w:rsidRPr="0070440D" w:rsidRDefault="0070440D" w:rsidP="0070440D">
      <w:pPr>
        <w:pStyle w:val="ListParagraph"/>
        <w:numPr>
          <w:ilvl w:val="0"/>
          <w:numId w:val="10"/>
        </w:numPr>
        <w:rPr>
          <w:lang w:val="en-IN"/>
        </w:rPr>
      </w:pPr>
      <w:r w:rsidRPr="0070440D">
        <w:rPr>
          <w:lang w:val="en-IN"/>
        </w:rPr>
        <w:t xml:space="preserve">I hope to gain a variety of skills from this internship. Specifically, I am interested in improving my project management and communication skills, as I believe these are crucial for success in any field. I also look forward to gaining practical experience in the industry, particularly in </w:t>
      </w:r>
      <w:r w:rsidRPr="0070440D">
        <w:rPr>
          <w:lang w:val="en-IN"/>
        </w:rPr>
        <w:lastRenderedPageBreak/>
        <w:t>working on collaborative projects and understanding the workflow of the company. Additionally, I hope to expand my professional network by connecting with experienced professionals and learning from their expertise. Lastly, as I am still exploring my career options, I believe this internship will provide valuable insights to help clarify my career path.</w:t>
      </w:r>
    </w:p>
    <w:p w14:paraId="5188E17E"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5628C314" w14:textId="77777777" w:rsidR="0070440D" w:rsidRPr="0070440D" w:rsidRDefault="0070440D" w:rsidP="0070440D">
      <w:pPr>
        <w:rPr>
          <w:lang w:val="en-IN"/>
        </w:rPr>
      </w:pPr>
    </w:p>
    <w:p w14:paraId="0B3F84FB" w14:textId="77777777" w:rsidR="0070440D" w:rsidRPr="0070440D" w:rsidRDefault="0070440D" w:rsidP="0070440D">
      <w:pPr>
        <w:pStyle w:val="ListParagraph"/>
        <w:numPr>
          <w:ilvl w:val="0"/>
          <w:numId w:val="10"/>
        </w:numPr>
        <w:rPr>
          <w:b/>
          <w:bCs/>
          <w:lang w:val="en-IN"/>
        </w:rPr>
      </w:pPr>
      <w:r w:rsidRPr="0070440D">
        <w:rPr>
          <w:b/>
          <w:bCs/>
          <w:lang w:val="en-IN"/>
        </w:rPr>
        <w:t>Q-29: According to you, what is more crucial- completing a task on time, or doing it in the right way?</w:t>
      </w:r>
    </w:p>
    <w:p w14:paraId="1EDD3B5F"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283B691B" w14:textId="77777777" w:rsidR="0070440D" w:rsidRPr="0070440D" w:rsidRDefault="0070440D" w:rsidP="0070440D">
      <w:pPr>
        <w:pStyle w:val="ListParagraph"/>
        <w:numPr>
          <w:ilvl w:val="0"/>
          <w:numId w:val="10"/>
        </w:numPr>
        <w:rPr>
          <w:lang w:val="en-IN"/>
        </w:rPr>
      </w:pPr>
      <w:r w:rsidRPr="0070440D">
        <w:rPr>
          <w:lang w:val="en-IN"/>
        </w:rPr>
        <w:t>Balance: Acknowledge that both aspects are important. Timeliness is crucial in maintaining schedules and meeting deadlines, while doing things right is important for quality and effectiveness.</w:t>
      </w:r>
    </w:p>
    <w:p w14:paraId="0A3BF020" w14:textId="77777777" w:rsidR="0070440D" w:rsidRPr="0070440D" w:rsidRDefault="0070440D" w:rsidP="0070440D">
      <w:pPr>
        <w:pStyle w:val="ListParagraph"/>
        <w:numPr>
          <w:ilvl w:val="0"/>
          <w:numId w:val="10"/>
        </w:numPr>
        <w:rPr>
          <w:lang w:val="en-IN"/>
        </w:rPr>
      </w:pPr>
      <w:r w:rsidRPr="0070440D">
        <w:rPr>
          <w:lang w:val="en-IN"/>
        </w:rPr>
        <w:t>Depends on the Situation: Discuss how the importance of timeliness versus quality can depend on the specific situation. Some tasks may require a quick turnaround, while others may require a focus on detail and accuracy.</w:t>
      </w:r>
    </w:p>
    <w:p w14:paraId="3877C1C2" w14:textId="77777777" w:rsidR="0070440D" w:rsidRPr="0070440D" w:rsidRDefault="0070440D" w:rsidP="0070440D">
      <w:pPr>
        <w:pStyle w:val="ListParagraph"/>
        <w:numPr>
          <w:ilvl w:val="0"/>
          <w:numId w:val="10"/>
        </w:numPr>
        <w:rPr>
          <w:lang w:val="en-IN"/>
        </w:rPr>
      </w:pPr>
      <w:r w:rsidRPr="0070440D">
        <w:rPr>
          <w:lang w:val="en-IN"/>
        </w:rPr>
        <w:t>Quality as a Priority: You might argue that doing things right should be the priority, as mistakes can lead to rework and ultimately take more time. Quality work can also enhance reputation and customer satisfaction.</w:t>
      </w:r>
    </w:p>
    <w:p w14:paraId="655109EA" w14:textId="77777777" w:rsidR="0070440D" w:rsidRPr="0070440D" w:rsidRDefault="0070440D" w:rsidP="0070440D">
      <w:pPr>
        <w:pStyle w:val="ListParagraph"/>
        <w:numPr>
          <w:ilvl w:val="0"/>
          <w:numId w:val="10"/>
        </w:numPr>
        <w:rPr>
          <w:lang w:val="en-IN"/>
        </w:rPr>
      </w:pPr>
      <w:r w:rsidRPr="0070440D">
        <w:rPr>
          <w:lang w:val="en-IN"/>
        </w:rPr>
        <w:t>Efficiency: Discuss the importance of working efficiently to achieve both timeliness and quality. This could involve good planning, prioritization, and effective work methods.</w:t>
      </w:r>
    </w:p>
    <w:p w14:paraId="70F6390F" w14:textId="77777777" w:rsidR="0070440D" w:rsidRPr="0070440D" w:rsidRDefault="0070440D" w:rsidP="0070440D">
      <w:pPr>
        <w:pStyle w:val="ListParagraph"/>
        <w:numPr>
          <w:ilvl w:val="0"/>
          <w:numId w:val="10"/>
        </w:numPr>
        <w:rPr>
          <w:lang w:val="en-IN"/>
        </w:rPr>
      </w:pPr>
      <w:r w:rsidRPr="0070440D">
        <w:rPr>
          <w:lang w:val="en-IN"/>
        </w:rPr>
        <w:t>Continuous Improvement: Talk about the importance of learning and improving from each task, whether it’s completed on time or done right, to continuously enhance your work efficiency and quality.</w:t>
      </w:r>
    </w:p>
    <w:p w14:paraId="30F7F999" w14:textId="77777777" w:rsidR="0070440D" w:rsidRPr="0070440D" w:rsidRDefault="0070440D" w:rsidP="0070440D">
      <w:pPr>
        <w:pStyle w:val="ListParagraph"/>
        <w:numPr>
          <w:ilvl w:val="0"/>
          <w:numId w:val="10"/>
        </w:numPr>
        <w:rPr>
          <w:lang w:val="en-IN"/>
        </w:rPr>
      </w:pPr>
      <w:r w:rsidRPr="0070440D">
        <w:rPr>
          <w:lang w:val="en-IN"/>
        </w:rPr>
        <w:t>Remember, the goal is to show that you understand the importance of both timeliness and quality, and that you strive to achieve both in your work.</w:t>
      </w:r>
    </w:p>
    <w:p w14:paraId="342F33E1"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11E61BA7" w14:textId="77777777" w:rsidR="0070440D" w:rsidRPr="0070440D" w:rsidRDefault="0070440D" w:rsidP="0070440D">
      <w:pPr>
        <w:pStyle w:val="ListParagraph"/>
        <w:numPr>
          <w:ilvl w:val="0"/>
          <w:numId w:val="10"/>
        </w:numPr>
        <w:rPr>
          <w:lang w:val="en-IN"/>
        </w:rPr>
      </w:pPr>
      <w:r w:rsidRPr="0070440D">
        <w:rPr>
          <w:lang w:val="en-IN"/>
        </w:rPr>
        <w:lastRenderedPageBreak/>
        <w:t>In my opinion, both completing a task on time and doing it in the right way are crucial. The importance of each can depend on the specific situation. However, if I had to choose, I would lean towards doing things in the right way. Quality work leads to better outcomes and less rework, which ultimately saves time in the long run. That being said, efficiency is key. With good planning and effective work methods, it’s possible to complete tasks both on time and in the right way. Furthermore, each task is a learning opportunity. By continuously learning and improving, we can enhance our efficiency and quality over time.</w:t>
      </w:r>
    </w:p>
    <w:p w14:paraId="43BF9223"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310FF4EF" w14:textId="77777777" w:rsidR="0070440D" w:rsidRPr="0070440D" w:rsidRDefault="0070440D" w:rsidP="0070440D">
      <w:pPr>
        <w:rPr>
          <w:lang w:val="en-IN"/>
        </w:rPr>
      </w:pPr>
    </w:p>
    <w:p w14:paraId="27561299" w14:textId="77777777" w:rsidR="0070440D" w:rsidRPr="0070440D" w:rsidRDefault="0070440D" w:rsidP="0070440D">
      <w:pPr>
        <w:pStyle w:val="ListParagraph"/>
        <w:numPr>
          <w:ilvl w:val="0"/>
          <w:numId w:val="10"/>
        </w:numPr>
        <w:rPr>
          <w:b/>
          <w:bCs/>
          <w:lang w:val="en-IN"/>
        </w:rPr>
      </w:pPr>
      <w:r w:rsidRPr="0070440D">
        <w:rPr>
          <w:b/>
          <w:bCs/>
          <w:lang w:val="en-IN"/>
        </w:rPr>
        <w:t>Q-30: What are you searching for in your ideal internship/Job position?</w:t>
      </w:r>
    </w:p>
    <w:p w14:paraId="2C142ECE"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1D5469A8" w14:textId="77777777" w:rsidR="0070440D" w:rsidRPr="0070440D" w:rsidRDefault="0070440D" w:rsidP="0070440D">
      <w:pPr>
        <w:pStyle w:val="ListParagraph"/>
        <w:numPr>
          <w:ilvl w:val="0"/>
          <w:numId w:val="10"/>
        </w:numPr>
        <w:rPr>
          <w:lang w:val="en-IN"/>
        </w:rPr>
      </w:pPr>
      <w:r w:rsidRPr="0070440D">
        <w:rPr>
          <w:lang w:val="en-IN"/>
        </w:rPr>
        <w:t>Align with Your Goals: Your ideal internship should align with your career and personal development goals. This could be gaining experience in a specific field, learning new skills, or understanding a particular industry.</w:t>
      </w:r>
    </w:p>
    <w:p w14:paraId="4A661D2F" w14:textId="77777777" w:rsidR="0070440D" w:rsidRPr="0070440D" w:rsidRDefault="0070440D" w:rsidP="0070440D">
      <w:pPr>
        <w:pStyle w:val="ListParagraph"/>
        <w:numPr>
          <w:ilvl w:val="0"/>
          <w:numId w:val="10"/>
        </w:numPr>
        <w:rPr>
          <w:lang w:val="en-IN"/>
        </w:rPr>
      </w:pPr>
      <w:r w:rsidRPr="0070440D">
        <w:rPr>
          <w:lang w:val="en-IN"/>
        </w:rPr>
        <w:t>Specific Opportunities: Discuss specific opportunities that you’re looking for in an internship. This could be working on certain types of projects, learning from industry professionals, or gaining hands-on experience.</w:t>
      </w:r>
    </w:p>
    <w:p w14:paraId="4A7A7508" w14:textId="77777777" w:rsidR="0070440D" w:rsidRPr="0070440D" w:rsidRDefault="0070440D" w:rsidP="0070440D">
      <w:pPr>
        <w:pStyle w:val="ListParagraph"/>
        <w:numPr>
          <w:ilvl w:val="0"/>
          <w:numId w:val="10"/>
        </w:numPr>
        <w:rPr>
          <w:lang w:val="en-IN"/>
        </w:rPr>
      </w:pPr>
      <w:r w:rsidRPr="0070440D">
        <w:rPr>
          <w:lang w:val="en-IN"/>
        </w:rPr>
        <w:t>Company Culture: Talk about the type of company culture you’re looking for. This could be a collaborative environment, a company that values innovation, or a place with strong mentorship programs.</w:t>
      </w:r>
    </w:p>
    <w:p w14:paraId="56E88F65" w14:textId="77777777" w:rsidR="0070440D" w:rsidRPr="0070440D" w:rsidRDefault="0070440D" w:rsidP="0070440D">
      <w:pPr>
        <w:pStyle w:val="ListParagraph"/>
        <w:numPr>
          <w:ilvl w:val="0"/>
          <w:numId w:val="10"/>
        </w:numPr>
        <w:rPr>
          <w:lang w:val="en-IN"/>
        </w:rPr>
      </w:pPr>
      <w:r w:rsidRPr="0070440D">
        <w:rPr>
          <w:lang w:val="en-IN"/>
        </w:rPr>
        <w:t>Learning Environment: Mention your desire for a learning-oriented environment where you can grow and improve your skills.</w:t>
      </w:r>
    </w:p>
    <w:p w14:paraId="32D1E737" w14:textId="77777777" w:rsidR="0070440D" w:rsidRPr="0070440D" w:rsidRDefault="0070440D" w:rsidP="0070440D">
      <w:pPr>
        <w:pStyle w:val="ListParagraph"/>
        <w:numPr>
          <w:ilvl w:val="0"/>
          <w:numId w:val="10"/>
        </w:numPr>
        <w:rPr>
          <w:lang w:val="en-IN"/>
        </w:rPr>
      </w:pPr>
      <w:r w:rsidRPr="0070440D">
        <w:rPr>
          <w:lang w:val="en-IN"/>
        </w:rPr>
        <w:t>Career Exploration: If you’re still exploring your career options, you can talk about how you hope the internship will help clarify your career path.</w:t>
      </w:r>
    </w:p>
    <w:p w14:paraId="399FF46F" w14:textId="77777777" w:rsidR="0070440D" w:rsidRPr="0070440D" w:rsidRDefault="0070440D" w:rsidP="0070440D">
      <w:pPr>
        <w:pStyle w:val="ListParagraph"/>
        <w:numPr>
          <w:ilvl w:val="0"/>
          <w:numId w:val="10"/>
        </w:numPr>
        <w:rPr>
          <w:lang w:val="en-IN"/>
        </w:rPr>
      </w:pPr>
      <w:r w:rsidRPr="0070440D">
        <w:rPr>
          <w:lang w:val="en-IN"/>
        </w:rPr>
        <w:lastRenderedPageBreak/>
        <w:t>Remember, the goal is to show that you have clear expectations for the internship and that it aligns with your career goals.</w:t>
      </w:r>
    </w:p>
    <w:p w14:paraId="48711CCB"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366A62C0" w14:textId="77777777" w:rsidR="0070440D" w:rsidRPr="0070440D" w:rsidRDefault="0070440D" w:rsidP="0070440D">
      <w:pPr>
        <w:pStyle w:val="ListParagraph"/>
        <w:numPr>
          <w:ilvl w:val="0"/>
          <w:numId w:val="10"/>
        </w:numPr>
        <w:rPr>
          <w:lang w:val="en-IN"/>
        </w:rPr>
      </w:pPr>
      <w:r w:rsidRPr="0070440D">
        <w:rPr>
          <w:lang w:val="en-IN"/>
        </w:rPr>
        <w:t>In my ideal internship position, I’m looking for the opportunity to apply the theoretical knowledge I’ve gained through my coursework in a practical setting. I’m particularly interested in working on projects that allow me to contribute meaningfully while also challenging me to learn and grow. I value a collaborative and supportive company culture where I can learn from experienced professionals. Additionally, I hope to gain a deeper understanding of the industry and clarify my career goals through this internship.</w:t>
      </w:r>
    </w:p>
    <w:p w14:paraId="2A5B32C6"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57D845FF" w14:textId="77777777" w:rsidR="0070440D" w:rsidRPr="0070440D" w:rsidRDefault="0070440D" w:rsidP="0070440D">
      <w:pPr>
        <w:rPr>
          <w:lang w:val="en-IN"/>
        </w:rPr>
      </w:pPr>
    </w:p>
    <w:p w14:paraId="07B7934D" w14:textId="77777777" w:rsidR="0070440D" w:rsidRPr="0070440D" w:rsidRDefault="0070440D" w:rsidP="0070440D">
      <w:pPr>
        <w:pStyle w:val="ListParagraph"/>
        <w:numPr>
          <w:ilvl w:val="0"/>
          <w:numId w:val="10"/>
        </w:numPr>
        <w:rPr>
          <w:b/>
          <w:bCs/>
          <w:lang w:val="en-IN"/>
        </w:rPr>
      </w:pPr>
      <w:r w:rsidRPr="0070440D">
        <w:rPr>
          <w:b/>
          <w:bCs/>
          <w:lang w:val="en-IN"/>
        </w:rPr>
        <w:t>Q-31: According to you, what skills do you need for this internship/job?</w:t>
      </w:r>
    </w:p>
    <w:p w14:paraId="289A9B62"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4E47D119" w14:textId="77777777" w:rsidR="0070440D" w:rsidRPr="0070440D" w:rsidRDefault="0070440D" w:rsidP="0070440D">
      <w:pPr>
        <w:pStyle w:val="ListParagraph"/>
        <w:numPr>
          <w:ilvl w:val="0"/>
          <w:numId w:val="10"/>
        </w:numPr>
        <w:rPr>
          <w:lang w:val="en-IN"/>
        </w:rPr>
      </w:pPr>
      <w:r w:rsidRPr="0070440D">
        <w:rPr>
          <w:lang w:val="en-IN"/>
        </w:rPr>
        <w:t>Understand the Job Description: Review the job description thoroughly to understand the skills and qualifications the employer is looking for.</w:t>
      </w:r>
    </w:p>
    <w:p w14:paraId="342D8566" w14:textId="77777777" w:rsidR="0070440D" w:rsidRPr="0070440D" w:rsidRDefault="0070440D" w:rsidP="0070440D">
      <w:pPr>
        <w:pStyle w:val="ListParagraph"/>
        <w:numPr>
          <w:ilvl w:val="0"/>
          <w:numId w:val="10"/>
        </w:numPr>
        <w:rPr>
          <w:lang w:val="en-IN"/>
        </w:rPr>
      </w:pPr>
      <w:r w:rsidRPr="0070440D">
        <w:rPr>
          <w:lang w:val="en-IN"/>
        </w:rPr>
        <w:t>Relevant Skills: Identify the skills that are most relevant to the position. These could be technical skills, soft skills, or industry-specific knowledge.</w:t>
      </w:r>
    </w:p>
    <w:p w14:paraId="51636150" w14:textId="77777777" w:rsidR="0070440D" w:rsidRPr="0070440D" w:rsidRDefault="0070440D" w:rsidP="0070440D">
      <w:pPr>
        <w:pStyle w:val="ListParagraph"/>
        <w:numPr>
          <w:ilvl w:val="0"/>
          <w:numId w:val="10"/>
        </w:numPr>
        <w:rPr>
          <w:lang w:val="en-IN"/>
        </w:rPr>
      </w:pPr>
      <w:r w:rsidRPr="0070440D">
        <w:rPr>
          <w:lang w:val="en-IN"/>
        </w:rPr>
        <w:t>Provide Examples: For each skill you mention, provide an example of how you’ve demonstrated that skill in the past. This could be through a job, a project, or a volunteer experience.</w:t>
      </w:r>
    </w:p>
    <w:p w14:paraId="6C9909EF" w14:textId="77777777" w:rsidR="0070440D" w:rsidRPr="0070440D" w:rsidRDefault="0070440D" w:rsidP="0070440D">
      <w:pPr>
        <w:pStyle w:val="ListParagraph"/>
        <w:numPr>
          <w:ilvl w:val="0"/>
          <w:numId w:val="10"/>
        </w:numPr>
        <w:rPr>
          <w:lang w:val="en-IN"/>
        </w:rPr>
      </w:pPr>
      <w:r w:rsidRPr="0070440D">
        <w:rPr>
          <w:lang w:val="en-IN"/>
        </w:rPr>
        <w:t>Continuous Learning: Show your willingness to learn and improve. Even if you don’t currently have all the skills required for the position, showing that you’re eager to learn can be a positive trait.</w:t>
      </w:r>
    </w:p>
    <w:p w14:paraId="461F07CA" w14:textId="77777777" w:rsidR="0070440D" w:rsidRPr="0070440D" w:rsidRDefault="0070440D" w:rsidP="0070440D">
      <w:pPr>
        <w:pStyle w:val="ListParagraph"/>
        <w:numPr>
          <w:ilvl w:val="0"/>
          <w:numId w:val="10"/>
        </w:numPr>
        <w:rPr>
          <w:lang w:val="en-IN"/>
        </w:rPr>
      </w:pPr>
      <w:r w:rsidRPr="0070440D">
        <w:rPr>
          <w:lang w:val="en-IN"/>
        </w:rPr>
        <w:t>Balance of Skills: Try to provide a balance of different types of skills - technical, interpersonal, problem-solving, etc.</w:t>
      </w:r>
    </w:p>
    <w:p w14:paraId="2F7AB4DD" w14:textId="77777777" w:rsidR="0070440D" w:rsidRPr="0070440D" w:rsidRDefault="0070440D" w:rsidP="0070440D">
      <w:pPr>
        <w:pStyle w:val="ListParagraph"/>
        <w:numPr>
          <w:ilvl w:val="0"/>
          <w:numId w:val="10"/>
        </w:numPr>
        <w:rPr>
          <w:lang w:val="en-IN"/>
        </w:rPr>
      </w:pPr>
      <w:r w:rsidRPr="0070440D">
        <w:rPr>
          <w:lang w:val="en-IN"/>
        </w:rPr>
        <w:lastRenderedPageBreak/>
        <w:t>Remember, the goal is to show that you understand the skills required for the position and that you possess or are willing to develop these skills.</w:t>
      </w:r>
    </w:p>
    <w:p w14:paraId="11794C05"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75660519" w14:textId="77777777" w:rsidR="0070440D" w:rsidRPr="0070440D" w:rsidRDefault="0070440D" w:rsidP="0070440D">
      <w:pPr>
        <w:pStyle w:val="ListParagraph"/>
        <w:numPr>
          <w:ilvl w:val="0"/>
          <w:numId w:val="10"/>
        </w:numPr>
        <w:rPr>
          <w:lang w:val="en-IN"/>
        </w:rPr>
      </w:pPr>
      <w:r w:rsidRPr="0070440D">
        <w:rPr>
          <w:lang w:val="en-IN"/>
        </w:rPr>
        <w:t>Based on the job description and my understanding of the role, I believe the key skills needed for this position include project management, technical proficiency in XYZ software, and strong communication skills. In my previous role, I managed multiple projects simultaneously, ensuring they were completed on time and within budget. I also have extensive experience with XYZ software, having used it to design and implement various solutions. Additionally, I pride myself on my strong communication skills, which have helped me collaborate effectively with diverse teams. I am also committed to continuous learning and improvement, and I am eager to further develop these skills and acquire new ones in this position.</w:t>
      </w:r>
    </w:p>
    <w:p w14:paraId="65DE9381"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3ECBAC81" w14:textId="77777777" w:rsidR="0070440D" w:rsidRPr="0070440D" w:rsidRDefault="0070440D" w:rsidP="0070440D">
      <w:pPr>
        <w:rPr>
          <w:lang w:val="en-IN"/>
        </w:rPr>
      </w:pPr>
    </w:p>
    <w:p w14:paraId="26CDACC8" w14:textId="77777777" w:rsidR="0070440D" w:rsidRPr="0070440D" w:rsidRDefault="0070440D" w:rsidP="0070440D">
      <w:pPr>
        <w:pStyle w:val="ListParagraph"/>
        <w:numPr>
          <w:ilvl w:val="0"/>
          <w:numId w:val="10"/>
        </w:numPr>
        <w:rPr>
          <w:b/>
          <w:bCs/>
          <w:lang w:val="en-IN"/>
        </w:rPr>
      </w:pPr>
      <w:r w:rsidRPr="0070440D">
        <w:rPr>
          <w:b/>
          <w:bCs/>
          <w:lang w:val="en-IN"/>
        </w:rPr>
        <w:t>Q-32: What recent innovative concepts in the industry do you think are significant to address?</w:t>
      </w:r>
    </w:p>
    <w:p w14:paraId="3B6A443B"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76C86186" w14:textId="77777777" w:rsidR="0070440D" w:rsidRPr="0070440D" w:rsidRDefault="0070440D" w:rsidP="0070440D">
      <w:pPr>
        <w:pStyle w:val="ListParagraph"/>
        <w:numPr>
          <w:ilvl w:val="0"/>
          <w:numId w:val="10"/>
        </w:numPr>
        <w:rPr>
          <w:lang w:val="en-IN"/>
        </w:rPr>
      </w:pPr>
      <w:r w:rsidRPr="0070440D">
        <w:rPr>
          <w:lang w:val="en-IN"/>
        </w:rPr>
        <w:t>Stay Updated: Keep yourself updated with the latest trends and innovations in your industry. This could be through industry reports, news articles, webinars, or professional networks.</w:t>
      </w:r>
    </w:p>
    <w:p w14:paraId="00524692" w14:textId="77777777" w:rsidR="0070440D" w:rsidRPr="0070440D" w:rsidRDefault="0070440D" w:rsidP="0070440D">
      <w:pPr>
        <w:pStyle w:val="ListParagraph"/>
        <w:numPr>
          <w:ilvl w:val="0"/>
          <w:numId w:val="10"/>
        </w:numPr>
        <w:rPr>
          <w:lang w:val="en-IN"/>
        </w:rPr>
      </w:pPr>
      <w:r w:rsidRPr="0070440D">
        <w:rPr>
          <w:lang w:val="en-IN"/>
        </w:rPr>
        <w:t>Relevance: Choose innovative concepts that are highly relevant and have a significant impact on the industry. These could be new technologies, methodologies, or business models.</w:t>
      </w:r>
    </w:p>
    <w:p w14:paraId="6F6A104D" w14:textId="77777777" w:rsidR="0070440D" w:rsidRPr="0070440D" w:rsidRDefault="0070440D" w:rsidP="0070440D">
      <w:pPr>
        <w:pStyle w:val="ListParagraph"/>
        <w:numPr>
          <w:ilvl w:val="0"/>
          <w:numId w:val="10"/>
        </w:numPr>
        <w:rPr>
          <w:lang w:val="en-IN"/>
        </w:rPr>
      </w:pPr>
      <w:r w:rsidRPr="0070440D">
        <w:rPr>
          <w:lang w:val="en-IN"/>
        </w:rPr>
        <w:t>Explain the Concept: Clearly explain what the innovative concept is. The more specific you are, the more engaging your answer will be.</w:t>
      </w:r>
    </w:p>
    <w:p w14:paraId="53003BD4" w14:textId="77777777" w:rsidR="0070440D" w:rsidRPr="0070440D" w:rsidRDefault="0070440D" w:rsidP="0070440D">
      <w:pPr>
        <w:pStyle w:val="ListParagraph"/>
        <w:numPr>
          <w:ilvl w:val="0"/>
          <w:numId w:val="10"/>
        </w:numPr>
        <w:rPr>
          <w:lang w:val="en-IN"/>
        </w:rPr>
      </w:pPr>
      <w:r w:rsidRPr="0070440D">
        <w:rPr>
          <w:lang w:val="en-IN"/>
        </w:rPr>
        <w:t>Significance: Discuss why you believe this concept is significant. This could be its potential impact on efficiency, cost, quality, or the competitive landscape.</w:t>
      </w:r>
    </w:p>
    <w:p w14:paraId="4B0424C8" w14:textId="77777777" w:rsidR="0070440D" w:rsidRPr="0070440D" w:rsidRDefault="0070440D" w:rsidP="0070440D">
      <w:pPr>
        <w:pStyle w:val="ListParagraph"/>
        <w:numPr>
          <w:ilvl w:val="0"/>
          <w:numId w:val="10"/>
        </w:numPr>
        <w:rPr>
          <w:lang w:val="en-IN"/>
        </w:rPr>
      </w:pPr>
      <w:r w:rsidRPr="0070440D">
        <w:rPr>
          <w:lang w:val="en-IN"/>
        </w:rPr>
        <w:lastRenderedPageBreak/>
        <w:t>Personal Interest: If you have a personal interest or experience with the concept, mention it. This could be through your work, studies, or personal projects.</w:t>
      </w:r>
    </w:p>
    <w:p w14:paraId="7903F4A7" w14:textId="77777777" w:rsidR="0070440D" w:rsidRPr="0070440D" w:rsidRDefault="0070440D" w:rsidP="0070440D">
      <w:pPr>
        <w:pStyle w:val="ListParagraph"/>
        <w:numPr>
          <w:ilvl w:val="0"/>
          <w:numId w:val="10"/>
        </w:numPr>
        <w:rPr>
          <w:lang w:val="en-IN"/>
        </w:rPr>
      </w:pPr>
      <w:r w:rsidRPr="0070440D">
        <w:rPr>
          <w:lang w:val="en-IN"/>
        </w:rPr>
        <w:t>Remember, the goal is to show that you stay updated with industry trends and understand their significance.</w:t>
      </w:r>
    </w:p>
    <w:p w14:paraId="27CDAF5E"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18CD7700" w14:textId="77777777" w:rsidR="0070440D" w:rsidRPr="0070440D" w:rsidRDefault="0070440D" w:rsidP="0070440D">
      <w:pPr>
        <w:pStyle w:val="ListParagraph"/>
        <w:numPr>
          <w:ilvl w:val="0"/>
          <w:numId w:val="10"/>
        </w:numPr>
        <w:rPr>
          <w:lang w:val="en-IN"/>
        </w:rPr>
      </w:pPr>
      <w:r w:rsidRPr="0070440D">
        <w:rPr>
          <w:lang w:val="en-IN"/>
        </w:rPr>
        <w:t xml:space="preserve">One recent innovative concept in the software industry that I find significant is the use of artificial intelligence (AI) in software testing. AI can automate and enhance various testing processes, leading to increased efficiency and accuracy. It can </w:t>
      </w:r>
      <w:proofErr w:type="spellStart"/>
      <w:r w:rsidRPr="0070440D">
        <w:rPr>
          <w:lang w:val="en-IN"/>
        </w:rPr>
        <w:t>analyze</w:t>
      </w:r>
      <w:proofErr w:type="spellEnd"/>
      <w:r w:rsidRPr="0070440D">
        <w:rPr>
          <w:lang w:val="en-IN"/>
        </w:rPr>
        <w:t xml:space="preserve"> large amounts of data, identify patterns, and predict future outcomes, making it a powerful tool for quality assurance. I believe this is significant because it can drastically reduce the time and resources required for testing, allowing companies to deliver high-quality software more quickly and cost-effectively. I have a personal interest in AI and have been exploring its applications in software testing through my personal projects.</w:t>
      </w:r>
    </w:p>
    <w:p w14:paraId="1D5B0A47"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2FC8CF21" w14:textId="77777777" w:rsidR="0070440D" w:rsidRPr="0070440D" w:rsidRDefault="0070440D" w:rsidP="0070440D">
      <w:pPr>
        <w:rPr>
          <w:lang w:val="en-IN"/>
        </w:rPr>
      </w:pPr>
    </w:p>
    <w:p w14:paraId="48A60003" w14:textId="77777777" w:rsidR="0070440D" w:rsidRPr="0070440D" w:rsidRDefault="0070440D" w:rsidP="0070440D">
      <w:pPr>
        <w:pStyle w:val="ListParagraph"/>
        <w:numPr>
          <w:ilvl w:val="0"/>
          <w:numId w:val="10"/>
        </w:numPr>
        <w:rPr>
          <w:b/>
          <w:bCs/>
          <w:lang w:val="en-IN"/>
        </w:rPr>
      </w:pPr>
      <w:r w:rsidRPr="0070440D">
        <w:rPr>
          <w:b/>
          <w:bCs/>
          <w:lang w:val="en-IN"/>
        </w:rPr>
        <w:t>Q-33: How do you handle work pressure?</w:t>
      </w:r>
    </w:p>
    <w:p w14:paraId="235B521A"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01696F37" w14:textId="77777777" w:rsidR="0070440D" w:rsidRPr="0070440D" w:rsidRDefault="0070440D" w:rsidP="0070440D">
      <w:pPr>
        <w:pStyle w:val="ListParagraph"/>
        <w:numPr>
          <w:ilvl w:val="0"/>
          <w:numId w:val="10"/>
        </w:numPr>
        <w:rPr>
          <w:lang w:val="en-IN"/>
        </w:rPr>
      </w:pPr>
      <w:r w:rsidRPr="0070440D">
        <w:rPr>
          <w:lang w:val="en-IN"/>
        </w:rPr>
        <w:t>Acknowledge the Pressure: Start by acknowledging that work pressure is a common part of any job and it’s important to handle it effectively.</w:t>
      </w:r>
    </w:p>
    <w:p w14:paraId="44DC3432" w14:textId="77777777" w:rsidR="0070440D" w:rsidRPr="0070440D" w:rsidRDefault="0070440D" w:rsidP="0070440D">
      <w:pPr>
        <w:pStyle w:val="ListParagraph"/>
        <w:numPr>
          <w:ilvl w:val="0"/>
          <w:numId w:val="10"/>
        </w:numPr>
        <w:rPr>
          <w:lang w:val="en-IN"/>
        </w:rPr>
      </w:pPr>
      <w:r w:rsidRPr="0070440D">
        <w:rPr>
          <w:lang w:val="en-IN"/>
        </w:rPr>
        <w:t>Effective Planning: Discuss how you use planning and organization to manage your workload and meet deadlines. This could involve setting priorities, breaking tasks into manageable parts, or using productivity tools.</w:t>
      </w:r>
    </w:p>
    <w:p w14:paraId="4ECB4A3D" w14:textId="77777777" w:rsidR="0070440D" w:rsidRPr="0070440D" w:rsidRDefault="0070440D" w:rsidP="0070440D">
      <w:pPr>
        <w:pStyle w:val="ListParagraph"/>
        <w:numPr>
          <w:ilvl w:val="0"/>
          <w:numId w:val="10"/>
        </w:numPr>
        <w:rPr>
          <w:lang w:val="en-IN"/>
        </w:rPr>
      </w:pPr>
      <w:r w:rsidRPr="0070440D">
        <w:rPr>
          <w:lang w:val="en-IN"/>
        </w:rPr>
        <w:t>Stress Management Techniques: Mention any stress management techniques you use, such as regular exercise, mindfulness, or maintaining a work-life balance.</w:t>
      </w:r>
    </w:p>
    <w:p w14:paraId="67EBF6ED" w14:textId="77777777" w:rsidR="0070440D" w:rsidRPr="0070440D" w:rsidRDefault="0070440D" w:rsidP="0070440D">
      <w:pPr>
        <w:pStyle w:val="ListParagraph"/>
        <w:numPr>
          <w:ilvl w:val="0"/>
          <w:numId w:val="10"/>
        </w:numPr>
        <w:rPr>
          <w:lang w:val="en-IN"/>
        </w:rPr>
      </w:pPr>
      <w:r w:rsidRPr="0070440D">
        <w:rPr>
          <w:lang w:val="en-IN"/>
        </w:rPr>
        <w:lastRenderedPageBreak/>
        <w:t>Communication: Talk about the importance of communication in managing work pressure. This could be asking for help when needed, managing expectations, or providing regular updates to your team or manager.</w:t>
      </w:r>
    </w:p>
    <w:p w14:paraId="626CCA19" w14:textId="77777777" w:rsidR="0070440D" w:rsidRPr="0070440D" w:rsidRDefault="0070440D" w:rsidP="0070440D">
      <w:pPr>
        <w:pStyle w:val="ListParagraph"/>
        <w:numPr>
          <w:ilvl w:val="0"/>
          <w:numId w:val="10"/>
        </w:numPr>
        <w:rPr>
          <w:lang w:val="en-IN"/>
        </w:rPr>
      </w:pPr>
      <w:r w:rsidRPr="0070440D">
        <w:rPr>
          <w:lang w:val="en-IN"/>
        </w:rPr>
        <w:t>Learning from Experience: Discuss how past experiences of work pressure have helped you develop resilience and learn strategies to cope with stress.</w:t>
      </w:r>
    </w:p>
    <w:p w14:paraId="0291FF6C" w14:textId="77777777" w:rsidR="0070440D" w:rsidRPr="0070440D" w:rsidRDefault="0070440D" w:rsidP="0070440D">
      <w:pPr>
        <w:pStyle w:val="ListParagraph"/>
        <w:numPr>
          <w:ilvl w:val="0"/>
          <w:numId w:val="10"/>
        </w:numPr>
        <w:rPr>
          <w:lang w:val="en-IN"/>
        </w:rPr>
      </w:pPr>
      <w:r w:rsidRPr="0070440D">
        <w:rPr>
          <w:lang w:val="en-IN"/>
        </w:rPr>
        <w:t>Remember, the goal is to show that you have effective strategies for managing work pressure and that you’re able to maintain your performance and well-being under stress.</w:t>
      </w:r>
    </w:p>
    <w:p w14:paraId="360079A6"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4B479D9D" w14:textId="77777777" w:rsidR="0070440D" w:rsidRPr="0070440D" w:rsidRDefault="0070440D" w:rsidP="0070440D">
      <w:pPr>
        <w:pStyle w:val="ListParagraph"/>
        <w:numPr>
          <w:ilvl w:val="0"/>
          <w:numId w:val="10"/>
        </w:numPr>
        <w:rPr>
          <w:lang w:val="en-IN"/>
        </w:rPr>
      </w:pPr>
      <w:r w:rsidRPr="0070440D">
        <w:rPr>
          <w:lang w:val="en-IN"/>
        </w:rPr>
        <w:t>I understand that work pressure is a part of any job, and I have developed strategies to handle it effectively. I use planning and organization tools to manage my workload and ensure I meet deadlines. I prioritize tasks based on their urgency and importance, and break larger tasks into smaller, manageable parts. I also use stress management techniques such as regular exercise and mindfulness to maintain my well-being. Communication is also key in managing work pressure. I make sure to communicate regularly with my team and manager, manage expectations, and ask for help when needed. My past experiences have taught me how to stay resilient under pressure and continuously improve my stress management strategies.</w:t>
      </w:r>
    </w:p>
    <w:p w14:paraId="15766562"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6C8D5CFA" w14:textId="77777777" w:rsidR="0070440D" w:rsidRPr="0070440D" w:rsidRDefault="0070440D" w:rsidP="0070440D">
      <w:pPr>
        <w:rPr>
          <w:lang w:val="en-IN"/>
        </w:rPr>
      </w:pPr>
    </w:p>
    <w:p w14:paraId="7A1C0FCE" w14:textId="77777777" w:rsidR="0070440D" w:rsidRPr="0070440D" w:rsidRDefault="0070440D" w:rsidP="0070440D">
      <w:pPr>
        <w:pStyle w:val="ListParagraph"/>
        <w:numPr>
          <w:ilvl w:val="0"/>
          <w:numId w:val="10"/>
        </w:numPr>
        <w:rPr>
          <w:b/>
          <w:bCs/>
          <w:lang w:val="en-IN"/>
        </w:rPr>
      </w:pPr>
      <w:r w:rsidRPr="0070440D">
        <w:rPr>
          <w:b/>
          <w:bCs/>
          <w:lang w:val="en-IN"/>
        </w:rPr>
        <w:t>Q-34: Can you highlight the main points in your resume?</w:t>
      </w:r>
    </w:p>
    <w:p w14:paraId="21973C50"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41F180E2" w14:textId="77777777" w:rsidR="0070440D" w:rsidRPr="0070440D" w:rsidRDefault="0070440D" w:rsidP="0070440D">
      <w:pPr>
        <w:pStyle w:val="ListParagraph"/>
        <w:numPr>
          <w:ilvl w:val="0"/>
          <w:numId w:val="10"/>
        </w:numPr>
        <w:rPr>
          <w:lang w:val="en-IN"/>
        </w:rPr>
      </w:pPr>
      <w:r w:rsidRPr="0070440D">
        <w:rPr>
          <w:lang w:val="en-IN"/>
        </w:rPr>
        <w:t>Start with a Brief Introduction: Begin with a brief introduction of who you are professionally. This could include your current role, field, or key skills.</w:t>
      </w:r>
    </w:p>
    <w:p w14:paraId="68EA444D" w14:textId="77777777" w:rsidR="0070440D" w:rsidRPr="0070440D" w:rsidRDefault="0070440D" w:rsidP="0070440D">
      <w:pPr>
        <w:pStyle w:val="ListParagraph"/>
        <w:numPr>
          <w:ilvl w:val="0"/>
          <w:numId w:val="10"/>
        </w:numPr>
        <w:rPr>
          <w:lang w:val="en-IN"/>
        </w:rPr>
      </w:pPr>
      <w:r w:rsidRPr="0070440D">
        <w:rPr>
          <w:lang w:val="en-IN"/>
        </w:rPr>
        <w:lastRenderedPageBreak/>
        <w:t>Highlight Key Experiences: Discuss your most relevant experiences. Focus on roles or projects where you made significant contributions or achieved notable results.</w:t>
      </w:r>
    </w:p>
    <w:p w14:paraId="7E4B34E1" w14:textId="77777777" w:rsidR="0070440D" w:rsidRPr="0070440D" w:rsidRDefault="0070440D" w:rsidP="0070440D">
      <w:pPr>
        <w:pStyle w:val="ListParagraph"/>
        <w:numPr>
          <w:ilvl w:val="0"/>
          <w:numId w:val="10"/>
        </w:numPr>
        <w:rPr>
          <w:lang w:val="en-IN"/>
        </w:rPr>
      </w:pPr>
      <w:r w:rsidRPr="0070440D">
        <w:rPr>
          <w:lang w:val="en-IN"/>
        </w:rPr>
        <w:t>Discuss Skills and Qualifications: Highlight the skills and qualifications that make you a strong candidate for the position. Be sure to mention any that are specifically listed in the job description.</w:t>
      </w:r>
    </w:p>
    <w:p w14:paraId="2638A60F" w14:textId="77777777" w:rsidR="0070440D" w:rsidRPr="0070440D" w:rsidRDefault="0070440D" w:rsidP="0070440D">
      <w:pPr>
        <w:pStyle w:val="ListParagraph"/>
        <w:numPr>
          <w:ilvl w:val="0"/>
          <w:numId w:val="10"/>
        </w:numPr>
        <w:rPr>
          <w:lang w:val="en-IN"/>
        </w:rPr>
      </w:pPr>
      <w:r w:rsidRPr="0070440D">
        <w:rPr>
          <w:lang w:val="en-IN"/>
        </w:rPr>
        <w:t>Mention Achievements: Talk about your key achievements. These could be awards, promotions, or successful projects.</w:t>
      </w:r>
    </w:p>
    <w:p w14:paraId="66474CE9" w14:textId="77777777" w:rsidR="0070440D" w:rsidRPr="0070440D" w:rsidRDefault="0070440D" w:rsidP="0070440D">
      <w:pPr>
        <w:pStyle w:val="ListParagraph"/>
        <w:numPr>
          <w:ilvl w:val="0"/>
          <w:numId w:val="10"/>
        </w:numPr>
        <w:rPr>
          <w:lang w:val="en-IN"/>
        </w:rPr>
      </w:pPr>
      <w:r w:rsidRPr="0070440D">
        <w:rPr>
          <w:lang w:val="en-IN"/>
        </w:rPr>
        <w:t>End with Your Goals: Conclude by discussing your career goals and how they align with the position you’re applying for.</w:t>
      </w:r>
    </w:p>
    <w:p w14:paraId="585E8114" w14:textId="77777777" w:rsidR="0070440D" w:rsidRPr="0070440D" w:rsidRDefault="0070440D" w:rsidP="0070440D">
      <w:pPr>
        <w:pStyle w:val="ListParagraph"/>
        <w:numPr>
          <w:ilvl w:val="0"/>
          <w:numId w:val="10"/>
        </w:numPr>
        <w:rPr>
          <w:lang w:val="en-IN"/>
        </w:rPr>
      </w:pPr>
      <w:r w:rsidRPr="0070440D">
        <w:rPr>
          <w:lang w:val="en-IN"/>
        </w:rPr>
        <w:t>Remember, while it’s important to provide a comprehensive response, it’s also crucial to keep your answers concise and to the point during an interview.</w:t>
      </w:r>
    </w:p>
    <w:p w14:paraId="3C8AAE76"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2F53C8AC" w14:textId="77777777" w:rsidR="0070440D" w:rsidRPr="0070440D" w:rsidRDefault="0070440D" w:rsidP="0070440D">
      <w:pPr>
        <w:pStyle w:val="ListParagraph"/>
        <w:numPr>
          <w:ilvl w:val="0"/>
          <w:numId w:val="10"/>
        </w:numPr>
        <w:rPr>
          <w:lang w:val="en-IN"/>
        </w:rPr>
      </w:pPr>
      <w:r w:rsidRPr="0070440D">
        <w:rPr>
          <w:lang w:val="en-IN"/>
        </w:rPr>
        <w:t>I am a dedicated professional with over five years of experience in the software industry. My specialization lies in software development and project management, which I believe are critical skills in today’s technology-driven world.</w:t>
      </w:r>
    </w:p>
    <w:p w14:paraId="3C46463A" w14:textId="77777777" w:rsidR="0070440D" w:rsidRPr="0070440D" w:rsidRDefault="0070440D" w:rsidP="0070440D">
      <w:pPr>
        <w:pStyle w:val="ListParagraph"/>
        <w:numPr>
          <w:ilvl w:val="0"/>
          <w:numId w:val="10"/>
        </w:numPr>
        <w:rPr>
          <w:lang w:val="en-IN"/>
        </w:rPr>
      </w:pPr>
      <w:r w:rsidRPr="0070440D">
        <w:rPr>
          <w:lang w:val="en-IN"/>
        </w:rPr>
        <w:t>During my tenure at XYZ Company, I held the position of a Software Developer. In this role, I had the opportunity to lead a team of talented individuals on several high-impact projects. Our team was responsible for developing and implementing software solutions that significantly improved operational efficiency by 20%. This experience not only honed my technical skills but also developed my leadership and team management abilities.</w:t>
      </w:r>
    </w:p>
    <w:p w14:paraId="6F00ED71" w14:textId="77777777" w:rsidR="0070440D" w:rsidRPr="0070440D" w:rsidRDefault="0070440D" w:rsidP="0070440D">
      <w:pPr>
        <w:pStyle w:val="ListParagraph"/>
        <w:numPr>
          <w:ilvl w:val="0"/>
          <w:numId w:val="10"/>
        </w:numPr>
        <w:rPr>
          <w:lang w:val="en-IN"/>
        </w:rPr>
      </w:pPr>
      <w:r w:rsidRPr="0070440D">
        <w:rPr>
          <w:lang w:val="en-IN"/>
        </w:rPr>
        <w:t>In terms of technical expertise, I am proficient in several programming languages including Java and Python. I have utilized these languages in various projects to create efficient and effective software solutions. Additionally, I am well-versed in Agile methodologies, which I believe are essential for managing projects in a flexible and responsive manner.</w:t>
      </w:r>
    </w:p>
    <w:p w14:paraId="11A2081B" w14:textId="77777777" w:rsidR="0070440D" w:rsidRPr="0070440D" w:rsidRDefault="0070440D" w:rsidP="0070440D">
      <w:pPr>
        <w:pStyle w:val="ListParagraph"/>
        <w:numPr>
          <w:ilvl w:val="0"/>
          <w:numId w:val="10"/>
        </w:numPr>
        <w:rPr>
          <w:lang w:val="en-IN"/>
        </w:rPr>
      </w:pPr>
      <w:r w:rsidRPr="0070440D">
        <w:rPr>
          <w:lang w:val="en-IN"/>
        </w:rPr>
        <w:t xml:space="preserve">One of my most notable achievements during my time at XYZ Company was receiving the ‘Employee of the Year’ award. This </w:t>
      </w:r>
      <w:r w:rsidRPr="0070440D">
        <w:rPr>
          <w:lang w:val="en-IN"/>
        </w:rPr>
        <w:lastRenderedPageBreak/>
        <w:t>recognition was a testament to my exceptional performance and significant contributions to the team. It was a proud moment that validated my commitment to my work and my team.</w:t>
      </w:r>
    </w:p>
    <w:p w14:paraId="101DB79F" w14:textId="77777777" w:rsidR="0070440D" w:rsidRPr="0070440D" w:rsidRDefault="0070440D" w:rsidP="0070440D">
      <w:pPr>
        <w:pStyle w:val="ListParagraph"/>
        <w:numPr>
          <w:ilvl w:val="0"/>
          <w:numId w:val="10"/>
        </w:numPr>
        <w:rPr>
          <w:lang w:val="en-IN"/>
        </w:rPr>
      </w:pPr>
      <w:r w:rsidRPr="0070440D">
        <w:rPr>
          <w:lang w:val="en-IN"/>
        </w:rPr>
        <w:t>Looking ahead, I am seeking opportunities that will allow me to leverage my skills and experiences in a challenging role. I am particularly interested in positions that offer opportunities for growth and development. I believe in the importance of continuous learning and am eager to acquire new skills and knowledge.</w:t>
      </w:r>
    </w:p>
    <w:p w14:paraId="5F1A10FF" w14:textId="77777777" w:rsidR="0070440D" w:rsidRPr="0070440D" w:rsidRDefault="0070440D" w:rsidP="0070440D">
      <w:pPr>
        <w:pStyle w:val="ListParagraph"/>
        <w:numPr>
          <w:ilvl w:val="0"/>
          <w:numId w:val="10"/>
        </w:numPr>
        <w:rPr>
          <w:lang w:val="en-IN"/>
        </w:rPr>
      </w:pPr>
      <w:r w:rsidRPr="0070440D">
        <w:rPr>
          <w:lang w:val="en-IN"/>
        </w:rPr>
        <w:t>In conclusion, my ideal role is one that allows me to make meaningful contributions while also challenging me to grow as a professional. I am excited about the potential opportunities and look forward to bringing my skills, experiences, and passion to future roles.</w:t>
      </w:r>
    </w:p>
    <w:p w14:paraId="060AF65C"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2BB80DE0" w14:textId="77777777" w:rsidR="0070440D" w:rsidRPr="0070440D" w:rsidRDefault="0070440D" w:rsidP="0070440D">
      <w:pPr>
        <w:rPr>
          <w:lang w:val="en-IN"/>
        </w:rPr>
      </w:pPr>
    </w:p>
    <w:p w14:paraId="6D99D43A" w14:textId="77777777" w:rsidR="0070440D" w:rsidRPr="0070440D" w:rsidRDefault="0070440D" w:rsidP="0070440D">
      <w:pPr>
        <w:pStyle w:val="ListParagraph"/>
        <w:numPr>
          <w:ilvl w:val="0"/>
          <w:numId w:val="10"/>
        </w:numPr>
        <w:rPr>
          <w:b/>
          <w:bCs/>
          <w:lang w:val="en-IN"/>
        </w:rPr>
      </w:pPr>
      <w:r w:rsidRPr="0070440D">
        <w:rPr>
          <w:b/>
          <w:bCs/>
          <w:lang w:val="en-IN"/>
        </w:rPr>
        <w:t>Q-35: What were your reasons for selecting your college or university?</w:t>
      </w:r>
    </w:p>
    <w:p w14:paraId="416FA6BD"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735C6943" w14:textId="77777777" w:rsidR="0070440D" w:rsidRPr="0070440D" w:rsidRDefault="0070440D" w:rsidP="0070440D">
      <w:pPr>
        <w:pStyle w:val="ListParagraph"/>
        <w:numPr>
          <w:ilvl w:val="0"/>
          <w:numId w:val="10"/>
        </w:numPr>
        <w:rPr>
          <w:lang w:val="en-IN"/>
        </w:rPr>
      </w:pPr>
      <w:r w:rsidRPr="0070440D">
        <w:rPr>
          <w:lang w:val="en-IN"/>
        </w:rPr>
        <w:t>Academic Reputation: Discuss the institution’s reputation for academic excellence in your field of interest. This could include the quality of the faculty, the curriculum, or the research opportunities.</w:t>
      </w:r>
    </w:p>
    <w:p w14:paraId="3B3F2FEB" w14:textId="77777777" w:rsidR="0070440D" w:rsidRPr="0070440D" w:rsidRDefault="0070440D" w:rsidP="0070440D">
      <w:pPr>
        <w:pStyle w:val="ListParagraph"/>
        <w:numPr>
          <w:ilvl w:val="0"/>
          <w:numId w:val="10"/>
        </w:numPr>
        <w:rPr>
          <w:lang w:val="en-IN"/>
        </w:rPr>
      </w:pPr>
      <w:r w:rsidRPr="0070440D">
        <w:rPr>
          <w:lang w:val="en-IN"/>
        </w:rPr>
        <w:t>Career Opportunities: Talk about the career opportunities that the institution provides. This could be internships, job placements, or networking events.</w:t>
      </w:r>
    </w:p>
    <w:p w14:paraId="021E1887" w14:textId="77777777" w:rsidR="0070440D" w:rsidRPr="0070440D" w:rsidRDefault="0070440D" w:rsidP="0070440D">
      <w:pPr>
        <w:pStyle w:val="ListParagraph"/>
        <w:numPr>
          <w:ilvl w:val="0"/>
          <w:numId w:val="10"/>
        </w:numPr>
        <w:rPr>
          <w:lang w:val="en-IN"/>
        </w:rPr>
      </w:pPr>
      <w:r w:rsidRPr="0070440D">
        <w:rPr>
          <w:lang w:val="en-IN"/>
        </w:rPr>
        <w:t>Campus Culture: Mention the campus culture and how it aligns with your personality and values. This could be the community, the extracurricular activities, or the diversity of the student body.</w:t>
      </w:r>
    </w:p>
    <w:p w14:paraId="579F9176" w14:textId="77777777" w:rsidR="0070440D" w:rsidRPr="0070440D" w:rsidRDefault="0070440D" w:rsidP="0070440D">
      <w:pPr>
        <w:pStyle w:val="ListParagraph"/>
        <w:numPr>
          <w:ilvl w:val="0"/>
          <w:numId w:val="10"/>
        </w:numPr>
        <w:rPr>
          <w:lang w:val="en-IN"/>
        </w:rPr>
      </w:pPr>
      <w:r w:rsidRPr="0070440D">
        <w:rPr>
          <w:lang w:val="en-IN"/>
        </w:rPr>
        <w:t>Location: The location of the institution could be a factor. This could be its proximity to home, the appeal of the city or country, or the opportunities available in the local area.</w:t>
      </w:r>
    </w:p>
    <w:p w14:paraId="1F9C5255" w14:textId="77777777" w:rsidR="0070440D" w:rsidRPr="0070440D" w:rsidRDefault="0070440D" w:rsidP="0070440D">
      <w:pPr>
        <w:pStyle w:val="ListParagraph"/>
        <w:numPr>
          <w:ilvl w:val="0"/>
          <w:numId w:val="10"/>
        </w:numPr>
        <w:rPr>
          <w:lang w:val="en-IN"/>
        </w:rPr>
      </w:pPr>
      <w:r w:rsidRPr="0070440D">
        <w:rPr>
          <w:lang w:val="en-IN"/>
        </w:rPr>
        <w:t xml:space="preserve">Personal Growth: Discuss how you believe the institution can contribute to your personal growth. This could be through exposure to </w:t>
      </w:r>
      <w:r w:rsidRPr="0070440D">
        <w:rPr>
          <w:lang w:val="en-IN"/>
        </w:rPr>
        <w:lastRenderedPageBreak/>
        <w:t>diverse perspectives, opportunities for leadership, or personal development programs.</w:t>
      </w:r>
    </w:p>
    <w:p w14:paraId="4B0F5807" w14:textId="77777777" w:rsidR="0070440D" w:rsidRPr="0070440D" w:rsidRDefault="0070440D" w:rsidP="0070440D">
      <w:pPr>
        <w:pStyle w:val="ListParagraph"/>
        <w:numPr>
          <w:ilvl w:val="0"/>
          <w:numId w:val="10"/>
        </w:numPr>
        <w:rPr>
          <w:lang w:val="en-IN"/>
        </w:rPr>
      </w:pPr>
      <w:r w:rsidRPr="0070440D">
        <w:rPr>
          <w:lang w:val="en-IN"/>
        </w:rPr>
        <w:t>Remember, the goal is to show that you made a thoughtful decision in choosing your college or university, considering various factors that align with your academic, career, and personal goals.</w:t>
      </w:r>
    </w:p>
    <w:p w14:paraId="26B0D385"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68AF5A06" w14:textId="77777777" w:rsidR="0070440D" w:rsidRPr="0070440D" w:rsidRDefault="0070440D" w:rsidP="0070440D">
      <w:pPr>
        <w:pStyle w:val="ListParagraph"/>
        <w:numPr>
          <w:ilvl w:val="0"/>
          <w:numId w:val="10"/>
        </w:numPr>
        <w:rPr>
          <w:lang w:val="en-IN"/>
        </w:rPr>
      </w:pPr>
      <w:r w:rsidRPr="0070440D">
        <w:rPr>
          <w:lang w:val="en-IN"/>
        </w:rPr>
        <w:t>I chose to attend XYZ University for several reasons. Firstly, XYZ University has an outstanding reputation for academic excellence, particularly in my field of interest, Computer Science. The faculty includes renowned experts whose work I have followed and admired. The curriculum is rigorous and up-to-date, and there are ample opportunities for research, which I am keen to pursue.</w:t>
      </w:r>
    </w:p>
    <w:p w14:paraId="2A1D87AD" w14:textId="77777777" w:rsidR="0070440D" w:rsidRPr="0070440D" w:rsidRDefault="0070440D" w:rsidP="0070440D">
      <w:pPr>
        <w:pStyle w:val="ListParagraph"/>
        <w:numPr>
          <w:ilvl w:val="0"/>
          <w:numId w:val="10"/>
        </w:numPr>
        <w:rPr>
          <w:lang w:val="en-IN"/>
        </w:rPr>
      </w:pPr>
      <w:r w:rsidRPr="0070440D">
        <w:rPr>
          <w:lang w:val="en-IN"/>
        </w:rPr>
        <w:t>Secondly, XYZ University has a strong track record of preparing students for successful careers. The university’s career services department provides valuable resources such as internships, job placement services, and networking events with industry professionals. I was particularly impressed by the university’s strong connections with leading tech companies.</w:t>
      </w:r>
    </w:p>
    <w:p w14:paraId="49EAB61D" w14:textId="77777777" w:rsidR="0070440D" w:rsidRPr="0070440D" w:rsidRDefault="0070440D" w:rsidP="0070440D">
      <w:pPr>
        <w:pStyle w:val="ListParagraph"/>
        <w:numPr>
          <w:ilvl w:val="0"/>
          <w:numId w:val="10"/>
        </w:numPr>
        <w:rPr>
          <w:lang w:val="en-IN"/>
        </w:rPr>
      </w:pPr>
      <w:r w:rsidRPr="0070440D">
        <w:rPr>
          <w:lang w:val="en-IN"/>
        </w:rPr>
        <w:t>The campus culture at XYZ University was another significant factor in my decision. The university fosters a vibrant, diverse community with a wide range of extracurricular activities. I was excited about the opportunity to engage with students from various backgrounds and perspectives, and to participate in clubs and organizations related to my interests.</w:t>
      </w:r>
    </w:p>
    <w:p w14:paraId="4C594E33" w14:textId="77777777" w:rsidR="0070440D" w:rsidRPr="0070440D" w:rsidRDefault="0070440D" w:rsidP="0070440D">
      <w:pPr>
        <w:pStyle w:val="ListParagraph"/>
        <w:numPr>
          <w:ilvl w:val="0"/>
          <w:numId w:val="10"/>
        </w:numPr>
        <w:rPr>
          <w:lang w:val="en-IN"/>
        </w:rPr>
      </w:pPr>
      <w:r w:rsidRPr="0070440D">
        <w:rPr>
          <w:lang w:val="en-IN"/>
        </w:rPr>
        <w:t>The location of XYZ University was also appealing to me. The university is located in a city known for its thriving tech industry, providing numerous opportunities for practical experience and job prospects after graduation.</w:t>
      </w:r>
    </w:p>
    <w:p w14:paraId="1919E84D" w14:textId="77777777" w:rsidR="0070440D" w:rsidRPr="0070440D" w:rsidRDefault="0070440D" w:rsidP="0070440D">
      <w:pPr>
        <w:pStyle w:val="ListParagraph"/>
        <w:numPr>
          <w:ilvl w:val="0"/>
          <w:numId w:val="10"/>
        </w:numPr>
        <w:rPr>
          <w:lang w:val="en-IN"/>
        </w:rPr>
      </w:pPr>
      <w:r w:rsidRPr="0070440D">
        <w:rPr>
          <w:lang w:val="en-IN"/>
        </w:rPr>
        <w:t xml:space="preserve">Finally, I believe that XYZ University is a place where I can grow not just academically, but also personally. The university’s commitment to leadership development, community service, and global engagement resonates with my own values and aspirations. I am confident that my </w:t>
      </w:r>
      <w:r w:rsidRPr="0070440D">
        <w:rPr>
          <w:lang w:val="en-IN"/>
        </w:rPr>
        <w:lastRenderedPageBreak/>
        <w:t>time at XYZ University will equip me with the knowledge, skills, and experiences I need to achieve my career goals.</w:t>
      </w:r>
    </w:p>
    <w:p w14:paraId="11F1896C"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7F204F74" w14:textId="77777777" w:rsidR="0070440D" w:rsidRPr="0070440D" w:rsidRDefault="0070440D" w:rsidP="0070440D">
      <w:pPr>
        <w:rPr>
          <w:lang w:val="en-IN"/>
        </w:rPr>
      </w:pPr>
    </w:p>
    <w:p w14:paraId="7A31B797" w14:textId="77777777" w:rsidR="0070440D" w:rsidRPr="0070440D" w:rsidRDefault="0070440D" w:rsidP="0070440D">
      <w:pPr>
        <w:pStyle w:val="ListParagraph"/>
        <w:numPr>
          <w:ilvl w:val="0"/>
          <w:numId w:val="10"/>
        </w:numPr>
        <w:rPr>
          <w:b/>
          <w:bCs/>
          <w:lang w:val="en-IN"/>
        </w:rPr>
      </w:pPr>
      <w:r w:rsidRPr="0070440D">
        <w:rPr>
          <w:b/>
          <w:bCs/>
          <w:lang w:val="en-IN"/>
        </w:rPr>
        <w:t>Q-36: Which college classes or subjects do you like best? Why? </w:t>
      </w:r>
    </w:p>
    <w:p w14:paraId="605D275F"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70BC49BD" w14:textId="1CCCD08B" w:rsidR="0070440D" w:rsidRPr="0070440D" w:rsidRDefault="0070440D" w:rsidP="0070440D">
      <w:pPr>
        <w:pStyle w:val="ListParagraph"/>
        <w:numPr>
          <w:ilvl w:val="0"/>
          <w:numId w:val="10"/>
        </w:numPr>
        <w:rPr>
          <w:lang w:val="en-IN"/>
        </w:rPr>
      </w:pPr>
      <w:r w:rsidRPr="0070440D">
        <w:rPr>
          <w:lang w:val="en-IN"/>
        </w:rPr>
        <w:t xml:space="preserve">Identify Your </w:t>
      </w:r>
      <w:r w:rsidRPr="0070440D">
        <w:rPr>
          <w:lang w:val="en-IN"/>
        </w:rPr>
        <w:t>Favourite</w:t>
      </w:r>
      <w:r w:rsidRPr="0070440D">
        <w:rPr>
          <w:lang w:val="en-IN"/>
        </w:rPr>
        <w:t xml:space="preserve"> Classes or Subjects: Think about the classes or subjects that you enjoyed the most or found the most interesting. These could be major-related classes, electives, or general education classes.</w:t>
      </w:r>
    </w:p>
    <w:p w14:paraId="0265DCE3" w14:textId="77777777" w:rsidR="0070440D" w:rsidRPr="0070440D" w:rsidRDefault="0070440D" w:rsidP="0070440D">
      <w:pPr>
        <w:pStyle w:val="ListParagraph"/>
        <w:numPr>
          <w:ilvl w:val="0"/>
          <w:numId w:val="10"/>
        </w:numPr>
        <w:rPr>
          <w:lang w:val="en-IN"/>
        </w:rPr>
      </w:pPr>
      <w:r w:rsidRPr="0070440D">
        <w:rPr>
          <w:lang w:val="en-IN"/>
        </w:rPr>
        <w:t>Explain Why: Discuss why you liked these classes or subjects. This could be because of the content, the teaching style, the skills you learned, or the challenges you overcame.</w:t>
      </w:r>
    </w:p>
    <w:p w14:paraId="18D7A272" w14:textId="77777777" w:rsidR="0070440D" w:rsidRPr="0070440D" w:rsidRDefault="0070440D" w:rsidP="0070440D">
      <w:pPr>
        <w:pStyle w:val="ListParagraph"/>
        <w:numPr>
          <w:ilvl w:val="0"/>
          <w:numId w:val="10"/>
        </w:numPr>
        <w:rPr>
          <w:lang w:val="en-IN"/>
        </w:rPr>
      </w:pPr>
      <w:r w:rsidRPr="0070440D">
        <w:rPr>
          <w:lang w:val="en-IN"/>
        </w:rPr>
        <w:t>Link to Your Goals or Interests: Show how these classes or subjects align with your career goals, personal interests, or values.</w:t>
      </w:r>
    </w:p>
    <w:p w14:paraId="237FA8D0" w14:textId="77777777" w:rsidR="0070440D" w:rsidRPr="0070440D" w:rsidRDefault="0070440D" w:rsidP="0070440D">
      <w:pPr>
        <w:pStyle w:val="ListParagraph"/>
        <w:numPr>
          <w:ilvl w:val="0"/>
          <w:numId w:val="10"/>
        </w:numPr>
        <w:rPr>
          <w:lang w:val="en-IN"/>
        </w:rPr>
      </w:pPr>
      <w:r w:rsidRPr="0070440D">
        <w:rPr>
          <w:lang w:val="en-IN"/>
        </w:rPr>
        <w:t>Discuss Your Achievements: If you achieved notable results in these classes or subjects, be sure to mention them. This could be high grades, projects, or research.</w:t>
      </w:r>
    </w:p>
    <w:p w14:paraId="737C0349" w14:textId="77777777" w:rsidR="0070440D" w:rsidRPr="0070440D" w:rsidRDefault="0070440D" w:rsidP="0070440D">
      <w:pPr>
        <w:pStyle w:val="ListParagraph"/>
        <w:numPr>
          <w:ilvl w:val="0"/>
          <w:numId w:val="10"/>
        </w:numPr>
        <w:rPr>
          <w:lang w:val="en-IN"/>
        </w:rPr>
      </w:pPr>
      <w:r w:rsidRPr="0070440D">
        <w:rPr>
          <w:lang w:val="en-IN"/>
        </w:rPr>
        <w:t>Reflect on Your Learning: Talk about what you learned from these classes or subjects and how it has contributed to your academic and personal growth.</w:t>
      </w:r>
    </w:p>
    <w:p w14:paraId="7796EB8C" w14:textId="77777777" w:rsidR="0070440D" w:rsidRPr="0070440D" w:rsidRDefault="0070440D" w:rsidP="0070440D">
      <w:pPr>
        <w:pStyle w:val="ListParagraph"/>
        <w:numPr>
          <w:ilvl w:val="0"/>
          <w:numId w:val="10"/>
        </w:numPr>
        <w:rPr>
          <w:lang w:val="en-IN"/>
        </w:rPr>
      </w:pPr>
      <w:r w:rsidRPr="0070440D">
        <w:rPr>
          <w:lang w:val="en-IN"/>
        </w:rPr>
        <w:t xml:space="preserve">Remember, the goal is to show your passion for your </w:t>
      </w:r>
      <w:proofErr w:type="spellStart"/>
      <w:r w:rsidRPr="0070440D">
        <w:rPr>
          <w:lang w:val="en-IN"/>
        </w:rPr>
        <w:t>favorite</w:t>
      </w:r>
      <w:proofErr w:type="spellEnd"/>
      <w:r w:rsidRPr="0070440D">
        <w:rPr>
          <w:lang w:val="en-IN"/>
        </w:rPr>
        <w:t xml:space="preserve"> classes or subjects and how they have contributed to your academic and personal growth.</w:t>
      </w:r>
    </w:p>
    <w:p w14:paraId="73D74694"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24BB8B30" w14:textId="6F8E84B1" w:rsidR="0070440D" w:rsidRPr="0070440D" w:rsidRDefault="0070440D" w:rsidP="0070440D">
      <w:pPr>
        <w:pStyle w:val="ListParagraph"/>
        <w:numPr>
          <w:ilvl w:val="0"/>
          <w:numId w:val="10"/>
        </w:numPr>
        <w:rPr>
          <w:lang w:val="en-IN"/>
        </w:rPr>
      </w:pPr>
      <w:r w:rsidRPr="0070440D">
        <w:rPr>
          <w:lang w:val="en-IN"/>
        </w:rPr>
        <w:t xml:space="preserve">My </w:t>
      </w:r>
      <w:r w:rsidRPr="0070440D">
        <w:rPr>
          <w:lang w:val="en-IN"/>
        </w:rPr>
        <w:t>favourite</w:t>
      </w:r>
      <w:r w:rsidRPr="0070440D">
        <w:rPr>
          <w:lang w:val="en-IN"/>
        </w:rPr>
        <w:t xml:space="preserve"> subjects in college have been Computer Science and Mathematics. I’ve always had a passion for problem-solving and logical reasoning, and these subjects provide ample opportunities for that.</w:t>
      </w:r>
    </w:p>
    <w:p w14:paraId="49D767CF" w14:textId="77777777" w:rsidR="0070440D" w:rsidRPr="0070440D" w:rsidRDefault="0070440D" w:rsidP="0070440D">
      <w:pPr>
        <w:pStyle w:val="ListParagraph"/>
        <w:numPr>
          <w:ilvl w:val="0"/>
          <w:numId w:val="10"/>
        </w:numPr>
        <w:rPr>
          <w:lang w:val="en-IN"/>
        </w:rPr>
      </w:pPr>
      <w:r w:rsidRPr="0070440D">
        <w:rPr>
          <w:lang w:val="en-IN"/>
        </w:rPr>
        <w:t xml:space="preserve">In my Computer Science classes, I particularly enjoyed the hands-on approach to learning. We were encouraged to apply the theoretical concepts we learned in class to practical projects. One project that </w:t>
      </w:r>
      <w:r w:rsidRPr="0070440D">
        <w:rPr>
          <w:lang w:val="en-IN"/>
        </w:rPr>
        <w:lastRenderedPageBreak/>
        <w:t>stands out was when we had to develop a mobile application from scratch. This project not only honed my coding skills but also taught me about project management and teamwork.</w:t>
      </w:r>
    </w:p>
    <w:p w14:paraId="67B652F4" w14:textId="77777777" w:rsidR="0070440D" w:rsidRPr="0070440D" w:rsidRDefault="0070440D" w:rsidP="0070440D">
      <w:pPr>
        <w:pStyle w:val="ListParagraph"/>
        <w:numPr>
          <w:ilvl w:val="0"/>
          <w:numId w:val="10"/>
        </w:numPr>
        <w:rPr>
          <w:lang w:val="en-IN"/>
        </w:rPr>
      </w:pPr>
      <w:r w:rsidRPr="0070440D">
        <w:rPr>
          <w:lang w:val="en-IN"/>
        </w:rPr>
        <w:t>My Mathematics classes, on the other hand, challenged me to think critically and abstractly. I found this both challenging and rewarding. I particularly enjoyed my class on Linear Algebra, where I was fascinated by the power and elegance of mathematical structures.</w:t>
      </w:r>
    </w:p>
    <w:p w14:paraId="589943EA" w14:textId="77777777" w:rsidR="0070440D" w:rsidRPr="0070440D" w:rsidRDefault="0070440D" w:rsidP="0070440D">
      <w:pPr>
        <w:pStyle w:val="ListParagraph"/>
        <w:numPr>
          <w:ilvl w:val="0"/>
          <w:numId w:val="10"/>
        </w:numPr>
        <w:rPr>
          <w:lang w:val="en-IN"/>
        </w:rPr>
      </w:pPr>
      <w:r w:rsidRPr="0070440D">
        <w:rPr>
          <w:lang w:val="en-IN"/>
        </w:rPr>
        <w:t>Both these subjects align with my career goal of becoming a software engineer. The technical skills and problem-solving abilities I’ve gained from these classes are directly applicable to this career path. Moreover, I’ve achieved notable results in these subjects, including high grades and successful projects, which have boosted my confidence and reinforced my career choice.</w:t>
      </w:r>
    </w:p>
    <w:p w14:paraId="0ACF49B8" w14:textId="77777777" w:rsidR="0070440D" w:rsidRPr="0070440D" w:rsidRDefault="0070440D" w:rsidP="0070440D">
      <w:pPr>
        <w:pStyle w:val="ListParagraph"/>
        <w:numPr>
          <w:ilvl w:val="0"/>
          <w:numId w:val="10"/>
        </w:numPr>
        <w:rPr>
          <w:lang w:val="en-IN"/>
        </w:rPr>
      </w:pPr>
      <w:r w:rsidRPr="0070440D">
        <w:rPr>
          <w:lang w:val="en-IN"/>
        </w:rPr>
        <w:t>Overall, my experiences in these classes have not only deepened my knowledge and skills but also enriched my college experience. They have taught me the value of hard work, the importance of curiosity, and the joy of learning.</w:t>
      </w:r>
    </w:p>
    <w:p w14:paraId="4D4BC5ED" w14:textId="77777777" w:rsidR="0070440D" w:rsidRP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407A8C5A" w14:textId="77777777" w:rsidR="0070440D" w:rsidRDefault="0070440D" w:rsidP="0070440D">
      <w:pPr>
        <w:rPr>
          <w:lang w:val="en-IN"/>
        </w:rPr>
      </w:pPr>
    </w:p>
    <w:p w14:paraId="278406EB" w14:textId="77777777" w:rsidR="0070440D" w:rsidRPr="0070440D" w:rsidRDefault="0070440D" w:rsidP="0070440D">
      <w:pPr>
        <w:pStyle w:val="ListParagraph"/>
        <w:numPr>
          <w:ilvl w:val="0"/>
          <w:numId w:val="10"/>
        </w:numPr>
        <w:rPr>
          <w:b/>
          <w:bCs/>
          <w:lang w:val="en-IN"/>
        </w:rPr>
      </w:pPr>
      <w:r w:rsidRPr="0070440D">
        <w:rPr>
          <w:b/>
          <w:bCs/>
          <w:lang w:val="en-IN"/>
        </w:rPr>
        <w:t>Q-37: How will the academic program and coursework you’ve taken benefit your career?</w:t>
      </w:r>
    </w:p>
    <w:p w14:paraId="0F0A1E52"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1239E511" w14:textId="77777777" w:rsidR="0070440D" w:rsidRPr="0070440D" w:rsidRDefault="0070440D" w:rsidP="0070440D">
      <w:pPr>
        <w:pStyle w:val="ListParagraph"/>
        <w:numPr>
          <w:ilvl w:val="0"/>
          <w:numId w:val="10"/>
        </w:numPr>
        <w:rPr>
          <w:lang w:val="en-IN"/>
        </w:rPr>
      </w:pPr>
      <w:r w:rsidRPr="0070440D">
        <w:rPr>
          <w:lang w:val="en-IN"/>
        </w:rPr>
        <w:t>Identify Relevant Courses: Highlight the specific courses you’ve taken that are directly relevant to the career you’re pursuing. Explain how these courses have provided you with a solid foundation in that field.</w:t>
      </w:r>
    </w:p>
    <w:p w14:paraId="52157645" w14:textId="77777777" w:rsidR="0070440D" w:rsidRPr="0070440D" w:rsidRDefault="0070440D" w:rsidP="0070440D">
      <w:pPr>
        <w:pStyle w:val="ListParagraph"/>
        <w:numPr>
          <w:ilvl w:val="0"/>
          <w:numId w:val="10"/>
        </w:numPr>
        <w:rPr>
          <w:lang w:val="en-IN"/>
        </w:rPr>
      </w:pPr>
      <w:r w:rsidRPr="0070440D">
        <w:rPr>
          <w:lang w:val="en-IN"/>
        </w:rPr>
        <w:t>Skills Acquired: Discuss the skills you’ve acquired through your coursework. This could include technical skills, analytical skills, research skills, etc. Be specific about how these skills will be beneficial in your career.</w:t>
      </w:r>
    </w:p>
    <w:p w14:paraId="1C671EA5" w14:textId="77777777" w:rsidR="0070440D" w:rsidRPr="0070440D" w:rsidRDefault="0070440D" w:rsidP="0070440D">
      <w:pPr>
        <w:pStyle w:val="ListParagraph"/>
        <w:numPr>
          <w:ilvl w:val="0"/>
          <w:numId w:val="10"/>
        </w:numPr>
        <w:rPr>
          <w:lang w:val="en-IN"/>
        </w:rPr>
      </w:pPr>
      <w:r w:rsidRPr="0070440D">
        <w:rPr>
          <w:lang w:val="en-IN"/>
        </w:rPr>
        <w:t xml:space="preserve">Projects and Practical Experience: If you’ve completed any projects or practical work during your course, mention them. Explain how these </w:t>
      </w:r>
      <w:r w:rsidRPr="0070440D">
        <w:rPr>
          <w:lang w:val="en-IN"/>
        </w:rPr>
        <w:lastRenderedPageBreak/>
        <w:t>experiences have given you a taste of real-world scenarios in your field.</w:t>
      </w:r>
    </w:p>
    <w:p w14:paraId="3B0F50CC" w14:textId="77777777" w:rsidR="0070440D" w:rsidRPr="0070440D" w:rsidRDefault="0070440D" w:rsidP="0070440D">
      <w:pPr>
        <w:pStyle w:val="ListParagraph"/>
        <w:numPr>
          <w:ilvl w:val="0"/>
          <w:numId w:val="10"/>
        </w:numPr>
        <w:rPr>
          <w:lang w:val="en-IN"/>
        </w:rPr>
      </w:pPr>
      <w:r w:rsidRPr="0070440D">
        <w:rPr>
          <w:lang w:val="en-IN"/>
        </w:rPr>
        <w:t>Soft Skills: Don’t forget about soft skills like teamwork, communication, problem-solving, and leadership. If your coursework involved group projects or presentations, you likely developed these skills.</w:t>
      </w:r>
    </w:p>
    <w:p w14:paraId="559B6611" w14:textId="77777777" w:rsidR="0070440D" w:rsidRPr="0070440D" w:rsidRDefault="0070440D" w:rsidP="0070440D">
      <w:pPr>
        <w:pStyle w:val="ListParagraph"/>
        <w:numPr>
          <w:ilvl w:val="0"/>
          <w:numId w:val="10"/>
        </w:numPr>
        <w:rPr>
          <w:lang w:val="en-IN"/>
        </w:rPr>
      </w:pPr>
      <w:r w:rsidRPr="0070440D">
        <w:rPr>
          <w:lang w:val="en-IN"/>
        </w:rPr>
        <w:t>Career Goals: Tie your academic experience back to your career goals. Explain how your program has prepared you for these goals and the steps you plan to take in your career.</w:t>
      </w:r>
    </w:p>
    <w:p w14:paraId="45A790B6"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48677D98" w14:textId="77777777" w:rsidR="0070440D" w:rsidRPr="0070440D" w:rsidRDefault="0070440D" w:rsidP="0070440D">
      <w:pPr>
        <w:pStyle w:val="ListParagraph"/>
        <w:numPr>
          <w:ilvl w:val="0"/>
          <w:numId w:val="10"/>
        </w:numPr>
        <w:rPr>
          <w:lang w:val="en-IN"/>
        </w:rPr>
      </w:pPr>
      <w:r w:rsidRPr="0070440D">
        <w:rPr>
          <w:lang w:val="en-IN"/>
        </w:rPr>
        <w:t>The academic program I’ve pursued in Computer Science has equipped me with a comprehensive understanding of the field, which I believe will significantly benefit my career as a Software Developer. I’ve taken courses such as Data Structures, Algorithms, and Object-Oriented Programming, which have provided me with a strong foundation in coding and problem-solving. These courses have honed my technical skills, enabling me to write efficient and clean code.</w:t>
      </w:r>
    </w:p>
    <w:p w14:paraId="454A0423" w14:textId="77777777" w:rsidR="0070440D" w:rsidRPr="0070440D" w:rsidRDefault="0070440D" w:rsidP="0070440D">
      <w:pPr>
        <w:pStyle w:val="ListParagraph"/>
        <w:numPr>
          <w:ilvl w:val="0"/>
          <w:numId w:val="10"/>
        </w:numPr>
        <w:rPr>
          <w:lang w:val="en-IN"/>
        </w:rPr>
      </w:pPr>
      <w:r w:rsidRPr="0070440D">
        <w:rPr>
          <w:lang w:val="en-IN"/>
        </w:rPr>
        <w:t>In addition to theoretical knowledge, I’ve also gained practical experience through various projects. For instance, in my Database Systems course, I developed a database management system for a local library, which gave me hands-on experience in designing and managing databases.</w:t>
      </w:r>
    </w:p>
    <w:p w14:paraId="438D9D57" w14:textId="77777777" w:rsidR="0070440D" w:rsidRPr="0070440D" w:rsidRDefault="0070440D" w:rsidP="0070440D">
      <w:pPr>
        <w:pStyle w:val="ListParagraph"/>
        <w:numPr>
          <w:ilvl w:val="0"/>
          <w:numId w:val="10"/>
        </w:numPr>
        <w:rPr>
          <w:lang w:val="en-IN"/>
        </w:rPr>
      </w:pPr>
      <w:r w:rsidRPr="0070440D">
        <w:rPr>
          <w:lang w:val="en-IN"/>
        </w:rPr>
        <w:t>My coursework has also helped me develop essential soft skills. Group projects and presentations have improved my teamwork and communication skills. These skills are crucial in a collaborative environment like software development, where clear communication can be the difference between the success and failure of a project.</w:t>
      </w:r>
    </w:p>
    <w:p w14:paraId="2AD9D84A" w14:textId="77777777" w:rsidR="0070440D" w:rsidRPr="0070440D" w:rsidRDefault="0070440D" w:rsidP="0070440D">
      <w:pPr>
        <w:pStyle w:val="ListParagraph"/>
        <w:numPr>
          <w:ilvl w:val="0"/>
          <w:numId w:val="10"/>
        </w:numPr>
        <w:rPr>
          <w:lang w:val="en-IN"/>
        </w:rPr>
      </w:pPr>
      <w:r w:rsidRPr="0070440D">
        <w:rPr>
          <w:lang w:val="en-IN"/>
        </w:rPr>
        <w:t>My academic program has thus prepared me not only with the technical knowledge and practical experience but also with the soft skills necessary to excel in my career. I am confident that the skills and knowledge I’ve gained from my coursework will enable me to contribute effectively to any software development team and help me reach my career goal of becoming a lead software engineer.</w:t>
      </w:r>
    </w:p>
    <w:p w14:paraId="024B65E1" w14:textId="77777777" w:rsidR="0070440D" w:rsidRDefault="0070440D" w:rsidP="0070440D">
      <w:pPr>
        <w:pStyle w:val="ListParagraph"/>
        <w:numPr>
          <w:ilvl w:val="0"/>
          <w:numId w:val="10"/>
        </w:numPr>
        <w:rPr>
          <w:lang w:val="en-IN"/>
        </w:rPr>
      </w:pPr>
      <w:r w:rsidRPr="0070440D">
        <w:rPr>
          <w:lang w:val="en-IN"/>
        </w:rPr>
        <w:lastRenderedPageBreak/>
        <w:t>NOTE: This is just an example and your answer should be tailored to your own experiences and self-awareness.</w:t>
      </w:r>
    </w:p>
    <w:p w14:paraId="7414EEE4" w14:textId="77777777" w:rsidR="0070440D" w:rsidRPr="0070440D" w:rsidRDefault="0070440D" w:rsidP="0070440D">
      <w:pPr>
        <w:rPr>
          <w:lang w:val="en-IN"/>
        </w:rPr>
      </w:pPr>
    </w:p>
    <w:p w14:paraId="219017CC" w14:textId="77777777" w:rsidR="0070440D" w:rsidRPr="0070440D" w:rsidRDefault="0070440D" w:rsidP="0070440D">
      <w:pPr>
        <w:pStyle w:val="ListParagraph"/>
        <w:numPr>
          <w:ilvl w:val="0"/>
          <w:numId w:val="10"/>
        </w:numPr>
        <w:rPr>
          <w:b/>
          <w:bCs/>
          <w:lang w:val="en-IN"/>
        </w:rPr>
      </w:pPr>
      <w:r w:rsidRPr="0070440D">
        <w:rPr>
          <w:b/>
          <w:bCs/>
          <w:lang w:val="en-IN"/>
        </w:rPr>
        <w:t>Q-38: Give an example of how you applied knowledge from previous coursework to a project in another class.</w:t>
      </w:r>
    </w:p>
    <w:p w14:paraId="2FEDA349"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4A9DFE83" w14:textId="77777777" w:rsidR="0070440D" w:rsidRPr="0070440D" w:rsidRDefault="0070440D" w:rsidP="0070440D">
      <w:pPr>
        <w:pStyle w:val="ListParagraph"/>
        <w:numPr>
          <w:ilvl w:val="0"/>
          <w:numId w:val="10"/>
        </w:numPr>
        <w:rPr>
          <w:lang w:val="en-IN"/>
        </w:rPr>
      </w:pPr>
      <w:r w:rsidRPr="0070440D">
        <w:rPr>
          <w:lang w:val="en-IN"/>
        </w:rPr>
        <w:t>Identify Relevant Courses: Highlight the courses you’ve taken during your Graduation/MBA that are relevant. This could be Accounting, Strategy, Operations Management, Business Analytics, etc.</w:t>
      </w:r>
    </w:p>
    <w:p w14:paraId="2A39BD02" w14:textId="77777777" w:rsidR="0070440D" w:rsidRPr="0070440D" w:rsidRDefault="0070440D" w:rsidP="0070440D">
      <w:pPr>
        <w:pStyle w:val="ListParagraph"/>
        <w:numPr>
          <w:ilvl w:val="0"/>
          <w:numId w:val="10"/>
        </w:numPr>
        <w:rPr>
          <w:lang w:val="en-IN"/>
        </w:rPr>
      </w:pPr>
      <w:r w:rsidRPr="0070440D">
        <w:rPr>
          <w:lang w:val="en-IN"/>
        </w:rPr>
        <w:t>Explain the Knowledge: Discuss the key concepts, frameworks, or methodologies you learned in these courses. Be sure to explain them in a way that shows your deep understanding.</w:t>
      </w:r>
    </w:p>
    <w:p w14:paraId="0414D244" w14:textId="77777777" w:rsidR="0070440D" w:rsidRPr="0070440D" w:rsidRDefault="0070440D" w:rsidP="0070440D">
      <w:pPr>
        <w:pStyle w:val="ListParagraph"/>
        <w:numPr>
          <w:ilvl w:val="0"/>
          <w:numId w:val="10"/>
        </w:numPr>
        <w:rPr>
          <w:lang w:val="en-IN"/>
        </w:rPr>
      </w:pPr>
      <w:r w:rsidRPr="0070440D">
        <w:rPr>
          <w:lang w:val="en-IN"/>
        </w:rPr>
        <w:t>Describe the Project: Talk about a project from another class where you applied this knowledge. This could be a case study, a group project, or even a simulation.</w:t>
      </w:r>
    </w:p>
    <w:p w14:paraId="2DD33AB1" w14:textId="77777777" w:rsidR="0070440D" w:rsidRPr="0070440D" w:rsidRDefault="0070440D" w:rsidP="0070440D">
      <w:pPr>
        <w:pStyle w:val="ListParagraph"/>
        <w:numPr>
          <w:ilvl w:val="0"/>
          <w:numId w:val="10"/>
        </w:numPr>
        <w:rPr>
          <w:lang w:val="en-IN"/>
        </w:rPr>
      </w:pPr>
      <w:r w:rsidRPr="0070440D">
        <w:rPr>
          <w:lang w:val="en-IN"/>
        </w:rPr>
        <w:t xml:space="preserve">Application of Knowledge: Show how you applied the knowledge from your Graduation/MBA coursework to this project. Be specific and give concrete examples. This could involve using a particular framework to </w:t>
      </w:r>
      <w:proofErr w:type="spellStart"/>
      <w:r w:rsidRPr="0070440D">
        <w:rPr>
          <w:lang w:val="en-IN"/>
        </w:rPr>
        <w:t>analyze</w:t>
      </w:r>
      <w:proofErr w:type="spellEnd"/>
      <w:r w:rsidRPr="0070440D">
        <w:rPr>
          <w:lang w:val="en-IN"/>
        </w:rPr>
        <w:t xml:space="preserve"> a business problem, applying a certain strategy to a case study, etc.</w:t>
      </w:r>
    </w:p>
    <w:p w14:paraId="1B7F76CA" w14:textId="77777777" w:rsidR="0070440D" w:rsidRPr="0070440D" w:rsidRDefault="0070440D" w:rsidP="0070440D">
      <w:pPr>
        <w:pStyle w:val="ListParagraph"/>
        <w:numPr>
          <w:ilvl w:val="0"/>
          <w:numId w:val="10"/>
        </w:numPr>
        <w:rPr>
          <w:lang w:val="en-IN"/>
        </w:rPr>
      </w:pPr>
      <w:r w:rsidRPr="0070440D">
        <w:rPr>
          <w:lang w:val="en-IN"/>
        </w:rPr>
        <w:t>Outcome and Learning: Discuss the outcome of the project and what you learned from it. How did the application of this knowledge contribute to the success of the project? What insights did you gain?</w:t>
      </w:r>
    </w:p>
    <w:p w14:paraId="03FCD8BC"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1613645D" w14:textId="77777777" w:rsidR="0070440D" w:rsidRPr="0070440D" w:rsidRDefault="0070440D" w:rsidP="0070440D">
      <w:pPr>
        <w:pStyle w:val="ListParagraph"/>
        <w:numPr>
          <w:ilvl w:val="0"/>
          <w:numId w:val="10"/>
        </w:numPr>
        <w:rPr>
          <w:lang w:val="en-IN"/>
        </w:rPr>
      </w:pPr>
      <w:r w:rsidRPr="0070440D">
        <w:rPr>
          <w:lang w:val="en-IN"/>
        </w:rPr>
        <w:t xml:space="preserve">During my Graduation/MBA, I took a course on Strategic Management where I learned about various strategic frameworks such as Porter’s Five Forces, SWOT analysis, and the BCG Matrix. These frameworks provided me with a structured approach to </w:t>
      </w:r>
      <w:proofErr w:type="spellStart"/>
      <w:r w:rsidRPr="0070440D">
        <w:rPr>
          <w:lang w:val="en-IN"/>
        </w:rPr>
        <w:t>analyze</w:t>
      </w:r>
      <w:proofErr w:type="spellEnd"/>
      <w:r w:rsidRPr="0070440D">
        <w:rPr>
          <w:lang w:val="en-IN"/>
        </w:rPr>
        <w:t xml:space="preserve"> business problems and identify strategic opportunities.</w:t>
      </w:r>
    </w:p>
    <w:p w14:paraId="00FE02E1" w14:textId="77777777" w:rsidR="0070440D" w:rsidRPr="0070440D" w:rsidRDefault="0070440D" w:rsidP="0070440D">
      <w:pPr>
        <w:pStyle w:val="ListParagraph"/>
        <w:numPr>
          <w:ilvl w:val="0"/>
          <w:numId w:val="10"/>
        </w:numPr>
        <w:rPr>
          <w:lang w:val="en-IN"/>
        </w:rPr>
      </w:pPr>
      <w:r w:rsidRPr="0070440D">
        <w:rPr>
          <w:lang w:val="en-IN"/>
        </w:rPr>
        <w:t xml:space="preserve">In a subsequent course on Entrepreneurship, we were tasked with developing a business plan for a start-up. I applied the strategic frameworks from my Strategic Management course to this project. For </w:t>
      </w:r>
      <w:r w:rsidRPr="0070440D">
        <w:rPr>
          <w:lang w:val="en-IN"/>
        </w:rPr>
        <w:lastRenderedPageBreak/>
        <w:t xml:space="preserve">instance, I used Porter’s Five Forces to </w:t>
      </w:r>
      <w:proofErr w:type="spellStart"/>
      <w:r w:rsidRPr="0070440D">
        <w:rPr>
          <w:lang w:val="en-IN"/>
        </w:rPr>
        <w:t>analyze</w:t>
      </w:r>
      <w:proofErr w:type="spellEnd"/>
      <w:r w:rsidRPr="0070440D">
        <w:rPr>
          <w:lang w:val="en-IN"/>
        </w:rPr>
        <w:t xml:space="preserve"> the competitive landscape and identify potential threats and opportunities for our start-up. I also used the BCG Matrix to help us decide where to allocate resources in our business plan.</w:t>
      </w:r>
    </w:p>
    <w:p w14:paraId="2BC122F8" w14:textId="77777777" w:rsidR="0070440D" w:rsidRPr="0070440D" w:rsidRDefault="0070440D" w:rsidP="0070440D">
      <w:pPr>
        <w:pStyle w:val="ListParagraph"/>
        <w:numPr>
          <w:ilvl w:val="0"/>
          <w:numId w:val="10"/>
        </w:numPr>
        <w:rPr>
          <w:lang w:val="en-IN"/>
        </w:rPr>
      </w:pPr>
      <w:r w:rsidRPr="0070440D">
        <w:rPr>
          <w:lang w:val="en-IN"/>
        </w:rPr>
        <w:t>The application of these strategic frameworks greatly enhanced the quality of our business plan. It allowed us to present a well-thought-out strategy that took into account the various external and internal factors affecting our start-up. Our professor commended us on our strategic approach, and we received an A for the project.</w:t>
      </w:r>
    </w:p>
    <w:p w14:paraId="2B674489" w14:textId="77777777" w:rsidR="0070440D" w:rsidRPr="0070440D" w:rsidRDefault="0070440D" w:rsidP="0070440D">
      <w:pPr>
        <w:pStyle w:val="ListParagraph"/>
        <w:numPr>
          <w:ilvl w:val="0"/>
          <w:numId w:val="10"/>
        </w:numPr>
        <w:rPr>
          <w:lang w:val="en-IN"/>
        </w:rPr>
      </w:pPr>
      <w:r w:rsidRPr="0070440D">
        <w:rPr>
          <w:lang w:val="en-IN"/>
        </w:rPr>
        <w:t>This experience reinforced my understanding of the strategic frameworks and their practical application. It also highlighted the importance of strategic thinking in business, something that I believe will be invaluable in my consulting career at ABC.</w:t>
      </w:r>
    </w:p>
    <w:p w14:paraId="33BD02D7"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745326A7" w14:textId="77777777" w:rsidR="0070440D" w:rsidRPr="0070440D" w:rsidRDefault="0070440D" w:rsidP="0070440D">
      <w:pPr>
        <w:rPr>
          <w:lang w:val="en-IN"/>
        </w:rPr>
      </w:pPr>
    </w:p>
    <w:p w14:paraId="7522C3BD" w14:textId="77777777" w:rsidR="0070440D" w:rsidRPr="0070440D" w:rsidRDefault="0070440D" w:rsidP="0070440D">
      <w:pPr>
        <w:pStyle w:val="ListParagraph"/>
        <w:numPr>
          <w:ilvl w:val="0"/>
          <w:numId w:val="10"/>
        </w:numPr>
        <w:rPr>
          <w:b/>
          <w:bCs/>
          <w:lang w:val="en-IN"/>
        </w:rPr>
      </w:pPr>
      <w:r w:rsidRPr="0070440D">
        <w:rPr>
          <w:b/>
          <w:bCs/>
          <w:lang w:val="en-IN"/>
        </w:rPr>
        <w:t>Q-39: Tell us about your extracurricular involvement. How has that prepared you for this internship?</w:t>
      </w:r>
    </w:p>
    <w:p w14:paraId="51BC12BF"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37280CF8" w14:textId="77777777" w:rsidR="0070440D" w:rsidRPr="0070440D" w:rsidRDefault="0070440D" w:rsidP="0070440D">
      <w:pPr>
        <w:pStyle w:val="ListParagraph"/>
        <w:numPr>
          <w:ilvl w:val="0"/>
          <w:numId w:val="10"/>
        </w:numPr>
        <w:rPr>
          <w:lang w:val="en-IN"/>
        </w:rPr>
      </w:pPr>
      <w:r w:rsidRPr="0070440D">
        <w:rPr>
          <w:lang w:val="en-IN"/>
        </w:rPr>
        <w:t>Identify Relevant Activities: Highlight the extracurricular activities you’ve been involved in that are relevant to consulting. This could be leadership roles in clubs, volunteering, organizing events, etc.</w:t>
      </w:r>
    </w:p>
    <w:p w14:paraId="168648EF" w14:textId="77777777" w:rsidR="0070440D" w:rsidRPr="0070440D" w:rsidRDefault="0070440D" w:rsidP="0070440D">
      <w:pPr>
        <w:pStyle w:val="ListParagraph"/>
        <w:numPr>
          <w:ilvl w:val="0"/>
          <w:numId w:val="10"/>
        </w:numPr>
        <w:rPr>
          <w:lang w:val="en-IN"/>
        </w:rPr>
      </w:pPr>
      <w:r w:rsidRPr="0070440D">
        <w:rPr>
          <w:lang w:val="en-IN"/>
        </w:rPr>
        <w:t>Explain Your Role: Discuss your role in these activities. What responsibilities did you have? What initiatives did you lead or participate in?</w:t>
      </w:r>
    </w:p>
    <w:p w14:paraId="38A8AD33" w14:textId="77777777" w:rsidR="0070440D" w:rsidRPr="0070440D" w:rsidRDefault="0070440D" w:rsidP="0070440D">
      <w:pPr>
        <w:pStyle w:val="ListParagraph"/>
        <w:numPr>
          <w:ilvl w:val="0"/>
          <w:numId w:val="10"/>
        </w:numPr>
        <w:rPr>
          <w:lang w:val="en-IN"/>
        </w:rPr>
      </w:pPr>
      <w:r w:rsidRPr="0070440D">
        <w:rPr>
          <w:lang w:val="en-IN"/>
        </w:rPr>
        <w:t>Skills Developed: Talk about the skills you developed through these activities. This could include leadership, teamwork, problem-solving, communication, etc.</w:t>
      </w:r>
    </w:p>
    <w:p w14:paraId="3A095618" w14:textId="77777777" w:rsidR="0070440D" w:rsidRPr="0070440D" w:rsidRDefault="0070440D" w:rsidP="0070440D">
      <w:pPr>
        <w:pStyle w:val="ListParagraph"/>
        <w:numPr>
          <w:ilvl w:val="0"/>
          <w:numId w:val="10"/>
        </w:numPr>
        <w:rPr>
          <w:lang w:val="en-IN"/>
        </w:rPr>
      </w:pPr>
      <w:r w:rsidRPr="0070440D">
        <w:rPr>
          <w:lang w:val="en-IN"/>
        </w:rPr>
        <w:t>Learning and Growth: Discuss what you learned from these activities and how you’ve grown as a result. This could be insights about yourself, about working with others, about leading and managing, etc.</w:t>
      </w:r>
    </w:p>
    <w:p w14:paraId="1338A506"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7F1F8389" w14:textId="77777777" w:rsidR="0070440D" w:rsidRPr="0070440D" w:rsidRDefault="0070440D" w:rsidP="0070440D">
      <w:pPr>
        <w:pStyle w:val="ListParagraph"/>
        <w:numPr>
          <w:ilvl w:val="0"/>
          <w:numId w:val="10"/>
        </w:numPr>
        <w:rPr>
          <w:lang w:val="en-IN"/>
        </w:rPr>
      </w:pPr>
      <w:r w:rsidRPr="0070440D">
        <w:rPr>
          <w:lang w:val="en-IN"/>
        </w:rPr>
        <w:lastRenderedPageBreak/>
        <w:t>During my Graduation, I served as the President of the Strategy Club. In this role, I organized various events such as case competitions and guest speaker sessions, which required me to coordinate with multiple stakeholders, manage logistics, and solve problems on the fly. This experience helped me develop strong leadership and project management skills.</w:t>
      </w:r>
    </w:p>
    <w:p w14:paraId="77060CFC" w14:textId="77777777" w:rsidR="0070440D" w:rsidRPr="0070440D" w:rsidRDefault="0070440D" w:rsidP="0070440D">
      <w:pPr>
        <w:pStyle w:val="ListParagraph"/>
        <w:numPr>
          <w:ilvl w:val="0"/>
          <w:numId w:val="10"/>
        </w:numPr>
        <w:rPr>
          <w:lang w:val="en-IN"/>
        </w:rPr>
      </w:pPr>
      <w:r w:rsidRPr="0070440D">
        <w:rPr>
          <w:lang w:val="en-IN"/>
        </w:rPr>
        <w:t xml:space="preserve">I also volunteered with a local non-profit organization, where I worked on a project to improve their fundraising strategy. This gave me hands-on experience in strategic planning and execution, and it also honed my analytical skills as I had to </w:t>
      </w:r>
      <w:proofErr w:type="spellStart"/>
      <w:r w:rsidRPr="0070440D">
        <w:rPr>
          <w:lang w:val="en-IN"/>
        </w:rPr>
        <w:t>analyze</w:t>
      </w:r>
      <w:proofErr w:type="spellEnd"/>
      <w:r w:rsidRPr="0070440D">
        <w:rPr>
          <w:lang w:val="en-IN"/>
        </w:rPr>
        <w:t xml:space="preserve"> various data to identify potential opportunities for improvement.</w:t>
      </w:r>
    </w:p>
    <w:p w14:paraId="3E2D273E" w14:textId="77777777" w:rsidR="0070440D" w:rsidRPr="0070440D" w:rsidRDefault="0070440D" w:rsidP="0070440D">
      <w:pPr>
        <w:pStyle w:val="ListParagraph"/>
        <w:numPr>
          <w:ilvl w:val="0"/>
          <w:numId w:val="10"/>
        </w:numPr>
        <w:rPr>
          <w:lang w:val="en-IN"/>
        </w:rPr>
      </w:pPr>
      <w:r w:rsidRPr="0070440D">
        <w:rPr>
          <w:lang w:val="en-IN"/>
        </w:rPr>
        <w:t xml:space="preserve">These experiences have prepared me well for a consulting internship at ABC. The leadership and project management skills I developed through my extracurricular involvement will be invaluable in managing consulting projects. The strategic thinking and analytical skills I honed will help me in </w:t>
      </w:r>
      <w:proofErr w:type="spellStart"/>
      <w:r w:rsidRPr="0070440D">
        <w:rPr>
          <w:lang w:val="en-IN"/>
        </w:rPr>
        <w:t>analyzing</w:t>
      </w:r>
      <w:proofErr w:type="spellEnd"/>
      <w:r w:rsidRPr="0070440D">
        <w:rPr>
          <w:lang w:val="en-IN"/>
        </w:rPr>
        <w:t xml:space="preserve"> business problems and developing effective solutions.</w:t>
      </w:r>
    </w:p>
    <w:p w14:paraId="65474D90" w14:textId="77777777" w:rsidR="0070440D" w:rsidRPr="0070440D" w:rsidRDefault="0070440D" w:rsidP="0070440D">
      <w:pPr>
        <w:pStyle w:val="ListParagraph"/>
        <w:numPr>
          <w:ilvl w:val="0"/>
          <w:numId w:val="10"/>
        </w:numPr>
        <w:rPr>
          <w:lang w:val="en-IN"/>
        </w:rPr>
      </w:pPr>
      <w:r w:rsidRPr="0070440D">
        <w:rPr>
          <w:lang w:val="en-IN"/>
        </w:rPr>
        <w:t>Moreover, these experiences have taught me the importance of teamwork, effective communication, and adaptability, which I believe are crucial for success in the dynamic and collaborative environment of consulting. I am excited to bring these skills and experiences to my internship at BCG and contribute to the success of the team.</w:t>
      </w:r>
    </w:p>
    <w:p w14:paraId="7B77778F"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6DA21B09" w14:textId="77777777" w:rsidR="0070440D" w:rsidRPr="0070440D" w:rsidRDefault="0070440D" w:rsidP="0070440D">
      <w:pPr>
        <w:rPr>
          <w:lang w:val="en-IN"/>
        </w:rPr>
      </w:pPr>
    </w:p>
    <w:p w14:paraId="31329885" w14:textId="77777777" w:rsidR="0070440D" w:rsidRPr="0070440D" w:rsidRDefault="0070440D" w:rsidP="0070440D">
      <w:pPr>
        <w:pStyle w:val="ListParagraph"/>
        <w:numPr>
          <w:ilvl w:val="0"/>
          <w:numId w:val="10"/>
        </w:numPr>
        <w:rPr>
          <w:b/>
          <w:bCs/>
          <w:lang w:val="en-IN"/>
        </w:rPr>
      </w:pPr>
      <w:r w:rsidRPr="0070440D">
        <w:rPr>
          <w:b/>
          <w:bCs/>
          <w:lang w:val="en-IN"/>
        </w:rPr>
        <w:t>Q-40: What have you learned for your experiences outside the classroom or workplace?</w:t>
      </w:r>
    </w:p>
    <w:p w14:paraId="7D11EB9F"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338933A4" w14:textId="77777777" w:rsidR="0070440D" w:rsidRPr="0070440D" w:rsidRDefault="0070440D" w:rsidP="0070440D">
      <w:pPr>
        <w:pStyle w:val="ListParagraph"/>
        <w:numPr>
          <w:ilvl w:val="0"/>
          <w:numId w:val="10"/>
        </w:numPr>
        <w:rPr>
          <w:lang w:val="en-IN"/>
        </w:rPr>
      </w:pPr>
      <w:r w:rsidRPr="0070440D">
        <w:rPr>
          <w:lang w:val="en-IN"/>
        </w:rPr>
        <w:t>Identify Relevant Experiences: Highlight experiences outside the classroom or workplace that have contributed to your personal or professional growth. This could be travel, volunteering, hobbies, sports, or cultural experiences.</w:t>
      </w:r>
    </w:p>
    <w:p w14:paraId="318EDE3D" w14:textId="77777777" w:rsidR="0070440D" w:rsidRPr="0070440D" w:rsidRDefault="0070440D" w:rsidP="0070440D">
      <w:pPr>
        <w:pStyle w:val="ListParagraph"/>
        <w:numPr>
          <w:ilvl w:val="0"/>
          <w:numId w:val="10"/>
        </w:numPr>
        <w:rPr>
          <w:lang w:val="en-IN"/>
        </w:rPr>
      </w:pPr>
      <w:r w:rsidRPr="0070440D">
        <w:rPr>
          <w:lang w:val="en-IN"/>
        </w:rPr>
        <w:lastRenderedPageBreak/>
        <w:t>Explain the Experience: Describe the experience and your role or involvement in it. What did you do? What was the context?</w:t>
      </w:r>
    </w:p>
    <w:p w14:paraId="50F0A4D3" w14:textId="77777777" w:rsidR="0070440D" w:rsidRPr="0070440D" w:rsidRDefault="0070440D" w:rsidP="0070440D">
      <w:pPr>
        <w:pStyle w:val="ListParagraph"/>
        <w:numPr>
          <w:ilvl w:val="0"/>
          <w:numId w:val="10"/>
        </w:numPr>
        <w:rPr>
          <w:lang w:val="en-IN"/>
        </w:rPr>
      </w:pPr>
      <w:r w:rsidRPr="0070440D">
        <w:rPr>
          <w:lang w:val="en-IN"/>
        </w:rPr>
        <w:t>Skills and Lessons Learned: Discuss the skills you developed or the lessons you learned from these experiences. This could include adaptability, resilience, cultural awareness, leadership, teamwork, etc.</w:t>
      </w:r>
    </w:p>
    <w:p w14:paraId="3AF00440" w14:textId="77777777" w:rsidR="0070440D" w:rsidRPr="0070440D" w:rsidRDefault="0070440D" w:rsidP="0070440D">
      <w:pPr>
        <w:pStyle w:val="ListParagraph"/>
        <w:numPr>
          <w:ilvl w:val="0"/>
          <w:numId w:val="10"/>
        </w:numPr>
        <w:rPr>
          <w:lang w:val="en-IN"/>
        </w:rPr>
      </w:pPr>
      <w:r w:rsidRPr="0070440D">
        <w:rPr>
          <w:lang w:val="en-IN"/>
        </w:rPr>
        <w:t>Link: Show how these skills and lessons are relevant to course/internship/job. How will they help you succeed?</w:t>
      </w:r>
    </w:p>
    <w:p w14:paraId="24DFDDAC" w14:textId="77777777" w:rsidR="0070440D" w:rsidRPr="0070440D" w:rsidRDefault="0070440D" w:rsidP="0070440D">
      <w:pPr>
        <w:pStyle w:val="ListParagraph"/>
        <w:numPr>
          <w:ilvl w:val="0"/>
          <w:numId w:val="10"/>
        </w:numPr>
        <w:rPr>
          <w:lang w:val="en-IN"/>
        </w:rPr>
      </w:pPr>
      <w:r w:rsidRPr="0070440D">
        <w:rPr>
          <w:lang w:val="en-IN"/>
        </w:rPr>
        <w:t>Personal Growth: Talk about how these experiences have contributed to your personal growth. How have they shaped your values, your worldview, or your approach to work and life?</w:t>
      </w:r>
    </w:p>
    <w:p w14:paraId="3B47E1D5"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4FAF73C2" w14:textId="77777777" w:rsidR="0070440D" w:rsidRPr="0070440D" w:rsidRDefault="0070440D" w:rsidP="0070440D">
      <w:pPr>
        <w:pStyle w:val="ListParagraph"/>
        <w:numPr>
          <w:ilvl w:val="0"/>
          <w:numId w:val="10"/>
        </w:numPr>
        <w:rPr>
          <w:lang w:val="en-IN"/>
        </w:rPr>
      </w:pPr>
      <w:r w:rsidRPr="0070440D">
        <w:rPr>
          <w:lang w:val="en-IN"/>
        </w:rPr>
        <w:t>One of my most transformative experiences outside the classroom was when I backpacked across India for three months. During this journey, I navigated through different cultures, languages, and situations, which greatly enhanced my adaptability and problem-solving skills.</w:t>
      </w:r>
    </w:p>
    <w:p w14:paraId="18F8A8FA" w14:textId="77777777" w:rsidR="0070440D" w:rsidRPr="0070440D" w:rsidRDefault="0070440D" w:rsidP="0070440D">
      <w:pPr>
        <w:pStyle w:val="ListParagraph"/>
        <w:numPr>
          <w:ilvl w:val="0"/>
          <w:numId w:val="10"/>
        </w:numPr>
        <w:rPr>
          <w:lang w:val="en-IN"/>
        </w:rPr>
      </w:pPr>
      <w:r w:rsidRPr="0070440D">
        <w:rPr>
          <w:lang w:val="en-IN"/>
        </w:rPr>
        <w:t>I learned to be resourceful and make decisions quickly, often in unfamiliar environments. I also developed a deep appreciation for diversity and a strong ability to connect with people from different backgrounds and cultures. These skills, I believe, are crucial in consulting, where we often work in diverse teams and need to adapt quickly to different client contexts.</w:t>
      </w:r>
    </w:p>
    <w:p w14:paraId="16774DF3" w14:textId="77777777" w:rsidR="0070440D" w:rsidRPr="0070440D" w:rsidRDefault="0070440D" w:rsidP="0070440D">
      <w:pPr>
        <w:pStyle w:val="ListParagraph"/>
        <w:numPr>
          <w:ilvl w:val="0"/>
          <w:numId w:val="10"/>
        </w:numPr>
        <w:rPr>
          <w:lang w:val="en-IN"/>
        </w:rPr>
      </w:pPr>
      <w:r w:rsidRPr="0070440D">
        <w:rPr>
          <w:lang w:val="en-IN"/>
        </w:rPr>
        <w:t>This experience also taught me resilience and the importance of maintaining a positive attitude, even in challenging situations. I believe this mindset will help me thrive in the high-pressure environment of consulting.</w:t>
      </w:r>
    </w:p>
    <w:p w14:paraId="79F60F8F" w14:textId="77777777" w:rsidR="0070440D" w:rsidRPr="0070440D" w:rsidRDefault="0070440D" w:rsidP="0070440D">
      <w:pPr>
        <w:pStyle w:val="ListParagraph"/>
        <w:numPr>
          <w:ilvl w:val="0"/>
          <w:numId w:val="10"/>
        </w:numPr>
        <w:rPr>
          <w:lang w:val="en-IN"/>
        </w:rPr>
      </w:pPr>
      <w:r w:rsidRPr="0070440D">
        <w:rPr>
          <w:lang w:val="en-IN"/>
        </w:rPr>
        <w:t>Overall, backpacking across India was a significant learning experience that went beyond academic or professional learning. It has shaped my worldview and approach to work and life, and I believe the lessons I learned will be invaluable in my career.</w:t>
      </w:r>
    </w:p>
    <w:p w14:paraId="6FBFC833"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13E7CB75" w14:textId="77777777" w:rsidR="0070440D" w:rsidRPr="0070440D" w:rsidRDefault="0070440D" w:rsidP="0070440D">
      <w:pPr>
        <w:rPr>
          <w:lang w:val="en-IN"/>
        </w:rPr>
      </w:pPr>
    </w:p>
    <w:p w14:paraId="2B70320F" w14:textId="77777777" w:rsidR="0070440D" w:rsidRPr="0070440D" w:rsidRDefault="0070440D" w:rsidP="0070440D">
      <w:pPr>
        <w:pStyle w:val="ListParagraph"/>
        <w:numPr>
          <w:ilvl w:val="0"/>
          <w:numId w:val="10"/>
        </w:numPr>
        <w:rPr>
          <w:b/>
          <w:bCs/>
          <w:lang w:val="en-IN"/>
        </w:rPr>
      </w:pPr>
      <w:r w:rsidRPr="0070440D">
        <w:rPr>
          <w:b/>
          <w:bCs/>
          <w:lang w:val="en-IN"/>
        </w:rPr>
        <w:lastRenderedPageBreak/>
        <w:t>Q-41: How do you determine or evaluate success? Give me an example of one of your successful accomplishments.</w:t>
      </w:r>
    </w:p>
    <w:p w14:paraId="0A3D21B9"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6643797E" w14:textId="77777777" w:rsidR="0070440D" w:rsidRPr="0070440D" w:rsidRDefault="0070440D" w:rsidP="0070440D">
      <w:pPr>
        <w:pStyle w:val="ListParagraph"/>
        <w:numPr>
          <w:ilvl w:val="0"/>
          <w:numId w:val="10"/>
        </w:numPr>
        <w:rPr>
          <w:lang w:val="en-IN"/>
        </w:rPr>
      </w:pPr>
      <w:r w:rsidRPr="0070440D">
        <w:rPr>
          <w:lang w:val="en-IN"/>
        </w:rPr>
        <w:t>Define Success: Start by defining what success means to you. This could be achieving a specific goal, making a positive impact, continuous learning and growth, etc.</w:t>
      </w:r>
    </w:p>
    <w:p w14:paraId="4598B4F5" w14:textId="77777777" w:rsidR="0070440D" w:rsidRPr="0070440D" w:rsidRDefault="0070440D" w:rsidP="0070440D">
      <w:pPr>
        <w:pStyle w:val="ListParagraph"/>
        <w:numPr>
          <w:ilvl w:val="0"/>
          <w:numId w:val="10"/>
        </w:numPr>
        <w:rPr>
          <w:lang w:val="en-IN"/>
        </w:rPr>
      </w:pPr>
      <w:r w:rsidRPr="0070440D">
        <w:rPr>
          <w:lang w:val="en-IN"/>
        </w:rPr>
        <w:t>Evaluation Criteria: Discuss the criteria you use to evaluate success. This could be the achievement of objectives, feedback from others, personal satisfaction, etc.</w:t>
      </w:r>
    </w:p>
    <w:p w14:paraId="0E630136" w14:textId="77777777" w:rsidR="0070440D" w:rsidRPr="0070440D" w:rsidRDefault="0070440D" w:rsidP="0070440D">
      <w:pPr>
        <w:pStyle w:val="ListParagraph"/>
        <w:numPr>
          <w:ilvl w:val="0"/>
          <w:numId w:val="10"/>
        </w:numPr>
        <w:rPr>
          <w:lang w:val="en-IN"/>
        </w:rPr>
      </w:pPr>
      <w:r w:rsidRPr="0070440D">
        <w:rPr>
          <w:lang w:val="en-IN"/>
        </w:rPr>
        <w:t>Example of Success: Provide a specific example of a successful accomplishment. This should be a situation where you achieved a significant result or made a substantial impact.</w:t>
      </w:r>
    </w:p>
    <w:p w14:paraId="07321ECE" w14:textId="77777777" w:rsidR="0070440D" w:rsidRPr="0070440D" w:rsidRDefault="0070440D" w:rsidP="0070440D">
      <w:pPr>
        <w:pStyle w:val="ListParagraph"/>
        <w:numPr>
          <w:ilvl w:val="0"/>
          <w:numId w:val="10"/>
        </w:numPr>
        <w:rPr>
          <w:lang w:val="en-IN"/>
        </w:rPr>
      </w:pPr>
      <w:r w:rsidRPr="0070440D">
        <w:rPr>
          <w:lang w:val="en-IN"/>
        </w:rPr>
        <w:t>Link to Consulting: Show how your definition and evaluation of success align with the values. Also, explain how your successful accomplishment demonstrates the required skills and qualities.</w:t>
      </w:r>
    </w:p>
    <w:p w14:paraId="28D4826E"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7B9C7546" w14:textId="77777777" w:rsidR="0070440D" w:rsidRPr="0070440D" w:rsidRDefault="0070440D" w:rsidP="0070440D">
      <w:pPr>
        <w:pStyle w:val="ListParagraph"/>
        <w:numPr>
          <w:ilvl w:val="0"/>
          <w:numId w:val="10"/>
        </w:numPr>
        <w:rPr>
          <w:lang w:val="en-IN"/>
        </w:rPr>
      </w:pPr>
      <w:r w:rsidRPr="0070440D">
        <w:rPr>
          <w:lang w:val="en-IN"/>
        </w:rPr>
        <w:t>To me, success is about setting clear, measurable goals and then achieving them. It’s about making a positive impact on the people and organizations I work with, and it’s about continuously learning and growing, both personally and professionally.</w:t>
      </w:r>
    </w:p>
    <w:p w14:paraId="3C4BEAED" w14:textId="77777777" w:rsidR="0070440D" w:rsidRPr="0070440D" w:rsidRDefault="0070440D" w:rsidP="0070440D">
      <w:pPr>
        <w:pStyle w:val="ListParagraph"/>
        <w:numPr>
          <w:ilvl w:val="0"/>
          <w:numId w:val="10"/>
        </w:numPr>
        <w:rPr>
          <w:lang w:val="en-IN"/>
        </w:rPr>
      </w:pPr>
      <w:r w:rsidRPr="0070440D">
        <w:rPr>
          <w:lang w:val="en-IN"/>
        </w:rPr>
        <w:t>I evaluate success based on the achievement of my objectives, the impact of my work, and my personal growth. Feedback from others is also an important indicator of success for me, as it provides an external perspective on my performance and impact.</w:t>
      </w:r>
    </w:p>
    <w:p w14:paraId="47806089" w14:textId="77777777" w:rsidR="0070440D" w:rsidRPr="0070440D" w:rsidRDefault="0070440D" w:rsidP="0070440D">
      <w:pPr>
        <w:pStyle w:val="ListParagraph"/>
        <w:numPr>
          <w:ilvl w:val="0"/>
          <w:numId w:val="10"/>
        </w:numPr>
        <w:rPr>
          <w:lang w:val="en-IN"/>
        </w:rPr>
      </w:pPr>
      <w:r w:rsidRPr="0070440D">
        <w:rPr>
          <w:lang w:val="en-IN"/>
        </w:rPr>
        <w:t>One of my most successful accomplishments was during my MBA, where I led a team project to develop a strategic plan for a struggling local business. We conducted a thorough analysis of the business and its environment, developed a comprehensive strategic plan, and presented our recommendations to the business owner. The owner implemented our plan, and within a year, the business returned to profitability. This experience was a success for me because we achieved our goal, we made a positive impact on the business, and I learned a lot about strategic planning and leadership.</w:t>
      </w:r>
    </w:p>
    <w:p w14:paraId="23044AD4" w14:textId="77777777" w:rsidR="0070440D" w:rsidRPr="0070440D" w:rsidRDefault="0070440D" w:rsidP="0070440D">
      <w:pPr>
        <w:pStyle w:val="ListParagraph"/>
        <w:numPr>
          <w:ilvl w:val="0"/>
          <w:numId w:val="10"/>
        </w:numPr>
        <w:rPr>
          <w:lang w:val="en-IN"/>
        </w:rPr>
      </w:pPr>
      <w:r w:rsidRPr="0070440D">
        <w:rPr>
          <w:lang w:val="en-IN"/>
        </w:rPr>
        <w:lastRenderedPageBreak/>
        <w:t xml:space="preserve">I believe this approach to success aligns well with ABC’s values of creating positive change for clients and prioritizing personal and professional growth. My successful accomplishment demonstrates my ability to </w:t>
      </w:r>
      <w:proofErr w:type="spellStart"/>
      <w:r w:rsidRPr="0070440D">
        <w:rPr>
          <w:lang w:val="en-IN"/>
        </w:rPr>
        <w:t>analyze</w:t>
      </w:r>
      <w:proofErr w:type="spellEnd"/>
      <w:r w:rsidRPr="0070440D">
        <w:rPr>
          <w:lang w:val="en-IN"/>
        </w:rPr>
        <w:t xml:space="preserve"> complex business problems, develop effective solutions, and lead a team to achieve a goal, all of which are important qualities for a consultant at ABC.</w:t>
      </w:r>
    </w:p>
    <w:p w14:paraId="76B75F6F"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5EE998AF" w14:textId="77777777" w:rsidR="0070440D" w:rsidRPr="0070440D" w:rsidRDefault="0070440D" w:rsidP="0070440D">
      <w:pPr>
        <w:rPr>
          <w:lang w:val="en-IN"/>
        </w:rPr>
      </w:pPr>
    </w:p>
    <w:p w14:paraId="73D51CE8" w14:textId="77777777" w:rsidR="0070440D" w:rsidRPr="0070440D" w:rsidRDefault="0070440D" w:rsidP="0070440D">
      <w:pPr>
        <w:pStyle w:val="ListParagraph"/>
        <w:numPr>
          <w:ilvl w:val="0"/>
          <w:numId w:val="10"/>
        </w:numPr>
        <w:rPr>
          <w:b/>
          <w:bCs/>
          <w:lang w:val="en-IN"/>
        </w:rPr>
      </w:pPr>
      <w:r w:rsidRPr="0070440D">
        <w:rPr>
          <w:b/>
          <w:bCs/>
          <w:lang w:val="en-IN"/>
        </w:rPr>
        <w:t>Q-42: What steps do you follow to study a problem before making a decision?</w:t>
      </w:r>
    </w:p>
    <w:p w14:paraId="51C2EC96"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3DFB1D85" w14:textId="77777777" w:rsidR="0070440D" w:rsidRPr="0070440D" w:rsidRDefault="0070440D" w:rsidP="0070440D">
      <w:pPr>
        <w:pStyle w:val="ListParagraph"/>
        <w:numPr>
          <w:ilvl w:val="0"/>
          <w:numId w:val="10"/>
        </w:numPr>
        <w:rPr>
          <w:lang w:val="en-IN"/>
        </w:rPr>
      </w:pPr>
      <w:r w:rsidRPr="0070440D">
        <w:rPr>
          <w:lang w:val="en-IN"/>
        </w:rPr>
        <w:t>Identify the Problem: Start by explaining how you identify and define the problem. This could involve gathering initial information, talking to stakeholders, or using specific problem identification techniques.</w:t>
      </w:r>
    </w:p>
    <w:p w14:paraId="65A847CA" w14:textId="77777777" w:rsidR="0070440D" w:rsidRPr="0070440D" w:rsidRDefault="0070440D" w:rsidP="0070440D">
      <w:pPr>
        <w:pStyle w:val="ListParagraph"/>
        <w:numPr>
          <w:ilvl w:val="0"/>
          <w:numId w:val="10"/>
        </w:numPr>
        <w:rPr>
          <w:lang w:val="en-IN"/>
        </w:rPr>
      </w:pPr>
      <w:r w:rsidRPr="0070440D">
        <w:rPr>
          <w:lang w:val="en-IN"/>
        </w:rPr>
        <w:t xml:space="preserve">Gather Information: Discuss how you gather detailed information about the problem. This could involve conducting research, </w:t>
      </w:r>
      <w:proofErr w:type="spellStart"/>
      <w:r w:rsidRPr="0070440D">
        <w:rPr>
          <w:lang w:val="en-IN"/>
        </w:rPr>
        <w:t>analyzing</w:t>
      </w:r>
      <w:proofErr w:type="spellEnd"/>
      <w:r w:rsidRPr="0070440D">
        <w:rPr>
          <w:lang w:val="en-IN"/>
        </w:rPr>
        <w:t xml:space="preserve"> data, or consulting with experts.</w:t>
      </w:r>
    </w:p>
    <w:p w14:paraId="03D6ED5F" w14:textId="77777777" w:rsidR="0070440D" w:rsidRPr="0070440D" w:rsidRDefault="0070440D" w:rsidP="0070440D">
      <w:pPr>
        <w:pStyle w:val="ListParagraph"/>
        <w:numPr>
          <w:ilvl w:val="0"/>
          <w:numId w:val="10"/>
        </w:numPr>
        <w:rPr>
          <w:lang w:val="en-IN"/>
        </w:rPr>
      </w:pPr>
      <w:proofErr w:type="spellStart"/>
      <w:r w:rsidRPr="0070440D">
        <w:rPr>
          <w:lang w:val="en-IN"/>
        </w:rPr>
        <w:t>Analyze</w:t>
      </w:r>
      <w:proofErr w:type="spellEnd"/>
      <w:r w:rsidRPr="0070440D">
        <w:rPr>
          <w:lang w:val="en-IN"/>
        </w:rPr>
        <w:t xml:space="preserve"> the Problem: Talk about how you </w:t>
      </w:r>
      <w:proofErr w:type="spellStart"/>
      <w:r w:rsidRPr="0070440D">
        <w:rPr>
          <w:lang w:val="en-IN"/>
        </w:rPr>
        <w:t>analyze</w:t>
      </w:r>
      <w:proofErr w:type="spellEnd"/>
      <w:r w:rsidRPr="0070440D">
        <w:rPr>
          <w:lang w:val="en-IN"/>
        </w:rPr>
        <w:t xml:space="preserve"> the problem. This could involve using specific analytical frameworks or methodologies, identifying root causes, or </w:t>
      </w:r>
      <w:proofErr w:type="spellStart"/>
      <w:r w:rsidRPr="0070440D">
        <w:rPr>
          <w:lang w:val="en-IN"/>
        </w:rPr>
        <w:t>modeling</w:t>
      </w:r>
      <w:proofErr w:type="spellEnd"/>
      <w:r w:rsidRPr="0070440D">
        <w:rPr>
          <w:lang w:val="en-IN"/>
        </w:rPr>
        <w:t xml:space="preserve"> different scenarios.</w:t>
      </w:r>
    </w:p>
    <w:p w14:paraId="675D18F2" w14:textId="77777777" w:rsidR="0070440D" w:rsidRPr="0070440D" w:rsidRDefault="0070440D" w:rsidP="0070440D">
      <w:pPr>
        <w:pStyle w:val="ListParagraph"/>
        <w:numPr>
          <w:ilvl w:val="0"/>
          <w:numId w:val="10"/>
        </w:numPr>
        <w:rPr>
          <w:lang w:val="en-IN"/>
        </w:rPr>
      </w:pPr>
      <w:r w:rsidRPr="0070440D">
        <w:rPr>
          <w:lang w:val="en-IN"/>
        </w:rPr>
        <w:t xml:space="preserve">Develop Solutions: Explain how you develop potential solutions to the problem. This could involve brainstorming, </w:t>
      </w:r>
      <w:proofErr w:type="gramStart"/>
      <w:r w:rsidRPr="0070440D">
        <w:rPr>
          <w:lang w:val="en-IN"/>
        </w:rPr>
        <w:t>evaluating</w:t>
      </w:r>
      <w:proofErr w:type="gramEnd"/>
      <w:r w:rsidRPr="0070440D">
        <w:rPr>
          <w:lang w:val="en-IN"/>
        </w:rPr>
        <w:t xml:space="preserve"> different options, or using creative problem-solving techniques.</w:t>
      </w:r>
    </w:p>
    <w:p w14:paraId="7992E808" w14:textId="77777777" w:rsidR="0070440D" w:rsidRPr="0070440D" w:rsidRDefault="0070440D" w:rsidP="0070440D">
      <w:pPr>
        <w:pStyle w:val="ListParagraph"/>
        <w:numPr>
          <w:ilvl w:val="0"/>
          <w:numId w:val="10"/>
        </w:numPr>
        <w:rPr>
          <w:lang w:val="en-IN"/>
        </w:rPr>
      </w:pPr>
      <w:r w:rsidRPr="0070440D">
        <w:rPr>
          <w:lang w:val="en-IN"/>
        </w:rPr>
        <w:t>Make a Decision: Describe how you make a decision. This could involve evaluating the pros and cons of each solution, considering the impact on stakeholders, or using decision-making frameworks.</w:t>
      </w:r>
    </w:p>
    <w:p w14:paraId="13DC7F3C" w14:textId="77777777" w:rsidR="0070440D" w:rsidRPr="0070440D" w:rsidRDefault="0070440D" w:rsidP="0070440D">
      <w:pPr>
        <w:pStyle w:val="ListParagraph"/>
        <w:numPr>
          <w:ilvl w:val="0"/>
          <w:numId w:val="10"/>
        </w:numPr>
        <w:rPr>
          <w:lang w:val="en-IN"/>
        </w:rPr>
      </w:pPr>
      <w:r w:rsidRPr="0070440D">
        <w:rPr>
          <w:lang w:val="en-IN"/>
        </w:rPr>
        <w:t>Implement and Review: Finally, talk about how you implement the chosen solution and review its effectiveness. This could involve developing an implementation plan, monitoring the results, or conducting a post-implementation review.</w:t>
      </w:r>
    </w:p>
    <w:p w14:paraId="0D09CBE2"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4BDF6196" w14:textId="77777777" w:rsidR="0070440D" w:rsidRPr="0070440D" w:rsidRDefault="0070440D" w:rsidP="0070440D">
      <w:pPr>
        <w:pStyle w:val="ListParagraph"/>
        <w:numPr>
          <w:ilvl w:val="0"/>
          <w:numId w:val="10"/>
        </w:numPr>
        <w:rPr>
          <w:lang w:val="en-IN"/>
        </w:rPr>
      </w:pPr>
      <w:r w:rsidRPr="0070440D">
        <w:rPr>
          <w:lang w:val="en-IN"/>
        </w:rPr>
        <w:lastRenderedPageBreak/>
        <w:t>When faced with a problem, my first step is to clearly define the problem. I gather initial information, consult with stakeholders, and use this information to understand the nature and scope of the problem.</w:t>
      </w:r>
    </w:p>
    <w:p w14:paraId="53AF9214" w14:textId="77777777" w:rsidR="0070440D" w:rsidRPr="0070440D" w:rsidRDefault="0070440D" w:rsidP="0070440D">
      <w:pPr>
        <w:pStyle w:val="ListParagraph"/>
        <w:numPr>
          <w:ilvl w:val="0"/>
          <w:numId w:val="10"/>
        </w:numPr>
        <w:rPr>
          <w:lang w:val="en-IN"/>
        </w:rPr>
      </w:pPr>
      <w:r w:rsidRPr="0070440D">
        <w:rPr>
          <w:lang w:val="en-IN"/>
        </w:rPr>
        <w:t xml:space="preserve">Next, I gather detailed information about the problem. This could involve conducting research, </w:t>
      </w:r>
      <w:proofErr w:type="spellStart"/>
      <w:r w:rsidRPr="0070440D">
        <w:rPr>
          <w:lang w:val="en-IN"/>
        </w:rPr>
        <w:t>analyzing</w:t>
      </w:r>
      <w:proofErr w:type="spellEnd"/>
      <w:r w:rsidRPr="0070440D">
        <w:rPr>
          <w:lang w:val="en-IN"/>
        </w:rPr>
        <w:t xml:space="preserve"> data, or consulting with experts. The goal is to gain a comprehensive understanding of the problem.</w:t>
      </w:r>
    </w:p>
    <w:p w14:paraId="1183FA43" w14:textId="77777777" w:rsidR="0070440D" w:rsidRPr="0070440D" w:rsidRDefault="0070440D" w:rsidP="0070440D">
      <w:pPr>
        <w:pStyle w:val="ListParagraph"/>
        <w:numPr>
          <w:ilvl w:val="0"/>
          <w:numId w:val="10"/>
        </w:numPr>
        <w:rPr>
          <w:lang w:val="en-IN"/>
        </w:rPr>
      </w:pPr>
      <w:r w:rsidRPr="0070440D">
        <w:rPr>
          <w:lang w:val="en-IN"/>
        </w:rPr>
        <w:t xml:space="preserve">Once I have a thorough understanding of the problem, I </w:t>
      </w:r>
      <w:proofErr w:type="spellStart"/>
      <w:r w:rsidRPr="0070440D">
        <w:rPr>
          <w:lang w:val="en-IN"/>
        </w:rPr>
        <w:t>analyze</w:t>
      </w:r>
      <w:proofErr w:type="spellEnd"/>
      <w:r w:rsidRPr="0070440D">
        <w:rPr>
          <w:lang w:val="en-IN"/>
        </w:rPr>
        <w:t xml:space="preserve"> it using various analytical frameworks and methodologies. This helps me identify the root causes of the problem and understand its underlying dynamics.</w:t>
      </w:r>
    </w:p>
    <w:p w14:paraId="0F248C86" w14:textId="77777777" w:rsidR="0070440D" w:rsidRPr="0070440D" w:rsidRDefault="0070440D" w:rsidP="0070440D">
      <w:pPr>
        <w:pStyle w:val="ListParagraph"/>
        <w:numPr>
          <w:ilvl w:val="0"/>
          <w:numId w:val="10"/>
        </w:numPr>
        <w:rPr>
          <w:lang w:val="en-IN"/>
        </w:rPr>
      </w:pPr>
      <w:r w:rsidRPr="0070440D">
        <w:rPr>
          <w:lang w:val="en-IN"/>
        </w:rPr>
        <w:t>With a clear understanding of the problem, I then develop potential solutions. I brainstorm different options, evaluate their feasibility and impact, and use creative problem-solving techniques to come up with innovative solutions.</w:t>
      </w:r>
    </w:p>
    <w:p w14:paraId="082F9C4B" w14:textId="77777777" w:rsidR="0070440D" w:rsidRPr="0070440D" w:rsidRDefault="0070440D" w:rsidP="0070440D">
      <w:pPr>
        <w:pStyle w:val="ListParagraph"/>
        <w:numPr>
          <w:ilvl w:val="0"/>
          <w:numId w:val="10"/>
        </w:numPr>
        <w:rPr>
          <w:lang w:val="en-IN"/>
        </w:rPr>
      </w:pPr>
      <w:r w:rsidRPr="0070440D">
        <w:rPr>
          <w:lang w:val="en-IN"/>
        </w:rPr>
        <w:t>After considering all the options, I made a decision. I evaluate the pros and cons of each solution, consider the impact on stakeholders, and use decision-making frameworks to choose the best solution.</w:t>
      </w:r>
    </w:p>
    <w:p w14:paraId="258B91C9" w14:textId="77777777" w:rsidR="0070440D" w:rsidRPr="0070440D" w:rsidRDefault="0070440D" w:rsidP="0070440D">
      <w:pPr>
        <w:pStyle w:val="ListParagraph"/>
        <w:numPr>
          <w:ilvl w:val="0"/>
          <w:numId w:val="10"/>
        </w:numPr>
        <w:rPr>
          <w:lang w:val="en-IN"/>
        </w:rPr>
      </w:pPr>
      <w:r w:rsidRPr="0070440D">
        <w:rPr>
          <w:lang w:val="en-IN"/>
        </w:rPr>
        <w:t>Finally, I implement the chosen solution and review its effectiveness. I develop an implementation plan, monitor the results, and conduct a post-implementation review to ensure that the solution effectively addresses the problem.</w:t>
      </w:r>
    </w:p>
    <w:p w14:paraId="766489C2" w14:textId="77777777" w:rsidR="0070440D" w:rsidRPr="0070440D" w:rsidRDefault="0070440D" w:rsidP="0070440D">
      <w:pPr>
        <w:pStyle w:val="ListParagraph"/>
        <w:numPr>
          <w:ilvl w:val="0"/>
          <w:numId w:val="10"/>
        </w:numPr>
        <w:rPr>
          <w:lang w:val="en-IN"/>
        </w:rPr>
      </w:pPr>
      <w:r w:rsidRPr="0070440D">
        <w:rPr>
          <w:lang w:val="en-IN"/>
        </w:rPr>
        <w:t>This systematic approach to problem-solving helps me make informed decisions and ensures that the solutions I implement are effective and sustainable. I believe this approach will be invaluable in my role as a consultant at ABC, where I will be faced with complex business problems on a daily basis.</w:t>
      </w:r>
    </w:p>
    <w:p w14:paraId="0A05CB18" w14:textId="77777777"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400564D7" w14:textId="77777777" w:rsidR="0070440D" w:rsidRPr="0070440D" w:rsidRDefault="0070440D" w:rsidP="0070440D">
      <w:pPr>
        <w:rPr>
          <w:lang w:val="en-IN"/>
        </w:rPr>
      </w:pPr>
    </w:p>
    <w:p w14:paraId="1B4D15B0" w14:textId="77777777" w:rsidR="0070440D" w:rsidRPr="0070440D" w:rsidRDefault="0070440D" w:rsidP="0070440D">
      <w:pPr>
        <w:pStyle w:val="ListParagraph"/>
        <w:numPr>
          <w:ilvl w:val="0"/>
          <w:numId w:val="10"/>
        </w:numPr>
        <w:rPr>
          <w:lang w:val="en-IN"/>
        </w:rPr>
      </w:pPr>
      <w:r w:rsidRPr="0070440D">
        <w:rPr>
          <w:b/>
          <w:bCs/>
          <w:lang w:val="en-IN"/>
        </w:rPr>
        <w:lastRenderedPageBreak/>
        <w:t>Q-43: What are the three most important values you demonstrate as a leader? Tell me a story that demonstrates each of these leadership</w:t>
      </w:r>
      <w:r w:rsidRPr="0070440D">
        <w:rPr>
          <w:lang w:val="en-IN"/>
        </w:rPr>
        <w:t xml:space="preserve"> values in practice within your workplace or college.</w:t>
      </w:r>
    </w:p>
    <w:p w14:paraId="7745BCBA"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496629D3" w14:textId="77777777" w:rsidR="0070440D" w:rsidRPr="0070440D" w:rsidRDefault="0070440D" w:rsidP="0070440D">
      <w:pPr>
        <w:pStyle w:val="ListParagraph"/>
        <w:numPr>
          <w:ilvl w:val="0"/>
          <w:numId w:val="10"/>
        </w:numPr>
        <w:rPr>
          <w:lang w:val="en-IN"/>
        </w:rPr>
      </w:pPr>
      <w:r w:rsidRPr="0070440D">
        <w:rPr>
          <w:lang w:val="en-IN"/>
        </w:rPr>
        <w:t>Identify Your Values: Start by identifying the three values that you believe are most important for a leader. These could be things like integrity, empathy, resilience, etc.</w:t>
      </w:r>
    </w:p>
    <w:p w14:paraId="6F5F6009" w14:textId="77777777" w:rsidR="0070440D" w:rsidRPr="0070440D" w:rsidRDefault="0070440D" w:rsidP="0070440D">
      <w:pPr>
        <w:pStyle w:val="ListParagraph"/>
        <w:numPr>
          <w:ilvl w:val="0"/>
          <w:numId w:val="10"/>
        </w:numPr>
        <w:rPr>
          <w:lang w:val="en-IN"/>
        </w:rPr>
      </w:pPr>
      <w:r w:rsidRPr="0070440D">
        <w:rPr>
          <w:lang w:val="en-IN"/>
        </w:rPr>
        <w:t>Explain Each Value: For each value, explain why you believe it’s important for a leader. How does it contribute to effective leadership?</w:t>
      </w:r>
    </w:p>
    <w:p w14:paraId="38F4380D" w14:textId="77777777" w:rsidR="0070440D" w:rsidRPr="0070440D" w:rsidRDefault="0070440D" w:rsidP="0070440D">
      <w:pPr>
        <w:pStyle w:val="ListParagraph"/>
        <w:numPr>
          <w:ilvl w:val="0"/>
          <w:numId w:val="10"/>
        </w:numPr>
        <w:rPr>
          <w:lang w:val="en-IN"/>
        </w:rPr>
      </w:pPr>
      <w:r w:rsidRPr="0070440D">
        <w:rPr>
          <w:lang w:val="en-IN"/>
        </w:rPr>
        <w:t>Provide Examples: For each value, provide a specific example from your workplace or college where you demonstrated this value. Make sure to describe the situation, your actions, and the outcome.</w:t>
      </w:r>
    </w:p>
    <w:p w14:paraId="0C170B17"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6B1125F4" w14:textId="77777777" w:rsidR="0070440D" w:rsidRPr="0070440D" w:rsidRDefault="0070440D" w:rsidP="0070440D">
      <w:pPr>
        <w:pStyle w:val="ListParagraph"/>
        <w:numPr>
          <w:ilvl w:val="0"/>
          <w:numId w:val="10"/>
        </w:numPr>
        <w:rPr>
          <w:lang w:val="en-IN"/>
        </w:rPr>
      </w:pPr>
      <w:r w:rsidRPr="0070440D">
        <w:rPr>
          <w:lang w:val="en-IN"/>
        </w:rPr>
        <w:t>The three most important values I demonstrate as a leader are integrity, empathy, and resilience.</w:t>
      </w:r>
    </w:p>
    <w:p w14:paraId="0BE9EF1D" w14:textId="77777777" w:rsidR="0070440D" w:rsidRPr="0070440D" w:rsidRDefault="0070440D" w:rsidP="0070440D">
      <w:pPr>
        <w:pStyle w:val="ListParagraph"/>
        <w:numPr>
          <w:ilvl w:val="0"/>
          <w:numId w:val="10"/>
        </w:numPr>
        <w:rPr>
          <w:lang w:val="en-IN"/>
        </w:rPr>
      </w:pPr>
      <w:r w:rsidRPr="0070440D">
        <w:rPr>
          <w:lang w:val="en-IN"/>
        </w:rPr>
        <w:t>Integrity is the cornerstone of any leader’s credibility. It’s about being honest, transparent, and ethical in all actions. During my time as the president of the MBA Student Association, I demonstrated integrity by promoting transparency in our decision-making process. I ensured that all decisions were made in the best interest of the students and communicated openly about our processes and rationales.</w:t>
      </w:r>
    </w:p>
    <w:p w14:paraId="2886ED8C" w14:textId="77777777" w:rsidR="0070440D" w:rsidRPr="0070440D" w:rsidRDefault="0070440D" w:rsidP="0070440D">
      <w:pPr>
        <w:pStyle w:val="ListParagraph"/>
        <w:numPr>
          <w:ilvl w:val="0"/>
          <w:numId w:val="10"/>
        </w:numPr>
        <w:rPr>
          <w:lang w:val="en-IN"/>
        </w:rPr>
      </w:pPr>
      <w:r w:rsidRPr="0070440D">
        <w:rPr>
          <w:lang w:val="en-IN"/>
        </w:rPr>
        <w:t>Empathy is about understanding and addressing the needs and concerns of others. As a project manager at my previous job, I led a diverse team of individuals. I made it a point to understand each team member’s unique strengths, challenges, and motivations. This empathetic approach helped me to build a cohesive team and deliver successful projects.</w:t>
      </w:r>
    </w:p>
    <w:p w14:paraId="5B53EEAC" w14:textId="77777777" w:rsidR="0070440D" w:rsidRPr="0070440D" w:rsidRDefault="0070440D" w:rsidP="0070440D">
      <w:pPr>
        <w:pStyle w:val="ListParagraph"/>
        <w:numPr>
          <w:ilvl w:val="0"/>
          <w:numId w:val="10"/>
        </w:numPr>
        <w:rPr>
          <w:lang w:val="en-IN"/>
        </w:rPr>
      </w:pPr>
      <w:r w:rsidRPr="0070440D">
        <w:rPr>
          <w:lang w:val="en-IN"/>
        </w:rPr>
        <w:t>Resilience is about staying strong and positive in the face of adversity. During a major product launch at my company, we faced numerous unexpected obstacles. Despite the pressure, I remained resilient, motivated my team, and navigated through the challenges to successfully launch the product.</w:t>
      </w:r>
    </w:p>
    <w:p w14:paraId="3DF81C05" w14:textId="77777777" w:rsidR="0070440D" w:rsidRDefault="0070440D" w:rsidP="0070440D">
      <w:pPr>
        <w:pStyle w:val="ListParagraph"/>
        <w:numPr>
          <w:ilvl w:val="0"/>
          <w:numId w:val="10"/>
        </w:numPr>
        <w:rPr>
          <w:lang w:val="en-IN"/>
        </w:rPr>
      </w:pPr>
      <w:r w:rsidRPr="0070440D">
        <w:rPr>
          <w:lang w:val="en-IN"/>
        </w:rPr>
        <w:lastRenderedPageBreak/>
        <w:t>NOTE: This is just an example and your answer should be tailored to your own experiences and self-awareness.</w:t>
      </w:r>
    </w:p>
    <w:p w14:paraId="2A5D39A8" w14:textId="77777777" w:rsidR="0070440D" w:rsidRPr="0070440D" w:rsidRDefault="0070440D" w:rsidP="0070440D">
      <w:pPr>
        <w:rPr>
          <w:lang w:val="en-IN"/>
        </w:rPr>
      </w:pPr>
    </w:p>
    <w:p w14:paraId="7257B5FE" w14:textId="77777777" w:rsidR="0070440D" w:rsidRPr="0070440D" w:rsidRDefault="0070440D" w:rsidP="0070440D">
      <w:pPr>
        <w:pStyle w:val="ListParagraph"/>
        <w:numPr>
          <w:ilvl w:val="0"/>
          <w:numId w:val="10"/>
        </w:numPr>
        <w:rPr>
          <w:b/>
          <w:bCs/>
          <w:lang w:val="en-IN"/>
        </w:rPr>
      </w:pPr>
      <w:r w:rsidRPr="0070440D">
        <w:rPr>
          <w:b/>
          <w:bCs/>
          <w:lang w:val="en-IN"/>
        </w:rPr>
        <w:t>Q-44: Give an example of a situation when you had to compromise your own goals/objectives for the sake of the team.</w:t>
      </w:r>
    </w:p>
    <w:p w14:paraId="29EDCABC" w14:textId="77777777" w:rsidR="0070440D" w:rsidRPr="0070440D" w:rsidRDefault="0070440D" w:rsidP="0070440D">
      <w:pPr>
        <w:pStyle w:val="ListParagraph"/>
        <w:numPr>
          <w:ilvl w:val="0"/>
          <w:numId w:val="10"/>
        </w:numPr>
        <w:rPr>
          <w:lang w:val="en-IN"/>
        </w:rPr>
      </w:pPr>
      <w:proofErr w:type="gramStart"/>
      <w:r w:rsidRPr="0070440D">
        <w:rPr>
          <w:lang w:val="en-IN"/>
        </w:rPr>
        <w:t>TIPS:-</w:t>
      </w:r>
      <w:proofErr w:type="gramEnd"/>
    </w:p>
    <w:p w14:paraId="228752B5" w14:textId="77777777" w:rsidR="0070440D" w:rsidRPr="0070440D" w:rsidRDefault="0070440D" w:rsidP="0070440D">
      <w:pPr>
        <w:pStyle w:val="ListParagraph"/>
        <w:numPr>
          <w:ilvl w:val="0"/>
          <w:numId w:val="10"/>
        </w:numPr>
        <w:rPr>
          <w:lang w:val="en-IN"/>
        </w:rPr>
      </w:pPr>
      <w:r w:rsidRPr="0070440D">
        <w:rPr>
          <w:lang w:val="en-IN"/>
        </w:rPr>
        <w:t>Identify the Situation: Start by identifying a specific situation where you had to compromise your own goals or objectives for the sake of the team. This could be a project at work, a group assignment at school, or even a situation from your personal life.</w:t>
      </w:r>
    </w:p>
    <w:p w14:paraId="3C7CBD60" w14:textId="77777777" w:rsidR="0070440D" w:rsidRPr="0070440D" w:rsidRDefault="0070440D" w:rsidP="0070440D">
      <w:pPr>
        <w:pStyle w:val="ListParagraph"/>
        <w:numPr>
          <w:ilvl w:val="0"/>
          <w:numId w:val="10"/>
        </w:numPr>
        <w:rPr>
          <w:lang w:val="en-IN"/>
        </w:rPr>
      </w:pPr>
      <w:r w:rsidRPr="0070440D">
        <w:rPr>
          <w:lang w:val="en-IN"/>
        </w:rPr>
        <w:t>Explain Your Goals: Clearly explain what your original goals or objectives were. What were you hoping to achieve?</w:t>
      </w:r>
    </w:p>
    <w:p w14:paraId="1879DAA1" w14:textId="77777777" w:rsidR="0070440D" w:rsidRPr="0070440D" w:rsidRDefault="0070440D" w:rsidP="0070440D">
      <w:pPr>
        <w:pStyle w:val="ListParagraph"/>
        <w:numPr>
          <w:ilvl w:val="0"/>
          <w:numId w:val="10"/>
        </w:numPr>
        <w:rPr>
          <w:lang w:val="en-IN"/>
        </w:rPr>
      </w:pPr>
      <w:r w:rsidRPr="0070440D">
        <w:rPr>
          <w:lang w:val="en-IN"/>
        </w:rPr>
        <w:t>Describe the Team’s Needs: Discuss why the team’s needs were different from your own. What was the conflict or challenge that arose?</w:t>
      </w:r>
    </w:p>
    <w:p w14:paraId="15C5024C" w14:textId="77777777" w:rsidR="0070440D" w:rsidRPr="0070440D" w:rsidRDefault="0070440D" w:rsidP="0070440D">
      <w:pPr>
        <w:pStyle w:val="ListParagraph"/>
        <w:numPr>
          <w:ilvl w:val="0"/>
          <w:numId w:val="10"/>
        </w:numPr>
        <w:rPr>
          <w:lang w:val="en-IN"/>
        </w:rPr>
      </w:pPr>
      <w:r w:rsidRPr="0070440D">
        <w:rPr>
          <w:lang w:val="en-IN"/>
        </w:rPr>
        <w:t>Discuss the Compromise: Describe how you compromised your own goals or objectives. What did you do? Why did you decide to make this compromise?</w:t>
      </w:r>
    </w:p>
    <w:p w14:paraId="41F5CCBD" w14:textId="77777777" w:rsidR="0070440D" w:rsidRPr="0070440D" w:rsidRDefault="0070440D" w:rsidP="0070440D">
      <w:pPr>
        <w:pStyle w:val="ListParagraph"/>
        <w:numPr>
          <w:ilvl w:val="0"/>
          <w:numId w:val="10"/>
        </w:numPr>
        <w:rPr>
          <w:lang w:val="en-IN"/>
        </w:rPr>
      </w:pPr>
      <w:r w:rsidRPr="0070440D">
        <w:rPr>
          <w:lang w:val="en-IN"/>
        </w:rPr>
        <w:t>Outcome and Learning: Discuss the outcome of the situation. How did the team benefit from your compromise? What did you learn from this experience?</w:t>
      </w:r>
    </w:p>
    <w:p w14:paraId="0DBC522B" w14:textId="77777777" w:rsidR="0070440D" w:rsidRPr="0070440D" w:rsidRDefault="0070440D" w:rsidP="0070440D">
      <w:pPr>
        <w:pStyle w:val="ListParagraph"/>
        <w:numPr>
          <w:ilvl w:val="0"/>
          <w:numId w:val="10"/>
        </w:numPr>
        <w:rPr>
          <w:color w:val="0070C0"/>
          <w:lang w:val="en-IN"/>
        </w:rPr>
      </w:pPr>
      <w:r w:rsidRPr="0070440D">
        <w:rPr>
          <w:color w:val="0070C0"/>
          <w:lang w:val="en-IN"/>
        </w:rPr>
        <w:t xml:space="preserve">SAMPLE ANSWER for your </w:t>
      </w:r>
      <w:proofErr w:type="gramStart"/>
      <w:r w:rsidRPr="0070440D">
        <w:rPr>
          <w:color w:val="0070C0"/>
          <w:lang w:val="en-IN"/>
        </w:rPr>
        <w:t>reference:-</w:t>
      </w:r>
      <w:proofErr w:type="gramEnd"/>
    </w:p>
    <w:p w14:paraId="0CA8F77E" w14:textId="77777777" w:rsidR="0070440D" w:rsidRPr="0070440D" w:rsidRDefault="0070440D" w:rsidP="0070440D">
      <w:pPr>
        <w:pStyle w:val="ListParagraph"/>
        <w:numPr>
          <w:ilvl w:val="0"/>
          <w:numId w:val="10"/>
        </w:numPr>
        <w:rPr>
          <w:lang w:val="en-IN"/>
        </w:rPr>
      </w:pPr>
      <w:r w:rsidRPr="0070440D">
        <w:rPr>
          <w:lang w:val="en-IN"/>
        </w:rPr>
        <w:t>During a recent project at work, I was leading a team tasked with developing a new marketing strategy. My personal goal was to create an innovative, out-of-the-box campaign that would make a big splash in the industry.</w:t>
      </w:r>
    </w:p>
    <w:p w14:paraId="492B5545" w14:textId="77777777" w:rsidR="0070440D" w:rsidRPr="0070440D" w:rsidRDefault="0070440D" w:rsidP="0070440D">
      <w:pPr>
        <w:pStyle w:val="ListParagraph"/>
        <w:numPr>
          <w:ilvl w:val="0"/>
          <w:numId w:val="10"/>
        </w:numPr>
        <w:rPr>
          <w:lang w:val="en-IN"/>
        </w:rPr>
      </w:pPr>
      <w:r w:rsidRPr="0070440D">
        <w:rPr>
          <w:lang w:val="en-IN"/>
        </w:rPr>
        <w:t>However, after discussing with the team, it became clear that they were more comfortable with a more traditional approach. They felt that an unconventional campaign was too risky and could potentially alienate our existing customer base.</w:t>
      </w:r>
    </w:p>
    <w:p w14:paraId="1E731042" w14:textId="77777777" w:rsidR="0070440D" w:rsidRPr="0070440D" w:rsidRDefault="0070440D" w:rsidP="0070440D">
      <w:pPr>
        <w:pStyle w:val="ListParagraph"/>
        <w:numPr>
          <w:ilvl w:val="0"/>
          <w:numId w:val="10"/>
        </w:numPr>
        <w:rPr>
          <w:lang w:val="en-IN"/>
        </w:rPr>
      </w:pPr>
      <w:r w:rsidRPr="0070440D">
        <w:rPr>
          <w:lang w:val="en-IN"/>
        </w:rPr>
        <w:t xml:space="preserve">Recognizing the team’s concerns, I decided to compromise my own goal for the sake of the team. Instead of pushing for my original idea, I </w:t>
      </w:r>
      <w:r w:rsidRPr="0070440D">
        <w:rPr>
          <w:lang w:val="en-IN"/>
        </w:rPr>
        <w:lastRenderedPageBreak/>
        <w:t>agreed to develop a more traditional marketing campaign, but with a few creative elements to keep it fresh and interesting.</w:t>
      </w:r>
    </w:p>
    <w:p w14:paraId="3F4385CC" w14:textId="77777777" w:rsidR="0070440D" w:rsidRPr="0070440D" w:rsidRDefault="0070440D" w:rsidP="0070440D">
      <w:pPr>
        <w:pStyle w:val="ListParagraph"/>
        <w:numPr>
          <w:ilvl w:val="0"/>
          <w:numId w:val="10"/>
        </w:numPr>
        <w:rPr>
          <w:lang w:val="en-IN"/>
        </w:rPr>
      </w:pPr>
      <w:r w:rsidRPr="0070440D">
        <w:rPr>
          <w:lang w:val="en-IN"/>
        </w:rPr>
        <w:t>The result was a campaign that the team felt confident in executing, and it was ultimately successful in boosting our sales. Through this experience, I learned the importance of balancing personal goals with team needs, and that sometimes, compromise can lead to a better outcome.</w:t>
      </w:r>
    </w:p>
    <w:p w14:paraId="0CB9A4FE" w14:textId="7B4BC24E" w:rsidR="0070440D" w:rsidRDefault="0070440D" w:rsidP="0070440D">
      <w:pPr>
        <w:pStyle w:val="ListParagraph"/>
        <w:numPr>
          <w:ilvl w:val="0"/>
          <w:numId w:val="10"/>
        </w:numPr>
        <w:rPr>
          <w:lang w:val="en-IN"/>
        </w:rPr>
      </w:pPr>
      <w:r w:rsidRPr="0070440D">
        <w:rPr>
          <w:lang w:val="en-IN"/>
        </w:rPr>
        <w:t>NOTE: This is just an example and your answer should be tailored to your own experiences and self-awareness.</w:t>
      </w:r>
    </w:p>
    <w:p w14:paraId="177BC70E" w14:textId="77777777" w:rsidR="0070440D" w:rsidRPr="0070440D" w:rsidRDefault="0070440D" w:rsidP="0070440D">
      <w:pPr>
        <w:rPr>
          <w:lang w:val="en-IN"/>
        </w:rPr>
      </w:pPr>
    </w:p>
    <w:p w14:paraId="62003CFD" w14:textId="77777777" w:rsidR="0070440D" w:rsidRPr="0070440D" w:rsidRDefault="0070440D" w:rsidP="0070440D">
      <w:pPr>
        <w:pStyle w:val="ListParagraph"/>
        <w:numPr>
          <w:ilvl w:val="0"/>
          <w:numId w:val="10"/>
        </w:numPr>
        <w:rPr>
          <w:b/>
          <w:bCs/>
          <w:lang w:val="en-IN"/>
        </w:rPr>
      </w:pPr>
      <w:r w:rsidRPr="0070440D">
        <w:rPr>
          <w:b/>
          <w:bCs/>
          <w:lang w:val="en-IN"/>
        </w:rPr>
        <w:t>Q-45: SWOT Analysis of yourself.</w:t>
      </w:r>
    </w:p>
    <w:p w14:paraId="3E30A555" w14:textId="77777777" w:rsidR="0070440D" w:rsidRPr="0070440D" w:rsidRDefault="0070440D" w:rsidP="0070440D">
      <w:pPr>
        <w:pStyle w:val="ListParagraph"/>
        <w:numPr>
          <w:ilvl w:val="0"/>
          <w:numId w:val="10"/>
        </w:numPr>
        <w:rPr>
          <w:lang w:val="en-IN"/>
        </w:rPr>
      </w:pPr>
      <w:r w:rsidRPr="0070440D">
        <w:rPr>
          <w:lang w:val="en-IN"/>
        </w:rPr>
        <w:t>Strength</w:t>
      </w:r>
    </w:p>
    <w:p w14:paraId="6B437C2D" w14:textId="77777777" w:rsidR="0070440D" w:rsidRPr="0070440D" w:rsidRDefault="0070440D" w:rsidP="0070440D">
      <w:pPr>
        <w:pStyle w:val="ListParagraph"/>
        <w:numPr>
          <w:ilvl w:val="0"/>
          <w:numId w:val="10"/>
        </w:numPr>
        <w:rPr>
          <w:lang w:val="en-IN"/>
        </w:rPr>
      </w:pPr>
      <w:r w:rsidRPr="0070440D">
        <w:rPr>
          <w:lang w:val="en-IN"/>
        </w:rPr>
        <w:t>1. People’s Person: - I believe in relationship building and helping people fills my heart with joy &amp; immense sense of satisfaction and peace. Being a Mentor and volunteer for NGOs has made me a more sensible person and this is why juniors find it easy to share their problems with me.</w:t>
      </w:r>
    </w:p>
    <w:p w14:paraId="16FFC36F" w14:textId="77777777" w:rsidR="0070440D" w:rsidRPr="0070440D" w:rsidRDefault="0070440D" w:rsidP="0070440D">
      <w:pPr>
        <w:pStyle w:val="ListParagraph"/>
        <w:numPr>
          <w:ilvl w:val="0"/>
          <w:numId w:val="10"/>
        </w:numPr>
        <w:rPr>
          <w:lang w:val="en-IN"/>
        </w:rPr>
      </w:pPr>
      <w:r w:rsidRPr="0070440D">
        <w:rPr>
          <w:lang w:val="en-IN"/>
        </w:rPr>
        <w:t>2. Never Give-up Attitude: - While preparing for gate 2021, I was also staying with my family in Patna and due to renovation was going on before lockdown but due to restrictions we had to stop that &amp; we only had 1 room to stay in and being a family of 5 it was hard to concentrate on studies due to regular disturbance but I didn’t give up &amp; kept myself dedicated towards my target and kept utilizing the time and I secured AIR 24.</w:t>
      </w:r>
    </w:p>
    <w:p w14:paraId="6CF9412E" w14:textId="77777777" w:rsidR="0070440D" w:rsidRPr="0070440D" w:rsidRDefault="0070440D" w:rsidP="0070440D">
      <w:pPr>
        <w:pStyle w:val="ListParagraph"/>
        <w:numPr>
          <w:ilvl w:val="0"/>
          <w:numId w:val="10"/>
        </w:numPr>
        <w:rPr>
          <w:lang w:val="en-IN"/>
        </w:rPr>
      </w:pPr>
      <w:r w:rsidRPr="0070440D">
        <w:rPr>
          <w:lang w:val="en-IN"/>
        </w:rPr>
        <w:t>3. Dedicated &amp; Inquisitive: - While working for the Alumni cell we had to collect data of alumni and connecting with them was difficult task as their contact details were lacking. But with dedication and hard work we achieved our goal of collecting 1500+ alumni in 8 months of time span.</w:t>
      </w:r>
    </w:p>
    <w:p w14:paraId="314662F8" w14:textId="77777777" w:rsidR="0070440D" w:rsidRPr="0070440D" w:rsidRDefault="0070440D" w:rsidP="0070440D">
      <w:pPr>
        <w:pStyle w:val="ListParagraph"/>
        <w:numPr>
          <w:ilvl w:val="0"/>
          <w:numId w:val="10"/>
        </w:numPr>
        <w:rPr>
          <w:lang w:val="en-IN"/>
        </w:rPr>
      </w:pPr>
      <w:r w:rsidRPr="0070440D">
        <w:rPr>
          <w:lang w:val="en-IN"/>
        </w:rPr>
        <w:t>Weakness</w:t>
      </w:r>
    </w:p>
    <w:p w14:paraId="744F953D" w14:textId="77777777" w:rsidR="0070440D" w:rsidRPr="0070440D" w:rsidRDefault="0070440D" w:rsidP="0070440D">
      <w:pPr>
        <w:pStyle w:val="ListParagraph"/>
        <w:numPr>
          <w:ilvl w:val="0"/>
          <w:numId w:val="10"/>
        </w:numPr>
        <w:rPr>
          <w:lang w:val="en-IN"/>
        </w:rPr>
      </w:pPr>
      <w:r w:rsidRPr="0070440D">
        <w:rPr>
          <w:lang w:val="en-IN"/>
        </w:rPr>
        <w:t xml:space="preserve">My biggest weakness is that I sometimes focus too much on the details of my stuff and spend too much time </w:t>
      </w:r>
      <w:proofErr w:type="spellStart"/>
      <w:r w:rsidRPr="0070440D">
        <w:rPr>
          <w:lang w:val="en-IN"/>
        </w:rPr>
        <w:t>analyzing</w:t>
      </w:r>
      <w:proofErr w:type="spellEnd"/>
      <w:r w:rsidRPr="0070440D">
        <w:rPr>
          <w:lang w:val="en-IN"/>
        </w:rPr>
        <w:t xml:space="preserve"> the finer points. </w:t>
      </w:r>
      <w:r w:rsidRPr="0070440D">
        <w:rPr>
          <w:lang w:val="en-IN"/>
        </w:rPr>
        <w:lastRenderedPageBreak/>
        <w:t>I have been striving to improve in this area by checking in with myself at regular intervals and giving myself a chance to re-focusing on the bigger picture. That way I can still ensure quality without getting so caught up in the details that it affects my productivity or the team’s ability to meet the deadline</w:t>
      </w:r>
      <w:r w:rsidRPr="0070440D">
        <w:rPr>
          <w:i/>
          <w:iCs/>
          <w:lang w:val="en-IN"/>
        </w:rPr>
        <w:t>.</w:t>
      </w:r>
    </w:p>
    <w:p w14:paraId="2C1D3A80" w14:textId="77777777" w:rsidR="0070440D" w:rsidRPr="0070440D" w:rsidRDefault="0070440D" w:rsidP="0070440D">
      <w:pPr>
        <w:pStyle w:val="ListParagraph"/>
        <w:numPr>
          <w:ilvl w:val="0"/>
          <w:numId w:val="10"/>
        </w:numPr>
        <w:rPr>
          <w:lang w:val="en-IN"/>
        </w:rPr>
      </w:pPr>
      <w:r w:rsidRPr="0070440D">
        <w:rPr>
          <w:lang w:val="en-IN"/>
        </w:rPr>
        <w:t>Opportunity</w:t>
      </w:r>
    </w:p>
    <w:p w14:paraId="785A055B" w14:textId="77777777" w:rsidR="0070440D" w:rsidRPr="0070440D" w:rsidRDefault="0070440D" w:rsidP="0070440D">
      <w:pPr>
        <w:pStyle w:val="ListParagraph"/>
        <w:numPr>
          <w:ilvl w:val="0"/>
          <w:numId w:val="10"/>
        </w:numPr>
        <w:rPr>
          <w:lang w:val="en-IN"/>
        </w:rPr>
      </w:pPr>
      <w:r w:rsidRPr="0070440D">
        <w:rPr>
          <w:lang w:val="en-IN"/>
        </w:rPr>
        <w:t>I am in one of the topmost B-Schools in India, so I have a huge opportunity to learn the skills and gain knowledge of diverse domains through peers and faculties too. Also, the skills that are required to run and manage the different aspects of a business in an efficient and effective manner. I am looking forward to get mentored by industry experts in a good company and face new challenges that come to me.  I want to be efficient enough in utilizing all the exposure I get in the next 4-5 years.</w:t>
      </w:r>
    </w:p>
    <w:p w14:paraId="308C717D" w14:textId="77777777" w:rsidR="0070440D" w:rsidRPr="0070440D" w:rsidRDefault="0070440D" w:rsidP="0070440D">
      <w:pPr>
        <w:pStyle w:val="ListParagraph"/>
        <w:numPr>
          <w:ilvl w:val="0"/>
          <w:numId w:val="10"/>
        </w:numPr>
        <w:rPr>
          <w:lang w:val="en-IN"/>
        </w:rPr>
      </w:pPr>
      <w:r w:rsidRPr="0070440D">
        <w:rPr>
          <w:lang w:val="en-IN"/>
        </w:rPr>
        <w:t>Threat</w:t>
      </w:r>
    </w:p>
    <w:p w14:paraId="16EAA4F3" w14:textId="77777777" w:rsidR="0070440D" w:rsidRDefault="0070440D" w:rsidP="0070440D">
      <w:pPr>
        <w:pStyle w:val="ListParagraph"/>
        <w:numPr>
          <w:ilvl w:val="0"/>
          <w:numId w:val="10"/>
        </w:numPr>
        <w:rPr>
          <w:lang w:val="en-IN"/>
        </w:rPr>
      </w:pPr>
      <w:r w:rsidRPr="0070440D">
        <w:rPr>
          <w:lang w:val="en-IN"/>
        </w:rPr>
        <w:t>Most of my peers and friends are having experience and I am a fresher so sometimes anxiety happens to me that they are already having the skills that I don’t have which leads me to think I too should have taken some experience and then should have come for MBA. But now I have overcome these to some extent with time and started focusing on learning the skills required to gain knowledge as them.</w:t>
      </w:r>
    </w:p>
    <w:p w14:paraId="31664B72" w14:textId="77777777" w:rsidR="00000B24" w:rsidRPr="0070440D" w:rsidRDefault="00000B24" w:rsidP="00000B24">
      <w:pPr>
        <w:pStyle w:val="ListParagraph"/>
        <w:rPr>
          <w:lang w:val="en-IN"/>
        </w:rPr>
      </w:pPr>
    </w:p>
    <w:p w14:paraId="42C6BE44" w14:textId="77777777" w:rsidR="0070440D" w:rsidRPr="0070440D" w:rsidRDefault="0070440D" w:rsidP="0070440D">
      <w:pPr>
        <w:pStyle w:val="ListParagraph"/>
        <w:numPr>
          <w:ilvl w:val="0"/>
          <w:numId w:val="10"/>
        </w:numPr>
        <w:rPr>
          <w:b/>
          <w:bCs/>
          <w:lang w:val="en-IN"/>
        </w:rPr>
      </w:pPr>
      <w:r w:rsidRPr="0070440D">
        <w:rPr>
          <w:b/>
          <w:bCs/>
          <w:lang w:val="en-IN"/>
        </w:rPr>
        <w:t>Q-46: Detail an incident where you resolved a conflict.</w:t>
      </w:r>
    </w:p>
    <w:p w14:paraId="5D7E1530" w14:textId="77777777" w:rsidR="0070440D" w:rsidRDefault="0070440D" w:rsidP="0070440D">
      <w:pPr>
        <w:pStyle w:val="ListParagraph"/>
        <w:numPr>
          <w:ilvl w:val="0"/>
          <w:numId w:val="10"/>
        </w:numPr>
        <w:rPr>
          <w:lang w:val="en-IN"/>
        </w:rPr>
      </w:pPr>
      <w:r w:rsidRPr="0070440D">
        <w:rPr>
          <w:lang w:val="en-IN"/>
        </w:rPr>
        <w:t>During our final year project, we had to do the project in a team of five and everyone was having a different opinion for the topics to do the project on. Nobody was agreeing with each other, then I came up with the idea to work on the project related to Renewable energy sources as it was related to the recent trend (National Solar Mission initiated by the PM of India in 2015) and is the need of the hour. Thus, they agreed this way after listening to the reason behind choosing this project because their objectives and ideas too were directly or indirectly involved. This incident helped me understand the importance of communication in resolving any kind of conflict.</w:t>
      </w:r>
    </w:p>
    <w:p w14:paraId="35444447" w14:textId="77777777" w:rsidR="0070440D" w:rsidRPr="0070440D" w:rsidRDefault="0070440D" w:rsidP="0070440D">
      <w:pPr>
        <w:rPr>
          <w:lang w:val="en-IN"/>
        </w:rPr>
      </w:pPr>
    </w:p>
    <w:p w14:paraId="48FFAE26" w14:textId="77777777" w:rsidR="0070440D" w:rsidRPr="0070440D" w:rsidRDefault="0070440D" w:rsidP="0070440D">
      <w:pPr>
        <w:pStyle w:val="ListParagraph"/>
        <w:numPr>
          <w:ilvl w:val="0"/>
          <w:numId w:val="10"/>
        </w:numPr>
        <w:rPr>
          <w:b/>
          <w:bCs/>
          <w:lang w:val="en-IN"/>
        </w:rPr>
      </w:pPr>
      <w:r w:rsidRPr="0070440D">
        <w:rPr>
          <w:b/>
          <w:bCs/>
          <w:lang w:val="en-IN"/>
        </w:rPr>
        <w:t>Q-47: Give an example of a situation where you faced an ethical dilemma.</w:t>
      </w:r>
    </w:p>
    <w:p w14:paraId="13C8CE3C" w14:textId="77777777" w:rsidR="0070440D" w:rsidRDefault="0070440D" w:rsidP="0070440D">
      <w:pPr>
        <w:pStyle w:val="ListParagraph"/>
        <w:numPr>
          <w:ilvl w:val="0"/>
          <w:numId w:val="10"/>
        </w:numPr>
        <w:rPr>
          <w:lang w:val="en-IN"/>
        </w:rPr>
      </w:pPr>
      <w:r w:rsidRPr="0070440D">
        <w:rPr>
          <w:lang w:val="en-IN"/>
        </w:rPr>
        <w:t xml:space="preserve">During my final year project my guide my guide gave his laptop to me to take some research papers from his laptop and send it to the project members group on the </w:t>
      </w:r>
      <w:proofErr w:type="spellStart"/>
      <w:r w:rsidRPr="0070440D">
        <w:rPr>
          <w:lang w:val="en-IN"/>
        </w:rPr>
        <w:t>whatsapp</w:t>
      </w:r>
      <w:proofErr w:type="spellEnd"/>
      <w:r w:rsidRPr="0070440D">
        <w:rPr>
          <w:lang w:val="en-IN"/>
        </w:rPr>
        <w:t xml:space="preserve"> and probably he forgot to hide the papers set by him. It was a great ethical dilemma but then I thought he has given me his laptop at his trust. I sent the paper told by him on the group and gave the laptop back to him. Ther my value won. </w:t>
      </w:r>
    </w:p>
    <w:p w14:paraId="49B57109" w14:textId="77777777" w:rsidR="00000B24" w:rsidRPr="00000B24" w:rsidRDefault="00000B24" w:rsidP="00000B24">
      <w:pPr>
        <w:rPr>
          <w:lang w:val="en-IN"/>
        </w:rPr>
      </w:pPr>
    </w:p>
    <w:p w14:paraId="199C92E4" w14:textId="77777777" w:rsidR="0070440D" w:rsidRPr="0070440D" w:rsidRDefault="0070440D" w:rsidP="0070440D">
      <w:pPr>
        <w:pStyle w:val="ListParagraph"/>
        <w:numPr>
          <w:ilvl w:val="0"/>
          <w:numId w:val="10"/>
        </w:numPr>
        <w:rPr>
          <w:b/>
          <w:bCs/>
          <w:lang w:val="en-IN"/>
        </w:rPr>
      </w:pPr>
      <w:r w:rsidRPr="0070440D">
        <w:rPr>
          <w:b/>
          <w:bCs/>
          <w:lang w:val="en-IN"/>
        </w:rPr>
        <w:t>Q-48: An example of a time when you helped someone overcome their problems and understand the capabilities that lead them to success.</w:t>
      </w:r>
    </w:p>
    <w:p w14:paraId="26BBE60F" w14:textId="77777777" w:rsidR="0070440D" w:rsidRDefault="0070440D" w:rsidP="0070440D">
      <w:pPr>
        <w:pStyle w:val="ListParagraph"/>
        <w:numPr>
          <w:ilvl w:val="0"/>
          <w:numId w:val="10"/>
        </w:numPr>
        <w:rPr>
          <w:lang w:val="en-IN"/>
        </w:rPr>
      </w:pPr>
      <w:r w:rsidRPr="0070440D">
        <w:rPr>
          <w:lang w:val="en-IN"/>
        </w:rPr>
        <w:t xml:space="preserve">During </w:t>
      </w:r>
      <w:proofErr w:type="gramStart"/>
      <w:r w:rsidRPr="0070440D">
        <w:rPr>
          <w:lang w:val="en-IN"/>
        </w:rPr>
        <w:t>my</w:t>
      </w:r>
      <w:proofErr w:type="gramEnd"/>
      <w:r w:rsidRPr="0070440D">
        <w:rPr>
          <w:lang w:val="en-IN"/>
        </w:rPr>
        <w:t xml:space="preserve"> under graduation, there was a lack of awareness among the students about the career options available to them because of a lack of proper guidance. Students were quite capable but because of a lack of guidance and awareness, most of them used to go for the AFO examination at last. But through the career guidance cell a big change was seen in my junior batch, a total of 24 out of 96 got selected for Gate Exam, 7 students with more than 97 percentiles in CAT and many more. </w:t>
      </w:r>
    </w:p>
    <w:p w14:paraId="4BBED16B" w14:textId="77777777" w:rsidR="00000B24" w:rsidRPr="00000B24" w:rsidRDefault="00000B24" w:rsidP="00000B24">
      <w:pPr>
        <w:rPr>
          <w:lang w:val="en-IN"/>
        </w:rPr>
      </w:pPr>
    </w:p>
    <w:p w14:paraId="11758DE4" w14:textId="77777777" w:rsidR="0070440D" w:rsidRPr="0070440D" w:rsidRDefault="0070440D" w:rsidP="0070440D">
      <w:pPr>
        <w:pStyle w:val="ListParagraph"/>
        <w:numPr>
          <w:ilvl w:val="0"/>
          <w:numId w:val="10"/>
        </w:numPr>
        <w:rPr>
          <w:b/>
          <w:bCs/>
          <w:lang w:val="en-IN"/>
        </w:rPr>
      </w:pPr>
      <w:r w:rsidRPr="0070440D">
        <w:rPr>
          <w:b/>
          <w:bCs/>
          <w:lang w:val="en-IN"/>
        </w:rPr>
        <w:t>Q-49: An illustration of a time when people came to you for help, how you handled it, what the outcome was, and what you understood about yourself from the process’s strengths and weaknesses. </w:t>
      </w:r>
    </w:p>
    <w:p w14:paraId="65D11F65" w14:textId="77777777" w:rsidR="0070440D" w:rsidRDefault="0070440D" w:rsidP="0070440D">
      <w:pPr>
        <w:pStyle w:val="ListParagraph"/>
        <w:numPr>
          <w:ilvl w:val="0"/>
          <w:numId w:val="10"/>
        </w:numPr>
        <w:rPr>
          <w:lang w:val="en-IN"/>
        </w:rPr>
      </w:pPr>
      <w:r w:rsidRPr="0070440D">
        <w:rPr>
          <w:lang w:val="en-IN"/>
        </w:rPr>
        <w:t xml:space="preserve">During my under-graduation, one of my classmates, Parminder’s father slipped on the floor and got hip bone fractured and after that due to being diabetic many more complications started coming up one after the other and the medical expenses was so high that her family could not afford further. She shared her problem to her best friend </w:t>
      </w:r>
      <w:r w:rsidRPr="0070440D">
        <w:rPr>
          <w:lang w:val="en-IN"/>
        </w:rPr>
        <w:lastRenderedPageBreak/>
        <w:t>Shraddha and she conveyed it to me and I started contribution from my batchmates and colleagues and got a total contribution of around 77k and gave it to her which helped her a lot and also talked to the people living there in Jabalpur to take care of her father if they need something in emergency. This made me feel myself a responsible and a sensible person.</w:t>
      </w:r>
    </w:p>
    <w:p w14:paraId="52C9884C" w14:textId="77777777" w:rsidR="00000B24" w:rsidRPr="00000B24" w:rsidRDefault="00000B24" w:rsidP="00000B24">
      <w:pPr>
        <w:rPr>
          <w:lang w:val="en-IN"/>
        </w:rPr>
      </w:pPr>
    </w:p>
    <w:p w14:paraId="22AE4F0B" w14:textId="77777777" w:rsidR="0070440D" w:rsidRPr="0070440D" w:rsidRDefault="0070440D" w:rsidP="0070440D">
      <w:pPr>
        <w:pStyle w:val="ListParagraph"/>
        <w:numPr>
          <w:ilvl w:val="0"/>
          <w:numId w:val="10"/>
        </w:numPr>
        <w:rPr>
          <w:b/>
          <w:bCs/>
          <w:lang w:val="en-IN"/>
        </w:rPr>
      </w:pPr>
      <w:r w:rsidRPr="0070440D">
        <w:rPr>
          <w:b/>
          <w:bCs/>
          <w:lang w:val="en-IN"/>
        </w:rPr>
        <w:t>Q-50: An example of a time when you compromised on values.</w:t>
      </w:r>
    </w:p>
    <w:p w14:paraId="141B1B50" w14:textId="77777777" w:rsidR="0070440D" w:rsidRDefault="0070440D" w:rsidP="0070440D">
      <w:pPr>
        <w:pStyle w:val="ListParagraph"/>
        <w:numPr>
          <w:ilvl w:val="0"/>
          <w:numId w:val="10"/>
        </w:numPr>
        <w:rPr>
          <w:lang w:val="en-IN"/>
        </w:rPr>
      </w:pPr>
      <w:r w:rsidRPr="0070440D">
        <w:rPr>
          <w:lang w:val="en-IN"/>
        </w:rPr>
        <w:t xml:space="preserve">I am strongly a law-abiding citizen but once I was being late for my exams and the </w:t>
      </w:r>
      <w:proofErr w:type="spellStart"/>
      <w:r w:rsidRPr="0070440D">
        <w:rPr>
          <w:lang w:val="en-IN"/>
        </w:rPr>
        <w:t>center</w:t>
      </w:r>
      <w:proofErr w:type="spellEnd"/>
      <w:r w:rsidRPr="0070440D">
        <w:rPr>
          <w:lang w:val="en-IN"/>
        </w:rPr>
        <w:t xml:space="preserve"> was quite far from our house and we were not able to go and check where the </w:t>
      </w:r>
      <w:proofErr w:type="spellStart"/>
      <w:r w:rsidRPr="0070440D">
        <w:rPr>
          <w:lang w:val="en-IN"/>
        </w:rPr>
        <w:t>center</w:t>
      </w:r>
      <w:proofErr w:type="spellEnd"/>
      <w:r w:rsidRPr="0070440D">
        <w:rPr>
          <w:lang w:val="en-IN"/>
        </w:rPr>
        <w:t xml:space="preserve"> is one day before. So, I was anxious about not reaching the </w:t>
      </w:r>
      <w:proofErr w:type="spellStart"/>
      <w:r w:rsidRPr="0070440D">
        <w:rPr>
          <w:lang w:val="en-IN"/>
        </w:rPr>
        <w:t>center</w:t>
      </w:r>
      <w:proofErr w:type="spellEnd"/>
      <w:r w:rsidRPr="0070440D">
        <w:rPr>
          <w:lang w:val="en-IN"/>
        </w:rPr>
        <w:t xml:space="preserve"> on time and there was a traffic signal somewhere on the way. I persuaded my sister to cross the signal in hurry. There I think I compromised my values.</w:t>
      </w:r>
    </w:p>
    <w:p w14:paraId="78768A12" w14:textId="77777777" w:rsidR="00000B24" w:rsidRPr="00000B24" w:rsidRDefault="00000B24" w:rsidP="00000B24">
      <w:pPr>
        <w:rPr>
          <w:lang w:val="en-IN"/>
        </w:rPr>
      </w:pPr>
    </w:p>
    <w:p w14:paraId="6EF37605" w14:textId="77777777" w:rsidR="0070440D" w:rsidRPr="0070440D" w:rsidRDefault="0070440D" w:rsidP="0070440D">
      <w:pPr>
        <w:pStyle w:val="ListParagraph"/>
        <w:numPr>
          <w:ilvl w:val="0"/>
          <w:numId w:val="10"/>
        </w:numPr>
        <w:rPr>
          <w:b/>
          <w:bCs/>
          <w:lang w:val="en-IN"/>
        </w:rPr>
      </w:pPr>
      <w:r w:rsidRPr="0070440D">
        <w:rPr>
          <w:b/>
          <w:bCs/>
          <w:lang w:val="en-IN"/>
        </w:rPr>
        <w:t>Q-51: An example of a situation where you took a risk that paid off.</w:t>
      </w:r>
    </w:p>
    <w:p w14:paraId="0D03933C" w14:textId="77777777" w:rsidR="0070440D" w:rsidRPr="0070440D" w:rsidRDefault="0070440D" w:rsidP="0070440D">
      <w:pPr>
        <w:pStyle w:val="ListParagraph"/>
        <w:numPr>
          <w:ilvl w:val="0"/>
          <w:numId w:val="10"/>
        </w:numPr>
        <w:rPr>
          <w:lang w:val="en-IN"/>
        </w:rPr>
      </w:pPr>
      <w:r w:rsidRPr="0070440D">
        <w:rPr>
          <w:lang w:val="en-IN"/>
        </w:rPr>
        <w:t>After my graduation, I got admission offers for various MTech Courses from various IITs, but I wanted to join NITIE for my PG studies, so I decided to go for a year drop, my family opposed it but I followed my guts and after studying rigorously I got admission here in NITIE. Now, my family is happy too.  </w:t>
      </w:r>
    </w:p>
    <w:p w14:paraId="6FA9B82B" w14:textId="77777777" w:rsidR="0070440D" w:rsidRPr="0070440D" w:rsidRDefault="0070440D" w:rsidP="00000B24">
      <w:pPr>
        <w:pStyle w:val="ListParagraph"/>
        <w:rPr>
          <w:lang w:val="en-IN"/>
        </w:rPr>
      </w:pPr>
    </w:p>
    <w:sectPr w:rsidR="0070440D" w:rsidRPr="0070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1D0B3" w14:textId="77777777" w:rsidR="00CD7468" w:rsidRDefault="00CD7468">
      <w:r>
        <w:separator/>
      </w:r>
    </w:p>
    <w:p w14:paraId="7A8029AE" w14:textId="77777777" w:rsidR="00CD7468" w:rsidRDefault="00CD7468"/>
  </w:endnote>
  <w:endnote w:type="continuationSeparator" w:id="0">
    <w:p w14:paraId="2AAC5952" w14:textId="77777777" w:rsidR="00CD7468" w:rsidRDefault="00CD7468">
      <w:r>
        <w:continuationSeparator/>
      </w:r>
    </w:p>
    <w:p w14:paraId="30EB67C5" w14:textId="77777777" w:rsidR="00CD7468" w:rsidRDefault="00CD7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43B5D4F4"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5B5F0" w14:textId="77777777" w:rsidR="00CD7468" w:rsidRDefault="00CD7468">
      <w:r>
        <w:separator/>
      </w:r>
    </w:p>
    <w:p w14:paraId="2DE16A9E" w14:textId="77777777" w:rsidR="00CD7468" w:rsidRDefault="00CD7468"/>
  </w:footnote>
  <w:footnote w:type="continuationSeparator" w:id="0">
    <w:p w14:paraId="664ACCE1" w14:textId="77777777" w:rsidR="00CD7468" w:rsidRDefault="00CD7468">
      <w:r>
        <w:continuationSeparator/>
      </w:r>
    </w:p>
    <w:p w14:paraId="5EA2C315" w14:textId="77777777" w:rsidR="00CD7468" w:rsidRDefault="00CD74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11A5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9D5D0A"/>
    <w:multiLevelType w:val="multilevel"/>
    <w:tmpl w:val="213E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C2F0B"/>
    <w:multiLevelType w:val="multilevel"/>
    <w:tmpl w:val="EB1E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13B1C"/>
    <w:multiLevelType w:val="multilevel"/>
    <w:tmpl w:val="E76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578A5"/>
    <w:multiLevelType w:val="multilevel"/>
    <w:tmpl w:val="24C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F4C7A"/>
    <w:multiLevelType w:val="multilevel"/>
    <w:tmpl w:val="3C22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E5A53"/>
    <w:multiLevelType w:val="multilevel"/>
    <w:tmpl w:val="C90C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44502"/>
    <w:multiLevelType w:val="hybridMultilevel"/>
    <w:tmpl w:val="461A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1F47A3"/>
    <w:multiLevelType w:val="hybridMultilevel"/>
    <w:tmpl w:val="09A43FBC"/>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2" w15:restartNumberingAfterBreak="0">
    <w:nsid w:val="174720E9"/>
    <w:multiLevelType w:val="multilevel"/>
    <w:tmpl w:val="949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205A4"/>
    <w:multiLevelType w:val="multilevel"/>
    <w:tmpl w:val="3CB8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12839"/>
    <w:multiLevelType w:val="multilevel"/>
    <w:tmpl w:val="BA70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E7F94"/>
    <w:multiLevelType w:val="multilevel"/>
    <w:tmpl w:val="4EBA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5C3D6E"/>
    <w:multiLevelType w:val="multilevel"/>
    <w:tmpl w:val="D32E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952E2"/>
    <w:multiLevelType w:val="multilevel"/>
    <w:tmpl w:val="CA8E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C484F"/>
    <w:multiLevelType w:val="multilevel"/>
    <w:tmpl w:val="9E2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7414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37C1589"/>
    <w:multiLevelType w:val="multilevel"/>
    <w:tmpl w:val="CF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DA53AE"/>
    <w:multiLevelType w:val="multilevel"/>
    <w:tmpl w:val="13E2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62A3F"/>
    <w:multiLevelType w:val="multilevel"/>
    <w:tmpl w:val="DC7C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57764B"/>
    <w:multiLevelType w:val="multilevel"/>
    <w:tmpl w:val="C652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02B2C"/>
    <w:multiLevelType w:val="multilevel"/>
    <w:tmpl w:val="CA8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775A3"/>
    <w:multiLevelType w:val="multilevel"/>
    <w:tmpl w:val="7594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7F31B8"/>
    <w:multiLevelType w:val="multilevel"/>
    <w:tmpl w:val="5C5E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944CC1"/>
    <w:multiLevelType w:val="multilevel"/>
    <w:tmpl w:val="A1C4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85EEF"/>
    <w:multiLevelType w:val="multilevel"/>
    <w:tmpl w:val="9BA2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8E5F0F"/>
    <w:multiLevelType w:val="multilevel"/>
    <w:tmpl w:val="F5DC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475A9"/>
    <w:multiLevelType w:val="multilevel"/>
    <w:tmpl w:val="41A6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DA7A60"/>
    <w:multiLevelType w:val="multilevel"/>
    <w:tmpl w:val="1048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A78A3"/>
    <w:multiLevelType w:val="multilevel"/>
    <w:tmpl w:val="C42E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D32C49"/>
    <w:multiLevelType w:val="multilevel"/>
    <w:tmpl w:val="43B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2E56D4"/>
    <w:multiLevelType w:val="multilevel"/>
    <w:tmpl w:val="888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EE73C0"/>
    <w:multiLevelType w:val="multilevel"/>
    <w:tmpl w:val="9846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A42578"/>
    <w:multiLevelType w:val="multilevel"/>
    <w:tmpl w:val="4A4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2C1498"/>
    <w:multiLevelType w:val="multilevel"/>
    <w:tmpl w:val="969C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897CE3"/>
    <w:multiLevelType w:val="multilevel"/>
    <w:tmpl w:val="D838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D91E23"/>
    <w:multiLevelType w:val="multilevel"/>
    <w:tmpl w:val="C46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E83EFD"/>
    <w:multiLevelType w:val="multilevel"/>
    <w:tmpl w:val="7BC2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5426AA"/>
    <w:multiLevelType w:val="multilevel"/>
    <w:tmpl w:val="1A44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5073D7"/>
    <w:multiLevelType w:val="multilevel"/>
    <w:tmpl w:val="C29C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DC2F9B"/>
    <w:multiLevelType w:val="multilevel"/>
    <w:tmpl w:val="39D8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066AA4"/>
    <w:multiLevelType w:val="multilevel"/>
    <w:tmpl w:val="BF2A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D4740B"/>
    <w:multiLevelType w:val="multilevel"/>
    <w:tmpl w:val="31AE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9F94DFA"/>
    <w:multiLevelType w:val="multilevel"/>
    <w:tmpl w:val="4EC4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CD5D9A"/>
    <w:multiLevelType w:val="multilevel"/>
    <w:tmpl w:val="44B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CA4E21"/>
    <w:multiLevelType w:val="multilevel"/>
    <w:tmpl w:val="1E98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9B2D1A"/>
    <w:multiLevelType w:val="multilevel"/>
    <w:tmpl w:val="E19C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DB13C5"/>
    <w:multiLevelType w:val="hybridMultilevel"/>
    <w:tmpl w:val="1E38C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A375B1D"/>
    <w:multiLevelType w:val="multilevel"/>
    <w:tmpl w:val="43A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F71D7E"/>
    <w:multiLevelType w:val="multilevel"/>
    <w:tmpl w:val="432E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8D18AD"/>
    <w:multiLevelType w:val="multilevel"/>
    <w:tmpl w:val="C658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FF2F88"/>
    <w:multiLevelType w:val="multilevel"/>
    <w:tmpl w:val="4BB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F03245"/>
    <w:multiLevelType w:val="multilevel"/>
    <w:tmpl w:val="75A0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411809">
    <w:abstractNumId w:val="2"/>
  </w:num>
  <w:num w:numId="2" w16cid:durableId="578752879">
    <w:abstractNumId w:val="1"/>
  </w:num>
  <w:num w:numId="3" w16cid:durableId="1980454285">
    <w:abstractNumId w:val="18"/>
  </w:num>
  <w:num w:numId="4" w16cid:durableId="2092775256">
    <w:abstractNumId w:val="47"/>
  </w:num>
  <w:num w:numId="5" w16cid:durableId="1213227176">
    <w:abstractNumId w:val="0"/>
  </w:num>
  <w:num w:numId="6" w16cid:durableId="1837914878">
    <w:abstractNumId w:val="11"/>
  </w:num>
  <w:num w:numId="7" w16cid:durableId="477304706">
    <w:abstractNumId w:val="52"/>
  </w:num>
  <w:num w:numId="8" w16cid:durableId="955067554">
    <w:abstractNumId w:val="3"/>
  </w:num>
  <w:num w:numId="9" w16cid:durableId="1171486671">
    <w:abstractNumId w:val="20"/>
  </w:num>
  <w:num w:numId="10" w16cid:durableId="739640240">
    <w:abstractNumId w:val="10"/>
  </w:num>
  <w:num w:numId="11" w16cid:durableId="313024355">
    <w:abstractNumId w:val="8"/>
  </w:num>
  <w:num w:numId="12" w16cid:durableId="1796941425">
    <w:abstractNumId w:val="24"/>
  </w:num>
  <w:num w:numId="13" w16cid:durableId="1669286760">
    <w:abstractNumId w:val="56"/>
  </w:num>
  <w:num w:numId="14" w16cid:durableId="300111616">
    <w:abstractNumId w:val="15"/>
  </w:num>
  <w:num w:numId="15" w16cid:durableId="944338101">
    <w:abstractNumId w:val="49"/>
  </w:num>
  <w:num w:numId="16" w16cid:durableId="1144928415">
    <w:abstractNumId w:val="6"/>
  </w:num>
  <w:num w:numId="17" w16cid:durableId="1135757385">
    <w:abstractNumId w:val="51"/>
  </w:num>
  <w:num w:numId="18" w16cid:durableId="456527649">
    <w:abstractNumId w:val="45"/>
  </w:num>
  <w:num w:numId="19" w16cid:durableId="506136542">
    <w:abstractNumId w:val="14"/>
  </w:num>
  <w:num w:numId="20" w16cid:durableId="1782989010">
    <w:abstractNumId w:val="21"/>
  </w:num>
  <w:num w:numId="21" w16cid:durableId="1876195281">
    <w:abstractNumId w:val="50"/>
  </w:num>
  <w:num w:numId="22" w16cid:durableId="1382482098">
    <w:abstractNumId w:val="36"/>
  </w:num>
  <w:num w:numId="23" w16cid:durableId="1466924485">
    <w:abstractNumId w:val="48"/>
  </w:num>
  <w:num w:numId="24" w16cid:durableId="1013461099">
    <w:abstractNumId w:val="35"/>
  </w:num>
  <w:num w:numId="25" w16cid:durableId="85001948">
    <w:abstractNumId w:val="30"/>
  </w:num>
  <w:num w:numId="26" w16cid:durableId="844249824">
    <w:abstractNumId w:val="40"/>
  </w:num>
  <w:num w:numId="27" w16cid:durableId="2011367341">
    <w:abstractNumId w:val="43"/>
  </w:num>
  <w:num w:numId="28" w16cid:durableId="1890533261">
    <w:abstractNumId w:val="12"/>
  </w:num>
  <w:num w:numId="29" w16cid:durableId="206339028">
    <w:abstractNumId w:val="27"/>
  </w:num>
  <w:num w:numId="30" w16cid:durableId="512111126">
    <w:abstractNumId w:val="33"/>
  </w:num>
  <w:num w:numId="31" w16cid:durableId="1084188792">
    <w:abstractNumId w:val="19"/>
  </w:num>
  <w:num w:numId="32" w16cid:durableId="771051928">
    <w:abstractNumId w:val="7"/>
  </w:num>
  <w:num w:numId="33" w16cid:durableId="247275002">
    <w:abstractNumId w:val="31"/>
  </w:num>
  <w:num w:numId="34" w16cid:durableId="1872841570">
    <w:abstractNumId w:val="29"/>
  </w:num>
  <w:num w:numId="35" w16cid:durableId="9600077">
    <w:abstractNumId w:val="22"/>
  </w:num>
  <w:num w:numId="36" w16cid:durableId="818880604">
    <w:abstractNumId w:val="46"/>
  </w:num>
  <w:num w:numId="37" w16cid:durableId="1073157372">
    <w:abstractNumId w:val="23"/>
  </w:num>
  <w:num w:numId="38" w16cid:durableId="285165236">
    <w:abstractNumId w:val="32"/>
  </w:num>
  <w:num w:numId="39" w16cid:durableId="360055491">
    <w:abstractNumId w:val="28"/>
  </w:num>
  <w:num w:numId="40" w16cid:durableId="724912278">
    <w:abstractNumId w:val="5"/>
  </w:num>
  <w:num w:numId="41" w16cid:durableId="624313137">
    <w:abstractNumId w:val="44"/>
  </w:num>
  <w:num w:numId="42" w16cid:durableId="1808543737">
    <w:abstractNumId w:val="17"/>
  </w:num>
  <w:num w:numId="43" w16cid:durableId="501047565">
    <w:abstractNumId w:val="4"/>
  </w:num>
  <w:num w:numId="44" w16cid:durableId="126974736">
    <w:abstractNumId w:val="57"/>
  </w:num>
  <w:num w:numId="45" w16cid:durableId="1874032790">
    <w:abstractNumId w:val="42"/>
  </w:num>
  <w:num w:numId="46" w16cid:durableId="644286236">
    <w:abstractNumId w:val="38"/>
  </w:num>
  <w:num w:numId="47" w16cid:durableId="1121728147">
    <w:abstractNumId w:val="54"/>
  </w:num>
  <w:num w:numId="48" w16cid:durableId="201553961">
    <w:abstractNumId w:val="41"/>
  </w:num>
  <w:num w:numId="49" w16cid:durableId="505873601">
    <w:abstractNumId w:val="13"/>
  </w:num>
  <w:num w:numId="50" w16cid:durableId="1923222883">
    <w:abstractNumId w:val="9"/>
  </w:num>
  <w:num w:numId="51" w16cid:durableId="1112867602">
    <w:abstractNumId w:val="39"/>
  </w:num>
  <w:num w:numId="52" w16cid:durableId="1776052444">
    <w:abstractNumId w:val="55"/>
  </w:num>
  <w:num w:numId="53" w16cid:durableId="1402675219">
    <w:abstractNumId w:val="16"/>
  </w:num>
  <w:num w:numId="54" w16cid:durableId="607280052">
    <w:abstractNumId w:val="26"/>
  </w:num>
  <w:num w:numId="55" w16cid:durableId="231089462">
    <w:abstractNumId w:val="37"/>
  </w:num>
  <w:num w:numId="56" w16cid:durableId="452945622">
    <w:abstractNumId w:val="34"/>
  </w:num>
  <w:num w:numId="57" w16cid:durableId="1452475903">
    <w:abstractNumId w:val="53"/>
  </w:num>
  <w:num w:numId="58" w16cid:durableId="6511832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AA"/>
    <w:rsid w:val="00000B24"/>
    <w:rsid w:val="0004068E"/>
    <w:rsid w:val="00124FA6"/>
    <w:rsid w:val="001B71AA"/>
    <w:rsid w:val="001F0CCA"/>
    <w:rsid w:val="00215F67"/>
    <w:rsid w:val="00384C4B"/>
    <w:rsid w:val="003C0E4F"/>
    <w:rsid w:val="00425F0D"/>
    <w:rsid w:val="00467017"/>
    <w:rsid w:val="006A1C22"/>
    <w:rsid w:val="0070440D"/>
    <w:rsid w:val="00713E5A"/>
    <w:rsid w:val="008918F2"/>
    <w:rsid w:val="008B2685"/>
    <w:rsid w:val="00A00F75"/>
    <w:rsid w:val="00A43A72"/>
    <w:rsid w:val="00B41922"/>
    <w:rsid w:val="00C341E8"/>
    <w:rsid w:val="00CD7468"/>
    <w:rsid w:val="00CF001E"/>
    <w:rsid w:val="00E34FED"/>
    <w:rsid w:val="00E428BD"/>
    <w:rsid w:val="00E93456"/>
    <w:rsid w:val="00EE54D4"/>
    <w:rsid w:val="00F22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288E"/>
  <w15:chartTrackingRefBased/>
  <w15:docId w15:val="{1152EED1-47C5-4D5C-8FF1-711FEB6E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22"/>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unhideWhenUsed/>
    <w:qFormat/>
    <w:pPr>
      <w:numPr>
        <w:numId w:val="4"/>
      </w:numPr>
    </w:p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6A1C22"/>
  </w:style>
  <w:style w:type="paragraph" w:styleId="Footer">
    <w:name w:val="footer"/>
    <w:basedOn w:val="Normal"/>
    <w:link w:val="FooterChar"/>
    <w:uiPriority w:val="99"/>
    <w:semiHidden/>
    <w:pPr>
      <w:spacing w:after="0" w:line="240" w:lineRule="auto"/>
    </w:pPr>
  </w:style>
  <w:style w:type="character" w:customStyle="1" w:styleId="FooterChar">
    <w:name w:val="Footer Char"/>
    <w:basedOn w:val="DefaultParagraphFont"/>
    <w:link w:val="Footer"/>
    <w:uiPriority w:val="99"/>
    <w:semiHidden/>
    <w:rsid w:val="006A1C22"/>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6A1C22"/>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FollowedHyperlink">
    <w:name w:val="FollowedHyperlink"/>
    <w:basedOn w:val="DefaultParagraphFont"/>
    <w:uiPriority w:val="99"/>
    <w:semiHidden/>
    <w:unhideWhenUsed/>
    <w:rsid w:val="006A1C22"/>
    <w:rPr>
      <w:color w:val="731C3F" w:themeColor="followedHyperlink"/>
      <w:u w:val="single"/>
    </w:rPr>
  </w:style>
  <w:style w:type="character" w:styleId="UnresolvedMention">
    <w:name w:val="Unresolved Mention"/>
    <w:basedOn w:val="DefaultParagraphFont"/>
    <w:uiPriority w:val="99"/>
    <w:semiHidden/>
    <w:unhideWhenUsed/>
    <w:rsid w:val="006A1C22"/>
    <w:rPr>
      <w:color w:val="605E5C"/>
      <w:shd w:val="clear" w:color="auto" w:fill="E1DFDD"/>
    </w:rPr>
  </w:style>
  <w:style w:type="paragraph" w:styleId="ListParagraph">
    <w:name w:val="List Paragraph"/>
    <w:basedOn w:val="Normal"/>
    <w:uiPriority w:val="34"/>
    <w:unhideWhenUsed/>
    <w:qFormat/>
    <w:rsid w:val="00A4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0970">
      <w:bodyDiv w:val="1"/>
      <w:marLeft w:val="0"/>
      <w:marRight w:val="0"/>
      <w:marTop w:val="0"/>
      <w:marBottom w:val="0"/>
      <w:divBdr>
        <w:top w:val="none" w:sz="0" w:space="0" w:color="auto"/>
        <w:left w:val="none" w:sz="0" w:space="0" w:color="auto"/>
        <w:bottom w:val="none" w:sz="0" w:space="0" w:color="auto"/>
        <w:right w:val="none" w:sz="0" w:space="0" w:color="auto"/>
      </w:divBdr>
    </w:div>
    <w:div w:id="44528808">
      <w:bodyDiv w:val="1"/>
      <w:marLeft w:val="0"/>
      <w:marRight w:val="0"/>
      <w:marTop w:val="0"/>
      <w:marBottom w:val="0"/>
      <w:divBdr>
        <w:top w:val="none" w:sz="0" w:space="0" w:color="auto"/>
        <w:left w:val="none" w:sz="0" w:space="0" w:color="auto"/>
        <w:bottom w:val="none" w:sz="0" w:space="0" w:color="auto"/>
        <w:right w:val="none" w:sz="0" w:space="0" w:color="auto"/>
      </w:divBdr>
    </w:div>
    <w:div w:id="124812947">
      <w:bodyDiv w:val="1"/>
      <w:marLeft w:val="0"/>
      <w:marRight w:val="0"/>
      <w:marTop w:val="0"/>
      <w:marBottom w:val="0"/>
      <w:divBdr>
        <w:top w:val="none" w:sz="0" w:space="0" w:color="auto"/>
        <w:left w:val="none" w:sz="0" w:space="0" w:color="auto"/>
        <w:bottom w:val="none" w:sz="0" w:space="0" w:color="auto"/>
        <w:right w:val="none" w:sz="0" w:space="0" w:color="auto"/>
      </w:divBdr>
    </w:div>
    <w:div w:id="223832399">
      <w:bodyDiv w:val="1"/>
      <w:marLeft w:val="0"/>
      <w:marRight w:val="0"/>
      <w:marTop w:val="0"/>
      <w:marBottom w:val="0"/>
      <w:divBdr>
        <w:top w:val="none" w:sz="0" w:space="0" w:color="auto"/>
        <w:left w:val="none" w:sz="0" w:space="0" w:color="auto"/>
        <w:bottom w:val="none" w:sz="0" w:space="0" w:color="auto"/>
        <w:right w:val="none" w:sz="0" w:space="0" w:color="auto"/>
      </w:divBdr>
    </w:div>
    <w:div w:id="325088672">
      <w:bodyDiv w:val="1"/>
      <w:marLeft w:val="0"/>
      <w:marRight w:val="0"/>
      <w:marTop w:val="0"/>
      <w:marBottom w:val="0"/>
      <w:divBdr>
        <w:top w:val="none" w:sz="0" w:space="0" w:color="auto"/>
        <w:left w:val="none" w:sz="0" w:space="0" w:color="auto"/>
        <w:bottom w:val="none" w:sz="0" w:space="0" w:color="auto"/>
        <w:right w:val="none" w:sz="0" w:space="0" w:color="auto"/>
      </w:divBdr>
    </w:div>
    <w:div w:id="325741802">
      <w:bodyDiv w:val="1"/>
      <w:marLeft w:val="0"/>
      <w:marRight w:val="0"/>
      <w:marTop w:val="0"/>
      <w:marBottom w:val="0"/>
      <w:divBdr>
        <w:top w:val="none" w:sz="0" w:space="0" w:color="auto"/>
        <w:left w:val="none" w:sz="0" w:space="0" w:color="auto"/>
        <w:bottom w:val="none" w:sz="0" w:space="0" w:color="auto"/>
        <w:right w:val="none" w:sz="0" w:space="0" w:color="auto"/>
      </w:divBdr>
    </w:div>
    <w:div w:id="328411670">
      <w:bodyDiv w:val="1"/>
      <w:marLeft w:val="0"/>
      <w:marRight w:val="0"/>
      <w:marTop w:val="0"/>
      <w:marBottom w:val="0"/>
      <w:divBdr>
        <w:top w:val="none" w:sz="0" w:space="0" w:color="auto"/>
        <w:left w:val="none" w:sz="0" w:space="0" w:color="auto"/>
        <w:bottom w:val="none" w:sz="0" w:space="0" w:color="auto"/>
        <w:right w:val="none" w:sz="0" w:space="0" w:color="auto"/>
      </w:divBdr>
    </w:div>
    <w:div w:id="457994276">
      <w:bodyDiv w:val="1"/>
      <w:marLeft w:val="0"/>
      <w:marRight w:val="0"/>
      <w:marTop w:val="0"/>
      <w:marBottom w:val="0"/>
      <w:divBdr>
        <w:top w:val="none" w:sz="0" w:space="0" w:color="auto"/>
        <w:left w:val="none" w:sz="0" w:space="0" w:color="auto"/>
        <w:bottom w:val="none" w:sz="0" w:space="0" w:color="auto"/>
        <w:right w:val="none" w:sz="0" w:space="0" w:color="auto"/>
      </w:divBdr>
    </w:div>
    <w:div w:id="522980221">
      <w:bodyDiv w:val="1"/>
      <w:marLeft w:val="0"/>
      <w:marRight w:val="0"/>
      <w:marTop w:val="0"/>
      <w:marBottom w:val="0"/>
      <w:divBdr>
        <w:top w:val="none" w:sz="0" w:space="0" w:color="auto"/>
        <w:left w:val="none" w:sz="0" w:space="0" w:color="auto"/>
        <w:bottom w:val="none" w:sz="0" w:space="0" w:color="auto"/>
        <w:right w:val="none" w:sz="0" w:space="0" w:color="auto"/>
      </w:divBdr>
    </w:div>
    <w:div w:id="527374667">
      <w:bodyDiv w:val="1"/>
      <w:marLeft w:val="0"/>
      <w:marRight w:val="0"/>
      <w:marTop w:val="0"/>
      <w:marBottom w:val="0"/>
      <w:divBdr>
        <w:top w:val="none" w:sz="0" w:space="0" w:color="auto"/>
        <w:left w:val="none" w:sz="0" w:space="0" w:color="auto"/>
        <w:bottom w:val="none" w:sz="0" w:space="0" w:color="auto"/>
        <w:right w:val="none" w:sz="0" w:space="0" w:color="auto"/>
      </w:divBdr>
    </w:div>
    <w:div w:id="599993404">
      <w:bodyDiv w:val="1"/>
      <w:marLeft w:val="0"/>
      <w:marRight w:val="0"/>
      <w:marTop w:val="0"/>
      <w:marBottom w:val="0"/>
      <w:divBdr>
        <w:top w:val="none" w:sz="0" w:space="0" w:color="auto"/>
        <w:left w:val="none" w:sz="0" w:space="0" w:color="auto"/>
        <w:bottom w:val="none" w:sz="0" w:space="0" w:color="auto"/>
        <w:right w:val="none" w:sz="0" w:space="0" w:color="auto"/>
      </w:divBdr>
    </w:div>
    <w:div w:id="643003122">
      <w:bodyDiv w:val="1"/>
      <w:marLeft w:val="0"/>
      <w:marRight w:val="0"/>
      <w:marTop w:val="0"/>
      <w:marBottom w:val="0"/>
      <w:divBdr>
        <w:top w:val="none" w:sz="0" w:space="0" w:color="auto"/>
        <w:left w:val="none" w:sz="0" w:space="0" w:color="auto"/>
        <w:bottom w:val="none" w:sz="0" w:space="0" w:color="auto"/>
        <w:right w:val="none" w:sz="0" w:space="0" w:color="auto"/>
      </w:divBdr>
    </w:div>
    <w:div w:id="716128842">
      <w:bodyDiv w:val="1"/>
      <w:marLeft w:val="0"/>
      <w:marRight w:val="0"/>
      <w:marTop w:val="0"/>
      <w:marBottom w:val="0"/>
      <w:divBdr>
        <w:top w:val="none" w:sz="0" w:space="0" w:color="auto"/>
        <w:left w:val="none" w:sz="0" w:space="0" w:color="auto"/>
        <w:bottom w:val="none" w:sz="0" w:space="0" w:color="auto"/>
        <w:right w:val="none" w:sz="0" w:space="0" w:color="auto"/>
      </w:divBdr>
    </w:div>
    <w:div w:id="725682920">
      <w:bodyDiv w:val="1"/>
      <w:marLeft w:val="0"/>
      <w:marRight w:val="0"/>
      <w:marTop w:val="0"/>
      <w:marBottom w:val="0"/>
      <w:divBdr>
        <w:top w:val="none" w:sz="0" w:space="0" w:color="auto"/>
        <w:left w:val="none" w:sz="0" w:space="0" w:color="auto"/>
        <w:bottom w:val="none" w:sz="0" w:space="0" w:color="auto"/>
        <w:right w:val="none" w:sz="0" w:space="0" w:color="auto"/>
      </w:divBdr>
    </w:div>
    <w:div w:id="962271347">
      <w:bodyDiv w:val="1"/>
      <w:marLeft w:val="0"/>
      <w:marRight w:val="0"/>
      <w:marTop w:val="0"/>
      <w:marBottom w:val="0"/>
      <w:divBdr>
        <w:top w:val="none" w:sz="0" w:space="0" w:color="auto"/>
        <w:left w:val="none" w:sz="0" w:space="0" w:color="auto"/>
        <w:bottom w:val="none" w:sz="0" w:space="0" w:color="auto"/>
        <w:right w:val="none" w:sz="0" w:space="0" w:color="auto"/>
      </w:divBdr>
    </w:div>
    <w:div w:id="974022951">
      <w:bodyDiv w:val="1"/>
      <w:marLeft w:val="0"/>
      <w:marRight w:val="0"/>
      <w:marTop w:val="0"/>
      <w:marBottom w:val="0"/>
      <w:divBdr>
        <w:top w:val="none" w:sz="0" w:space="0" w:color="auto"/>
        <w:left w:val="none" w:sz="0" w:space="0" w:color="auto"/>
        <w:bottom w:val="none" w:sz="0" w:space="0" w:color="auto"/>
        <w:right w:val="none" w:sz="0" w:space="0" w:color="auto"/>
      </w:divBdr>
    </w:div>
    <w:div w:id="978609380">
      <w:bodyDiv w:val="1"/>
      <w:marLeft w:val="0"/>
      <w:marRight w:val="0"/>
      <w:marTop w:val="0"/>
      <w:marBottom w:val="0"/>
      <w:divBdr>
        <w:top w:val="none" w:sz="0" w:space="0" w:color="auto"/>
        <w:left w:val="none" w:sz="0" w:space="0" w:color="auto"/>
        <w:bottom w:val="none" w:sz="0" w:space="0" w:color="auto"/>
        <w:right w:val="none" w:sz="0" w:space="0" w:color="auto"/>
      </w:divBdr>
    </w:div>
    <w:div w:id="1151947543">
      <w:bodyDiv w:val="1"/>
      <w:marLeft w:val="0"/>
      <w:marRight w:val="0"/>
      <w:marTop w:val="0"/>
      <w:marBottom w:val="0"/>
      <w:divBdr>
        <w:top w:val="none" w:sz="0" w:space="0" w:color="auto"/>
        <w:left w:val="none" w:sz="0" w:space="0" w:color="auto"/>
        <w:bottom w:val="none" w:sz="0" w:space="0" w:color="auto"/>
        <w:right w:val="none" w:sz="0" w:space="0" w:color="auto"/>
      </w:divBdr>
    </w:div>
    <w:div w:id="1186401115">
      <w:bodyDiv w:val="1"/>
      <w:marLeft w:val="0"/>
      <w:marRight w:val="0"/>
      <w:marTop w:val="0"/>
      <w:marBottom w:val="0"/>
      <w:divBdr>
        <w:top w:val="none" w:sz="0" w:space="0" w:color="auto"/>
        <w:left w:val="none" w:sz="0" w:space="0" w:color="auto"/>
        <w:bottom w:val="none" w:sz="0" w:space="0" w:color="auto"/>
        <w:right w:val="none" w:sz="0" w:space="0" w:color="auto"/>
      </w:divBdr>
    </w:div>
    <w:div w:id="1188106844">
      <w:bodyDiv w:val="1"/>
      <w:marLeft w:val="0"/>
      <w:marRight w:val="0"/>
      <w:marTop w:val="0"/>
      <w:marBottom w:val="0"/>
      <w:divBdr>
        <w:top w:val="none" w:sz="0" w:space="0" w:color="auto"/>
        <w:left w:val="none" w:sz="0" w:space="0" w:color="auto"/>
        <w:bottom w:val="none" w:sz="0" w:space="0" w:color="auto"/>
        <w:right w:val="none" w:sz="0" w:space="0" w:color="auto"/>
      </w:divBdr>
    </w:div>
    <w:div w:id="1211845244">
      <w:bodyDiv w:val="1"/>
      <w:marLeft w:val="0"/>
      <w:marRight w:val="0"/>
      <w:marTop w:val="0"/>
      <w:marBottom w:val="0"/>
      <w:divBdr>
        <w:top w:val="none" w:sz="0" w:space="0" w:color="auto"/>
        <w:left w:val="none" w:sz="0" w:space="0" w:color="auto"/>
        <w:bottom w:val="none" w:sz="0" w:space="0" w:color="auto"/>
        <w:right w:val="none" w:sz="0" w:space="0" w:color="auto"/>
      </w:divBdr>
    </w:div>
    <w:div w:id="1254893032">
      <w:bodyDiv w:val="1"/>
      <w:marLeft w:val="0"/>
      <w:marRight w:val="0"/>
      <w:marTop w:val="0"/>
      <w:marBottom w:val="0"/>
      <w:divBdr>
        <w:top w:val="none" w:sz="0" w:space="0" w:color="auto"/>
        <w:left w:val="none" w:sz="0" w:space="0" w:color="auto"/>
        <w:bottom w:val="none" w:sz="0" w:space="0" w:color="auto"/>
        <w:right w:val="none" w:sz="0" w:space="0" w:color="auto"/>
      </w:divBdr>
    </w:div>
    <w:div w:id="1329598359">
      <w:bodyDiv w:val="1"/>
      <w:marLeft w:val="0"/>
      <w:marRight w:val="0"/>
      <w:marTop w:val="0"/>
      <w:marBottom w:val="0"/>
      <w:divBdr>
        <w:top w:val="none" w:sz="0" w:space="0" w:color="auto"/>
        <w:left w:val="none" w:sz="0" w:space="0" w:color="auto"/>
        <w:bottom w:val="none" w:sz="0" w:space="0" w:color="auto"/>
        <w:right w:val="none" w:sz="0" w:space="0" w:color="auto"/>
      </w:divBdr>
    </w:div>
    <w:div w:id="1451121979">
      <w:bodyDiv w:val="1"/>
      <w:marLeft w:val="0"/>
      <w:marRight w:val="0"/>
      <w:marTop w:val="0"/>
      <w:marBottom w:val="0"/>
      <w:divBdr>
        <w:top w:val="none" w:sz="0" w:space="0" w:color="auto"/>
        <w:left w:val="none" w:sz="0" w:space="0" w:color="auto"/>
        <w:bottom w:val="none" w:sz="0" w:space="0" w:color="auto"/>
        <w:right w:val="none" w:sz="0" w:space="0" w:color="auto"/>
      </w:divBdr>
    </w:div>
    <w:div w:id="1512986158">
      <w:bodyDiv w:val="1"/>
      <w:marLeft w:val="0"/>
      <w:marRight w:val="0"/>
      <w:marTop w:val="0"/>
      <w:marBottom w:val="0"/>
      <w:divBdr>
        <w:top w:val="none" w:sz="0" w:space="0" w:color="auto"/>
        <w:left w:val="none" w:sz="0" w:space="0" w:color="auto"/>
        <w:bottom w:val="none" w:sz="0" w:space="0" w:color="auto"/>
        <w:right w:val="none" w:sz="0" w:space="0" w:color="auto"/>
      </w:divBdr>
    </w:div>
    <w:div w:id="1669284498">
      <w:bodyDiv w:val="1"/>
      <w:marLeft w:val="0"/>
      <w:marRight w:val="0"/>
      <w:marTop w:val="0"/>
      <w:marBottom w:val="0"/>
      <w:divBdr>
        <w:top w:val="none" w:sz="0" w:space="0" w:color="auto"/>
        <w:left w:val="none" w:sz="0" w:space="0" w:color="auto"/>
        <w:bottom w:val="none" w:sz="0" w:space="0" w:color="auto"/>
        <w:right w:val="none" w:sz="0" w:space="0" w:color="auto"/>
      </w:divBdr>
    </w:div>
    <w:div w:id="1775857618">
      <w:bodyDiv w:val="1"/>
      <w:marLeft w:val="0"/>
      <w:marRight w:val="0"/>
      <w:marTop w:val="0"/>
      <w:marBottom w:val="0"/>
      <w:divBdr>
        <w:top w:val="none" w:sz="0" w:space="0" w:color="auto"/>
        <w:left w:val="none" w:sz="0" w:space="0" w:color="auto"/>
        <w:bottom w:val="none" w:sz="0" w:space="0" w:color="auto"/>
        <w:right w:val="none" w:sz="0" w:space="0" w:color="auto"/>
      </w:divBdr>
    </w:div>
    <w:div w:id="1790396013">
      <w:bodyDiv w:val="1"/>
      <w:marLeft w:val="0"/>
      <w:marRight w:val="0"/>
      <w:marTop w:val="0"/>
      <w:marBottom w:val="0"/>
      <w:divBdr>
        <w:top w:val="none" w:sz="0" w:space="0" w:color="auto"/>
        <w:left w:val="none" w:sz="0" w:space="0" w:color="auto"/>
        <w:bottom w:val="none" w:sz="0" w:space="0" w:color="auto"/>
        <w:right w:val="none" w:sz="0" w:space="0" w:color="auto"/>
      </w:divBdr>
    </w:div>
    <w:div w:id="1828396881">
      <w:bodyDiv w:val="1"/>
      <w:marLeft w:val="0"/>
      <w:marRight w:val="0"/>
      <w:marTop w:val="0"/>
      <w:marBottom w:val="0"/>
      <w:divBdr>
        <w:top w:val="none" w:sz="0" w:space="0" w:color="auto"/>
        <w:left w:val="none" w:sz="0" w:space="0" w:color="auto"/>
        <w:bottom w:val="none" w:sz="0" w:space="0" w:color="auto"/>
        <w:right w:val="none" w:sz="0" w:space="0" w:color="auto"/>
      </w:divBdr>
    </w:div>
    <w:div w:id="21309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21a\AppData\Roaming\Microsoft\Templates\Take%20notes.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731C3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3FE74C4-0505-4AD4-A229-7C9C48FB0AE5}">
  <ds:schemaRefs>
    <ds:schemaRef ds:uri="http://schemas.openxmlformats.org/officeDocument/2006/bibliography"/>
  </ds:schemaRefs>
</ds:datastoreItem>
</file>

<file path=customXml/itemProps2.xml><?xml version="1.0" encoding="utf-8"?>
<ds:datastoreItem xmlns:ds="http://schemas.openxmlformats.org/officeDocument/2006/customXml" ds:itemID="{67D94F73-68B7-48CF-8540-6EEE44B4B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A10CB-0A85-4293-8D40-79BEE77645B5}">
  <ds:schemaRefs>
    <ds:schemaRef ds:uri="http://schemas.microsoft.com/sharepoint/v3/contenttype/forms"/>
  </ds:schemaRefs>
</ds:datastoreItem>
</file>

<file path=customXml/itemProps4.xml><?xml version="1.0" encoding="utf-8"?>
<ds:datastoreItem xmlns:ds="http://schemas.openxmlformats.org/officeDocument/2006/customXml" ds:itemID="{57E47CD3-CEEB-4744-8056-7B8EE07EDC3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Take notes</Template>
  <TotalTime>81</TotalTime>
  <Pages>60</Pages>
  <Words>15755</Words>
  <Characters>89805</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Kumar Singh</dc:creator>
  <cp:keywords/>
  <dc:description/>
  <cp:lastModifiedBy>Aryan Kumar Singh</cp:lastModifiedBy>
  <cp:revision>2</cp:revision>
  <dcterms:created xsi:type="dcterms:W3CDTF">2025-07-04T09:28:00Z</dcterms:created>
  <dcterms:modified xsi:type="dcterms:W3CDTF">2025-07-04T10:49:00Z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